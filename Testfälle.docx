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11706D" w:rsidRDefault="00E43341" w:rsidP="002933DC">
      <w:pPr>
        <w:pStyle w:val="Grundtext"/>
      </w:pPr>
      <w:r w:rsidRPr="0011706D">
        <w:rPr>
          <w:noProof/>
        </w:rPr>
        <w:drawing>
          <wp:anchor distT="0" distB="0" distL="114300" distR="114300" simplePos="0" relativeHeight="251673088" behindDoc="0" locked="0" layoutInCell="1" allowOverlap="1" wp14:anchorId="55E70FAD" wp14:editId="1C515078">
            <wp:simplePos x="0" y="0"/>
            <wp:positionH relativeFrom="margin">
              <wp:posOffset>7640955</wp:posOffset>
            </wp:positionH>
            <wp:positionV relativeFrom="margin">
              <wp:posOffset>-664210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0A" w:rsidRPr="0011706D">
        <w:rPr>
          <w:noProof/>
        </w:rPr>
        <w:drawing>
          <wp:anchor distT="0" distB="0" distL="114300" distR="114300" simplePos="0" relativeHeight="251667968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3A6767" w:rsidP="00BC0173">
      <w:r w:rsidRPr="0011706D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1643380</wp:posOffset>
                </wp:positionH>
                <wp:positionV relativeFrom="margin">
                  <wp:posOffset>2100580</wp:posOffset>
                </wp:positionV>
                <wp:extent cx="5600065" cy="847725"/>
                <wp:effectExtent l="0" t="0" r="635" b="952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7D42" w:rsidRPr="0011706D" w:rsidRDefault="00627D42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24"/>
                            <w:bookmarkStart w:id="1" w:name="_Toc506285690"/>
                            <w:bookmarkStart w:id="2" w:name="_Toc506282603"/>
                            <w:bookmarkStart w:id="3" w:name="_Toc506285652"/>
                            <w:bookmarkStart w:id="4" w:name="_Hlk506283580"/>
                            <w:r w:rsidRPr="0011706D">
                              <w:t>Testprotokoll</w:t>
                            </w:r>
                          </w:p>
                          <w:p w:rsidR="00627D42" w:rsidRPr="0011706D" w:rsidRDefault="00627D42" w:rsidP="002933DC">
                            <w:pPr>
                              <w:pStyle w:val="Grundtext"/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9.4pt;margin-top:165.4pt;width:440.95pt;height:66.7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" fillcolor="white [3201]" stroked="f" strokeweight=".5pt">
                <v:textbox>
                  <w:txbxContent>
                    <w:p w:rsidR="00627D42" w:rsidRPr="0011706D" w:rsidRDefault="00627D42" w:rsidP="002933DC">
                      <w:pPr>
                        <w:pStyle w:val="IPABerichtTitel"/>
                        <w:jc w:val="center"/>
                      </w:pPr>
                      <w:bookmarkStart w:id="5" w:name="_Toc506285624"/>
                      <w:bookmarkStart w:id="6" w:name="_Toc506285690"/>
                      <w:bookmarkStart w:id="7" w:name="_Toc506282603"/>
                      <w:bookmarkStart w:id="8" w:name="_Toc506285652"/>
                      <w:bookmarkStart w:id="9" w:name="_Hlk506283580"/>
                      <w:r w:rsidRPr="0011706D">
                        <w:t>Testprotokoll</w:t>
                      </w:r>
                    </w:p>
                    <w:p w:rsidR="00627D42" w:rsidRPr="0011706D" w:rsidRDefault="00627D42" w:rsidP="002933DC">
                      <w:pPr>
                        <w:pStyle w:val="Grundtext"/>
                      </w:pPr>
                    </w:p>
                    <w:bookmarkEnd w:id="5"/>
                    <w:bookmarkEnd w:id="6"/>
                    <w:bookmarkEnd w:id="7"/>
                    <w:bookmarkEnd w:id="8"/>
                    <w:bookmarkEnd w:id="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3A6767" w:rsidP="00BC0173">
      <w:r w:rsidRPr="0011706D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954547" wp14:editId="118FA5F0">
                <wp:simplePos x="0" y="0"/>
                <wp:positionH relativeFrom="margin">
                  <wp:posOffset>2912110</wp:posOffset>
                </wp:positionH>
                <wp:positionV relativeFrom="margin">
                  <wp:posOffset>3246120</wp:posOffset>
                </wp:positionV>
                <wp:extent cx="3067050" cy="1800225"/>
                <wp:effectExtent l="0" t="0" r="0" b="9525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7D42" w:rsidRPr="00840EC6" w:rsidRDefault="00627D42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Projekt: IPA</w:t>
                            </w:r>
                          </w:p>
                          <w:p w:rsidR="00627D42" w:rsidRDefault="00627D42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Autor: Nicole Stadelmann</w:t>
                            </w:r>
                          </w:p>
                          <w:p w:rsidR="00627D42" w:rsidRPr="003A6767" w:rsidRDefault="00627D42" w:rsidP="003A6767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3A6767">
                              <w:rPr>
                                <w:rFonts w:ascii="Segoe UI" w:hAnsi="Segoe UI" w:cs="Segoe UI"/>
                              </w:rPr>
                              <w:t xml:space="preserve">Tester: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Nicole Stadelmann</w:t>
                            </w:r>
                          </w:p>
                          <w:p w:rsidR="00627D42" w:rsidRPr="00840EC6" w:rsidRDefault="00627D42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Betriebssystem: </w:t>
                            </w:r>
                          </w:p>
                          <w:p w:rsidR="00627D42" w:rsidRPr="00840EC6" w:rsidRDefault="00627D42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Browser:</w:t>
                            </w:r>
                          </w:p>
                          <w:p w:rsidR="00627D42" w:rsidRPr="00840EC6" w:rsidRDefault="00627D42" w:rsidP="00706786">
                            <w:pPr>
                              <w:pStyle w:val="TextSpeziell"/>
                            </w:pPr>
                            <w:r>
                              <w:t>Datum:</w:t>
                            </w:r>
                          </w:p>
                          <w:p w:rsidR="00627D42" w:rsidRDefault="00627D42" w:rsidP="00954C51"/>
                          <w:p w:rsidR="00627D42" w:rsidRDefault="00627D42" w:rsidP="00954C51"/>
                          <w:p w:rsidR="00627D42" w:rsidRDefault="00627D42" w:rsidP="00954C51"/>
                          <w:p w:rsidR="00627D42" w:rsidRDefault="00627D42" w:rsidP="00954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4547" id="Textfeld 4" o:spid="_x0000_s1027" type="#_x0000_t202" style="position:absolute;margin-left:229.3pt;margin-top:255.6pt;width:241.5pt;height:141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" fillcolor="white [3201]" stroked="f" strokeweight=".5pt">
                <v:textbox>
                  <w:txbxContent>
                    <w:p w:rsidR="00627D42" w:rsidRPr="00840EC6" w:rsidRDefault="00627D42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Projekt: IPA</w:t>
                      </w:r>
                    </w:p>
                    <w:p w:rsidR="00627D42" w:rsidRDefault="00627D42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Autor: Nicole Stadelmann</w:t>
                      </w:r>
                    </w:p>
                    <w:p w:rsidR="00627D42" w:rsidRPr="003A6767" w:rsidRDefault="00627D42" w:rsidP="003A6767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3A6767">
                        <w:rPr>
                          <w:rFonts w:ascii="Segoe UI" w:hAnsi="Segoe UI" w:cs="Segoe UI"/>
                        </w:rPr>
                        <w:t xml:space="preserve">Tester: </w:t>
                      </w:r>
                      <w:r>
                        <w:rPr>
                          <w:rFonts w:ascii="Segoe UI" w:hAnsi="Segoe UI" w:cs="Segoe UI"/>
                        </w:rPr>
                        <w:t>Nicole Stadelmann</w:t>
                      </w:r>
                    </w:p>
                    <w:p w:rsidR="00627D42" w:rsidRPr="00840EC6" w:rsidRDefault="00627D42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Betriebssystem: </w:t>
                      </w:r>
                    </w:p>
                    <w:p w:rsidR="00627D42" w:rsidRPr="00840EC6" w:rsidRDefault="00627D42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Browser:</w:t>
                      </w:r>
                    </w:p>
                    <w:p w:rsidR="00627D42" w:rsidRPr="00840EC6" w:rsidRDefault="00627D42" w:rsidP="00706786">
                      <w:pPr>
                        <w:pStyle w:val="TextSpeziell"/>
                      </w:pPr>
                      <w:r>
                        <w:t>Datum:</w:t>
                      </w:r>
                    </w:p>
                    <w:p w:rsidR="00627D42" w:rsidRDefault="00627D42" w:rsidP="00954C51"/>
                    <w:p w:rsidR="00627D42" w:rsidRDefault="00627D42" w:rsidP="00954C51"/>
                    <w:p w:rsidR="00627D42" w:rsidRDefault="00627D42" w:rsidP="00954C51"/>
                    <w:p w:rsidR="00627D42" w:rsidRDefault="00627D42" w:rsidP="00954C5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BC0173" w:rsidP="00BC0173"/>
    <w:p w:rsidR="00BC0173" w:rsidRPr="0011706D" w:rsidRDefault="00F11002" w:rsidP="00CB3ACD">
      <w:pPr>
        <w:pStyle w:val="Untertitel"/>
      </w:pPr>
      <w:r w:rsidRPr="0011706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margin">
                  <wp:posOffset>7360009</wp:posOffset>
                </wp:positionV>
                <wp:extent cx="2191385" cy="704850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7D42" w:rsidRPr="00680A64" w:rsidRDefault="00627D42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Startdatum: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  <w:t>03.04.2018</w:t>
                            </w:r>
                          </w:p>
                          <w:p w:rsidR="00627D42" w:rsidRPr="00680A64" w:rsidRDefault="00627D42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Enddatum: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  <w:t>17.04.2018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140.55pt;margin-top:579.55pt;width:172.5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" fillcolor="white [3201]" stroked="f" strokeweight=".5pt">
                <v:textbox>
                  <w:txbxContent>
                    <w:p w:rsidR="00627D42" w:rsidRPr="00680A64" w:rsidRDefault="00627D42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Startdatum: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  <w:t>03.04.2018</w:t>
                      </w:r>
                    </w:p>
                    <w:p w:rsidR="00627D42" w:rsidRPr="00680A64" w:rsidRDefault="00627D42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Enddatum: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  <w:t>17.04.2018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5433" w:rsidRPr="0011706D">
        <w:rPr>
          <w:noProof/>
        </w:rPr>
        <w:drawing>
          <wp:anchor distT="0" distB="0" distL="114300" distR="114300" simplePos="0" relativeHeight="2516741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11706D">
        <w:br w:type="page"/>
      </w:r>
    </w:p>
    <w:p w:rsidR="00BC0173" w:rsidRPr="0011706D" w:rsidRDefault="003A6767" w:rsidP="003A6767">
      <w:pPr>
        <w:pStyle w:val="berschrift1"/>
      </w:pPr>
      <w:r w:rsidRPr="0011706D">
        <w:lastRenderedPageBreak/>
        <w:t>Webservice Tests</w:t>
      </w:r>
    </w:p>
    <w:tbl>
      <w:tblPr>
        <w:tblStyle w:val="Tabellenraster"/>
        <w:tblW w:w="14419" w:type="dxa"/>
        <w:tblLayout w:type="fixed"/>
        <w:tblLook w:val="04A0" w:firstRow="1" w:lastRow="0" w:firstColumn="1" w:lastColumn="0" w:noHBand="0" w:noVBand="1"/>
      </w:tblPr>
      <w:tblGrid>
        <w:gridCol w:w="886"/>
        <w:gridCol w:w="2484"/>
        <w:gridCol w:w="2485"/>
        <w:gridCol w:w="2485"/>
        <w:gridCol w:w="2505"/>
        <w:gridCol w:w="1088"/>
        <w:gridCol w:w="2486"/>
      </w:tblGrid>
      <w:tr w:rsidR="00137FB7" w:rsidRPr="0011706D" w:rsidTr="00137FB7">
        <w:tc>
          <w:tcPr>
            <w:tcW w:w="886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2484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485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505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1088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486" w:type="dxa"/>
            <w:shd w:val="clear" w:color="auto" w:fill="005AA0"/>
            <w:vAlign w:val="center"/>
          </w:tcPr>
          <w:p w:rsidR="00137FB7" w:rsidRPr="0011706D" w:rsidRDefault="00137FB7" w:rsidP="003A6767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137FB7" w:rsidRPr="0011706D" w:rsidTr="00137FB7">
        <w:tc>
          <w:tcPr>
            <w:tcW w:w="886" w:type="dxa"/>
          </w:tcPr>
          <w:p w:rsidR="00137FB7" w:rsidRPr="0011706D" w:rsidRDefault="00137FB7" w:rsidP="003A6767">
            <w:pPr>
              <w:pStyle w:val="Grundtext"/>
            </w:pPr>
            <w:r w:rsidRPr="0011706D">
              <w:t>1</w:t>
            </w:r>
          </w:p>
        </w:tc>
        <w:tc>
          <w:tcPr>
            <w:tcW w:w="2484" w:type="dxa"/>
          </w:tcPr>
          <w:p w:rsidR="00137FB7" w:rsidRPr="0011706D" w:rsidRDefault="00137FB7" w:rsidP="003A6767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mit GP Nummer suchen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(Privatkunde)</w:t>
            </w:r>
          </w:p>
        </w:tc>
        <w:tc>
          <w:tcPr>
            <w:tcW w:w="2485" w:type="dxa"/>
          </w:tcPr>
          <w:p w:rsidR="00137FB7" w:rsidRPr="0011706D" w:rsidRDefault="00651CBD" w:rsidP="003A6767">
            <w:pPr>
              <w:pStyle w:val="Grundtext"/>
            </w:pPr>
            <w:r w:rsidRPr="0011706D">
              <w:t>Im Feld «GP_No» den Wert «1000001» eingeben.</w:t>
            </w:r>
          </w:p>
        </w:tc>
        <w:tc>
          <w:tcPr>
            <w:tcW w:w="2485" w:type="dxa"/>
          </w:tcPr>
          <w:p w:rsidR="00137FB7" w:rsidRPr="0011706D" w:rsidRDefault="00651CBD" w:rsidP="003A6767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GP_No = «1000001»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Name_1 = «Iten»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Name_2 = «Josef»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GP_Typ = «1»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Message Text = «Geschäftspartner gefunden»</w:t>
            </w:r>
          </w:p>
          <w:p w:rsidR="00651CBD" w:rsidRPr="0011706D" w:rsidRDefault="00651CBD" w:rsidP="003A6767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137FB7" w:rsidRPr="0011706D" w:rsidRDefault="00D5108C" w:rsidP="003A6767">
            <w:pPr>
              <w:pStyle w:val="Grundtext"/>
            </w:pPr>
            <w:r w:rsidRPr="0011706D">
              <w:t xml:space="preserve">Folgende Ergebnisse wurden zurückgegeben: </w:t>
            </w:r>
          </w:p>
          <w:p w:rsidR="00D5108C" w:rsidRPr="0011706D" w:rsidRDefault="00D5108C" w:rsidP="003A6767">
            <w:pPr>
              <w:pStyle w:val="Grundtext"/>
            </w:pPr>
            <w:r w:rsidRPr="0011706D">
              <w:t>GP_No = «0001000001»</w:t>
            </w:r>
          </w:p>
          <w:p w:rsidR="00D5108C" w:rsidRPr="0011706D" w:rsidRDefault="00D5108C" w:rsidP="003A6767">
            <w:pPr>
              <w:pStyle w:val="Grundtext"/>
            </w:pPr>
            <w:r w:rsidRPr="0011706D">
              <w:t xml:space="preserve">Name_1 = «Iten» </w:t>
            </w:r>
          </w:p>
          <w:p w:rsidR="00D5108C" w:rsidRPr="0011706D" w:rsidRDefault="00D5108C" w:rsidP="003A6767">
            <w:pPr>
              <w:pStyle w:val="Grundtext"/>
            </w:pPr>
            <w:r w:rsidRPr="0011706D">
              <w:t>Name_2 = «Josef»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«1»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-2112890849"/>
            <w:placeholder>
              <w:docPart w:val="6A707BEF72B5490FAFB8C6B607136608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137FB7" w:rsidRPr="0011706D" w:rsidRDefault="008C554E" w:rsidP="003A6767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137FB7" w:rsidRPr="0011706D" w:rsidRDefault="00137FB7" w:rsidP="003A6767">
            <w:pPr>
              <w:pStyle w:val="Grundtext"/>
            </w:pPr>
          </w:p>
        </w:tc>
      </w:tr>
      <w:tr w:rsidR="00651CBD" w:rsidRPr="0011706D" w:rsidTr="007E31B6">
        <w:tc>
          <w:tcPr>
            <w:tcW w:w="886" w:type="dxa"/>
          </w:tcPr>
          <w:p w:rsidR="00651CBD" w:rsidRPr="0011706D" w:rsidRDefault="00651CBD" w:rsidP="007E31B6">
            <w:pPr>
              <w:pStyle w:val="Grundtext"/>
            </w:pPr>
            <w:r w:rsidRPr="0011706D">
              <w:t>1.01</w:t>
            </w:r>
          </w:p>
        </w:tc>
        <w:tc>
          <w:tcPr>
            <w:tcW w:w="2484" w:type="dxa"/>
          </w:tcPr>
          <w:p w:rsidR="00651CBD" w:rsidRPr="0011706D" w:rsidRDefault="00651CBD" w:rsidP="007E31B6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mit GP Nummer suchen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(</w:t>
            </w:r>
            <w:r w:rsidR="001837C5" w:rsidRPr="0011706D">
              <w:t>Gruppe</w:t>
            </w:r>
            <w:r w:rsidRPr="0011706D">
              <w:t>)</w:t>
            </w:r>
          </w:p>
        </w:tc>
        <w:tc>
          <w:tcPr>
            <w:tcW w:w="2485" w:type="dxa"/>
          </w:tcPr>
          <w:p w:rsidR="00651CBD" w:rsidRPr="0011706D" w:rsidRDefault="00651CBD" w:rsidP="007E31B6">
            <w:pPr>
              <w:pStyle w:val="Grundtext"/>
            </w:pPr>
            <w:r w:rsidRPr="0011706D">
              <w:t>Im Feld «GP_No» den Wert «</w:t>
            </w:r>
            <w:r w:rsidR="001837C5" w:rsidRPr="0011706D">
              <w:t>1000003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651CBD" w:rsidRPr="0011706D" w:rsidRDefault="00651CBD" w:rsidP="007E31B6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GP_No = «</w:t>
            </w:r>
            <w:r w:rsidR="001837C5" w:rsidRPr="0011706D">
              <w:t>1000003</w:t>
            </w:r>
            <w:r w:rsidRPr="0011706D">
              <w:t>»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Name_1 = «</w:t>
            </w:r>
            <w:r w:rsidR="001837C5" w:rsidRPr="0011706D">
              <w:t>Risi AG</w:t>
            </w:r>
            <w:r w:rsidRPr="0011706D">
              <w:t>»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GP_Typ = «</w:t>
            </w:r>
            <w:r w:rsidR="001837C5" w:rsidRPr="0011706D">
              <w:t>3</w:t>
            </w:r>
            <w:r w:rsidRPr="0011706D">
              <w:t>»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Message Text = «Geschäftspartner gefunden»</w:t>
            </w:r>
          </w:p>
          <w:p w:rsidR="00651CBD" w:rsidRPr="0011706D" w:rsidRDefault="00651CBD" w:rsidP="007E31B6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Ergebnisse wurden zurückgegeben: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«0001000003»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 xml:space="preserve">Name_1 = «Risi AG»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«3»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651CBD" w:rsidRPr="0011706D" w:rsidRDefault="00D5108C" w:rsidP="00D5108C">
            <w:pPr>
              <w:pStyle w:val="Grundtext"/>
            </w:pPr>
            <w:r w:rsidRPr="0011706D">
              <w:lastRenderedPageBreak/>
              <w:t>Message Type = «S»</w:t>
            </w:r>
          </w:p>
        </w:tc>
        <w:sdt>
          <w:sdtPr>
            <w:alias w:val="Test Status"/>
            <w:tag w:val="Test Status"/>
            <w:id w:val="728967839"/>
            <w:placeholder>
              <w:docPart w:val="E1820D961AF145F99DA57B2A9DE3A901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51CBD" w:rsidRPr="0011706D" w:rsidRDefault="008C554E" w:rsidP="007E31B6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51CBD" w:rsidRPr="0011706D" w:rsidRDefault="00651CBD" w:rsidP="007E31B6">
            <w:pPr>
              <w:pStyle w:val="Grundtext"/>
            </w:pPr>
          </w:p>
        </w:tc>
      </w:tr>
      <w:tr w:rsidR="00D5108C" w:rsidRPr="0011706D" w:rsidTr="007E31B6">
        <w:tc>
          <w:tcPr>
            <w:tcW w:w="886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>1.02</w:t>
            </w:r>
          </w:p>
        </w:tc>
        <w:tc>
          <w:tcPr>
            <w:tcW w:w="2484" w:type="dxa"/>
          </w:tcPr>
          <w:p w:rsidR="00D5108C" w:rsidRPr="0011706D" w:rsidRDefault="00D5108C" w:rsidP="00D5108C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mit GP Nummer suchen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(Firma)</w:t>
            </w:r>
          </w:p>
        </w:tc>
        <w:tc>
          <w:tcPr>
            <w:tcW w:w="248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>Im Feld «GP_No» den Wert «1000014» eingeben.</w:t>
            </w:r>
          </w:p>
        </w:tc>
        <w:tc>
          <w:tcPr>
            <w:tcW w:w="248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«1000014»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Name_1 = «Salt Mobile AG»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«2»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Ergebnisse wurden zurückgegeben: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«0001000014»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 xml:space="preserve">Name_1 = «Salt Mobile AG»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«2»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680790563"/>
            <w:placeholder>
              <w:docPart w:val="D7045F32C1924D7D8A2CE107E64FA614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D5108C" w:rsidRPr="0011706D" w:rsidRDefault="008C554E" w:rsidP="00D5108C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D5108C" w:rsidRPr="0011706D" w:rsidRDefault="00D5108C" w:rsidP="00D5108C">
            <w:pPr>
              <w:pStyle w:val="Grundtext"/>
            </w:pPr>
          </w:p>
        </w:tc>
      </w:tr>
      <w:tr w:rsidR="00D5108C" w:rsidRPr="0011706D" w:rsidTr="00137FB7">
        <w:tc>
          <w:tcPr>
            <w:tcW w:w="886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>1.03</w:t>
            </w:r>
          </w:p>
        </w:tc>
        <w:tc>
          <w:tcPr>
            <w:tcW w:w="2484" w:type="dxa"/>
          </w:tcPr>
          <w:p w:rsidR="00D5108C" w:rsidRPr="0011706D" w:rsidRDefault="00D5108C" w:rsidP="00D5108C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durch Vor- und Nachname suchen</w:t>
            </w:r>
          </w:p>
        </w:tc>
        <w:tc>
          <w:tcPr>
            <w:tcW w:w="248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>Im Feld «</w:t>
            </w:r>
            <w:r w:rsidR="00627D42" w:rsidRPr="0011706D">
              <w:t>Name_2</w:t>
            </w:r>
            <w:r w:rsidRPr="0011706D">
              <w:t>» den Wert «Patrick</w:t>
            </w:r>
            <w:r w:rsidR="00627D42" w:rsidRPr="0011706D">
              <w:t>» eingeben. Im Feld «Name_1</w:t>
            </w:r>
            <w:r w:rsidRPr="0011706D">
              <w:t>» den Wert «Sauter» eingeben.</w:t>
            </w:r>
          </w:p>
          <w:p w:rsidR="00627D42" w:rsidRPr="0011706D" w:rsidRDefault="00627D42" w:rsidP="00D5108C">
            <w:pPr>
              <w:pStyle w:val="Grundtext"/>
            </w:pPr>
          </w:p>
        </w:tc>
        <w:tc>
          <w:tcPr>
            <w:tcW w:w="248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«1111456»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Name_1 = «Sauter»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«Patrick»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«1»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Ergebnisse wurden zurückgegeben: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«0001111456»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 xml:space="preserve">Name_1 = «Sauter»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«Patrick»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«1»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-2103181391"/>
            <w:placeholder>
              <w:docPart w:val="7A9C6FA265634C9EB85988B2F57A7A58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D5108C" w:rsidRPr="0011706D" w:rsidRDefault="008C554E" w:rsidP="00D5108C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D5108C" w:rsidRPr="0011706D" w:rsidRDefault="00D5108C" w:rsidP="00D5108C">
            <w:pPr>
              <w:pStyle w:val="Grundtext"/>
            </w:pPr>
          </w:p>
        </w:tc>
      </w:tr>
      <w:tr w:rsidR="00D5108C" w:rsidRPr="0011706D" w:rsidTr="00137FB7">
        <w:tc>
          <w:tcPr>
            <w:tcW w:w="886" w:type="dxa"/>
          </w:tcPr>
          <w:p w:rsidR="00D5108C" w:rsidRPr="0011706D" w:rsidRDefault="00D5108C" w:rsidP="00D5108C">
            <w:pPr>
              <w:pStyle w:val="Grundtext"/>
            </w:pPr>
            <w:r w:rsidRPr="0011706D">
              <w:lastRenderedPageBreak/>
              <w:t>1.04</w:t>
            </w:r>
          </w:p>
        </w:tc>
        <w:tc>
          <w:tcPr>
            <w:tcW w:w="2484" w:type="dxa"/>
          </w:tcPr>
          <w:p w:rsidR="00D5108C" w:rsidRPr="0011706D" w:rsidRDefault="00D5108C" w:rsidP="00D5108C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nach Firmenname suchen</w:t>
            </w:r>
          </w:p>
        </w:tc>
        <w:tc>
          <w:tcPr>
            <w:tcW w:w="2485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>Im Feld «Name_1» den Wert «Salt Mobile AG» eingeben.</w:t>
            </w:r>
          </w:p>
          <w:p w:rsidR="00D5108C" w:rsidRPr="0011706D" w:rsidRDefault="00D5108C" w:rsidP="00D5108C">
            <w:pPr>
              <w:pStyle w:val="Grundtext"/>
            </w:pPr>
          </w:p>
        </w:tc>
        <w:tc>
          <w:tcPr>
            <w:tcW w:w="2485" w:type="dxa"/>
          </w:tcPr>
          <w:p w:rsidR="00D5108C" w:rsidRPr="0011706D" w:rsidRDefault="00D5108C" w:rsidP="00D5108C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GP_No = «1000014»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Name_1 = «Salt Mobile AG»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Name_2 = «»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GP_Typ = «2»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D5108C" w:rsidP="00D5108C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 xml:space="preserve">Folgende Ergebnisse wurden zurückgegeben: 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GP_No = «0001000014»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 xml:space="preserve">Name_1 = «Salt Mobile AG» 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GP_Typ = «2»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Message Text = «Geschäftspartner gefunden»</w:t>
            </w:r>
          </w:p>
          <w:p w:rsidR="00D5108C" w:rsidRPr="0011706D" w:rsidRDefault="00627D42" w:rsidP="00627D42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-731929897"/>
            <w:placeholder>
              <w:docPart w:val="FEC52DD061674375A96257CAFE0F612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D5108C" w:rsidRPr="0011706D" w:rsidRDefault="008C554E" w:rsidP="00D5108C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D5108C" w:rsidRPr="0011706D" w:rsidRDefault="00D5108C" w:rsidP="00D5108C">
            <w:pPr>
              <w:pStyle w:val="Grundtext"/>
            </w:pPr>
          </w:p>
        </w:tc>
      </w:tr>
      <w:tr w:rsidR="00627D42" w:rsidRPr="0011706D" w:rsidTr="00137FB7">
        <w:tc>
          <w:tcPr>
            <w:tcW w:w="886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>1.05</w:t>
            </w:r>
          </w:p>
        </w:tc>
        <w:tc>
          <w:tcPr>
            <w:tcW w:w="2484" w:type="dxa"/>
          </w:tcPr>
          <w:p w:rsidR="00627D42" w:rsidRPr="0011706D" w:rsidRDefault="00627D42" w:rsidP="00627D42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nach Gruppen Name suchen </w:t>
            </w:r>
          </w:p>
        </w:tc>
        <w:tc>
          <w:tcPr>
            <w:tcW w:w="2485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>Im Feld «Name_1» den Wert «Gemeindeverwaltung Baar» eingeben.</w:t>
            </w:r>
          </w:p>
        </w:tc>
        <w:tc>
          <w:tcPr>
            <w:tcW w:w="2485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GP_No = «1000082»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Name_1 = «Gemeindeverwaltung Baar»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Name_2 = «Bauamt»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GP_Typ = «3»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Message Text = «Geschäftspartner gefunden»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627D42" w:rsidRPr="0011706D" w:rsidRDefault="00627D42" w:rsidP="00627D42">
            <w:pPr>
              <w:pStyle w:val="Grundtext"/>
            </w:pPr>
            <w:r w:rsidRPr="0011706D">
              <w:t xml:space="preserve">Folgende Ergebnisse wurden zurückgegeben: 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GP_No = «0001000082»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 xml:space="preserve">Name_1 = «Gemeindeverwaltung Baar» 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Name_2 = «Bauamt»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GP_Typ = «3»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Message Text = «Geschäftspartner gefunden»</w:t>
            </w:r>
          </w:p>
          <w:p w:rsidR="00627D42" w:rsidRPr="0011706D" w:rsidRDefault="00627D42" w:rsidP="00627D42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-747879834"/>
            <w:placeholder>
              <w:docPart w:val="B71C927A0C204A5EA3659A62EF76ADD4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27D42" w:rsidRPr="0011706D" w:rsidRDefault="008C554E" w:rsidP="00627D42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27D42" w:rsidRPr="0011706D" w:rsidRDefault="00627D42" w:rsidP="00627D42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lastRenderedPageBreak/>
              <w:t>1.06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Kunde nach Strasse, Hausnummer, Ort und PLZ suchen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«Street</w:t>
            </w:r>
            <w:r w:rsidRPr="0011706D">
              <w:t>» den Wert «</w:t>
            </w:r>
            <w:r w:rsidRPr="0011706D">
              <w:t>Neumatt</w:t>
            </w:r>
            <w:r w:rsidRPr="0011706D">
              <w:t>» eingeben.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Im Feld «</w:t>
            </w:r>
            <w:r w:rsidRPr="0011706D">
              <w:t>House_no</w:t>
            </w:r>
            <w:r w:rsidRPr="0011706D">
              <w:t>» den Wert «</w:t>
            </w:r>
            <w:r w:rsidRPr="0011706D">
              <w:t>2</w:t>
            </w:r>
            <w:r w:rsidRPr="0011706D">
              <w:t>» eingeben.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Im Feld «</w:t>
            </w:r>
            <w:r w:rsidRPr="0011706D">
              <w:t>PLZ</w:t>
            </w:r>
            <w:r w:rsidRPr="0011706D">
              <w:t>» den Wert «</w:t>
            </w:r>
            <w:r w:rsidRPr="0011706D">
              <w:t>6330</w:t>
            </w:r>
            <w:r w:rsidRPr="0011706D">
              <w:t>» eingeben.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Im Feld «</w:t>
            </w:r>
            <w:r w:rsidRPr="0011706D">
              <w:t>City</w:t>
            </w:r>
            <w:r w:rsidRPr="0011706D">
              <w:t>» den Wert «</w:t>
            </w:r>
            <w:r w:rsidRPr="0011706D">
              <w:t>Cham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 xml:space="preserve">Folgende Werte sollen zurückgegeben werden: 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GP_No = «</w:t>
            </w:r>
            <w:r w:rsidRPr="0011706D">
              <w:t>0001118365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Name_1 = «</w:t>
            </w:r>
            <w:r w:rsidRPr="0011706D">
              <w:t>Limacher-Herger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Name_2 = «</w:t>
            </w:r>
            <w:r w:rsidRPr="0011706D">
              <w:t>Peter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GP_Typ = «1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Text = «Geschäftspartner gefunden»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Type = «S»</w:t>
            </w:r>
          </w:p>
        </w:tc>
        <w:tc>
          <w:tcPr>
            <w:tcW w:w="250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 xml:space="preserve">Folgende Ergebnisse wurden zurückgegeben: 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GP_No = «0001118365»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Name_1 = «Limacher-Herger»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Name_2 = «Peter»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GP_Typ = «1»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Text = «Geschäftspartner gefunden»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Type = «S»</w:t>
            </w:r>
          </w:p>
        </w:tc>
        <w:sdt>
          <w:sdtPr>
            <w:alias w:val="Test Status"/>
            <w:tag w:val="Test Status"/>
            <w:id w:val="-2146268282"/>
            <w:placeholder>
              <w:docPart w:val="5002C602389C409EBBED95C2E9BEADE9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192BD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8C554E" w:rsidRPr="0011706D" w:rsidRDefault="008C554E" w:rsidP="008C554E">
            <w:r w:rsidRPr="0011706D">
              <w:t>Vereinzelt wurden GP’s doppelte und</w:t>
            </w:r>
            <w:r w:rsidR="00192BD8" w:rsidRPr="0011706D">
              <w:t>/oder</w:t>
            </w:r>
            <w:r w:rsidRPr="0011706D">
              <w:t xml:space="preserve"> auch ohne Name angezeigt.</w:t>
            </w:r>
            <w:r w:rsidR="00015843" w:rsidRPr="0011706D">
              <w:t xml:space="preserve"> </w:t>
            </w:r>
            <w:r w:rsidR="00192BD8" w:rsidRPr="0011706D">
              <w:t xml:space="preserve"> </w:t>
            </w:r>
          </w:p>
          <w:p w:rsidR="00192BD8" w:rsidRPr="0011706D" w:rsidRDefault="00192BD8" w:rsidP="008C554E"/>
          <w:p w:rsidR="00015843" w:rsidRPr="0011706D" w:rsidRDefault="00192BD8" w:rsidP="00192BD8">
            <w:r w:rsidRPr="0011706D">
              <w:t xml:space="preserve">Die Fehler wurden am 09.04.2018 behoben und erneut getestet. </w:t>
            </w:r>
          </w:p>
          <w:p w:rsidR="00192BD8" w:rsidRPr="0011706D" w:rsidRDefault="00192BD8" w:rsidP="00192BD8"/>
          <w:p w:rsidR="00192BD8" w:rsidRPr="0011706D" w:rsidRDefault="00192BD8" w:rsidP="00192BD8">
            <w:r w:rsidRPr="0011706D">
              <w:t xml:space="preserve">Der Testfall wurde am 09.04.2018 als erfolgreich befunden. </w:t>
            </w: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bookmarkStart w:id="10" w:name="_Hlk510617258"/>
            <w:bookmarkStart w:id="11" w:name="_Hlk510617304"/>
            <w:r w:rsidRPr="0011706D">
              <w:t>1.07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Suche mit nicht vorhandener GP Nummer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«9874561» eingeben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Message Text «Keine Geschäftspartner gefunden»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ID «I»</w:t>
            </w:r>
          </w:p>
        </w:tc>
        <w:tc>
          <w:tcPr>
            <w:tcW w:w="2505" w:type="dxa"/>
          </w:tcPr>
          <w:p w:rsidR="008C554E" w:rsidRPr="0011706D" w:rsidRDefault="008C554E" w:rsidP="008C554E">
            <w:pPr>
              <w:pStyle w:val="Grundtext"/>
            </w:pPr>
            <w:r w:rsidRPr="0011706D">
              <w:t>Message Text «Keine Geschäftspartner gefunden»</w:t>
            </w:r>
          </w:p>
          <w:p w:rsidR="007D21FA" w:rsidRPr="0011706D" w:rsidRDefault="008C554E" w:rsidP="008C554E">
            <w:pPr>
              <w:pStyle w:val="Grundtext"/>
            </w:pPr>
            <w:r w:rsidRPr="0011706D">
              <w:t>Message ID «I»</w:t>
            </w:r>
          </w:p>
        </w:tc>
        <w:sdt>
          <w:sdtPr>
            <w:alias w:val="Test Status"/>
            <w:tag w:val="Test Status"/>
            <w:id w:val="120966061"/>
            <w:placeholder>
              <w:docPart w:val="EFFCE28FADF74575A75AB46317B89285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8C554E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bookmarkEnd w:id="10"/>
      <w:bookmarkEnd w:id="11"/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1.08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</w:t>
            </w:r>
            <w:r w:rsidR="008C554E" w:rsidRPr="0011706D">
              <w:t>Suche nach nicht vorhandenen Namen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rPr>
                <w:highlight w:val="yellow"/>
              </w:rPr>
            </w:pPr>
            <w:r w:rsidRPr="0011706D">
              <w:t>Im Feld «</w:t>
            </w:r>
            <w:r w:rsidR="008C554E" w:rsidRPr="0011706D">
              <w:t>Name_2</w:t>
            </w:r>
            <w:r w:rsidRPr="0011706D">
              <w:t>» den Wert «S</w:t>
            </w:r>
            <w:r w:rsidR="008C554E" w:rsidRPr="0011706D">
              <w:t>aly» eingeben. Im Feld «Name_1</w:t>
            </w:r>
            <w:r w:rsidRPr="0011706D">
              <w:t>» den Wert «Maier»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Message Text «Keine Geschäftspartner gefunden»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ID «I»</w:t>
            </w:r>
          </w:p>
        </w:tc>
        <w:tc>
          <w:tcPr>
            <w:tcW w:w="2505" w:type="dxa"/>
          </w:tcPr>
          <w:p w:rsidR="008C554E" w:rsidRPr="0011706D" w:rsidRDefault="008C554E" w:rsidP="008C554E">
            <w:pPr>
              <w:pStyle w:val="Grundtext"/>
            </w:pPr>
            <w:r w:rsidRPr="0011706D">
              <w:t>Message Text «Keine Geschäftspartner gefunden»</w:t>
            </w:r>
          </w:p>
          <w:p w:rsidR="007D21FA" w:rsidRPr="0011706D" w:rsidRDefault="008C554E" w:rsidP="008C554E">
            <w:pPr>
              <w:pStyle w:val="Grundtext"/>
            </w:pPr>
            <w:r w:rsidRPr="0011706D">
              <w:t>Message ID «I»</w:t>
            </w:r>
          </w:p>
        </w:tc>
        <w:sdt>
          <w:sdtPr>
            <w:alias w:val="Test Status"/>
            <w:tag w:val="Test Status"/>
            <w:id w:val="-1735306249"/>
            <w:placeholder>
              <w:docPart w:val="6F73697673B644E5A273325B076670B2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8C554E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8C554E" w:rsidP="007D21FA">
            <w:pPr>
              <w:pStyle w:val="Grundtext"/>
            </w:pPr>
            <w:r w:rsidRPr="0011706D">
              <w:t>1.09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>Webservice BP_Search</w:t>
            </w:r>
            <w:r w:rsidRPr="0011706D">
              <w:t xml:space="preserve"> Suche nach nicht vorhandener Adresse</w:t>
            </w:r>
          </w:p>
        </w:tc>
        <w:tc>
          <w:tcPr>
            <w:tcW w:w="2485" w:type="dxa"/>
          </w:tcPr>
          <w:p w:rsidR="008C554E" w:rsidRPr="0011706D" w:rsidRDefault="008C554E" w:rsidP="008C554E">
            <w:pPr>
              <w:pStyle w:val="Grundtext"/>
            </w:pPr>
            <w:r w:rsidRPr="0011706D">
              <w:t>Im Feld «Street» den Wert «Neumatt» eingeben.</w:t>
            </w:r>
          </w:p>
          <w:p w:rsidR="008C554E" w:rsidRPr="0011706D" w:rsidRDefault="008C554E" w:rsidP="008C554E">
            <w:pPr>
              <w:pStyle w:val="Grundtext"/>
            </w:pPr>
            <w:r w:rsidRPr="0011706D">
              <w:t>Im Feld «House_no» den Wert «</w:t>
            </w:r>
            <w:r w:rsidRPr="0011706D">
              <w:t>99</w:t>
            </w:r>
            <w:r w:rsidRPr="0011706D">
              <w:t>» eingeben.</w:t>
            </w:r>
          </w:p>
          <w:p w:rsidR="008C554E" w:rsidRPr="0011706D" w:rsidRDefault="008C554E" w:rsidP="008C554E">
            <w:pPr>
              <w:pStyle w:val="Grundtext"/>
            </w:pPr>
            <w:r w:rsidRPr="0011706D">
              <w:lastRenderedPageBreak/>
              <w:t>Im Feld «PLZ» den Wert «6330» eingeben.</w:t>
            </w:r>
          </w:p>
          <w:p w:rsidR="007D21FA" w:rsidRPr="0011706D" w:rsidRDefault="008C554E" w:rsidP="008C554E">
            <w:pPr>
              <w:pStyle w:val="Grundtext"/>
            </w:pPr>
            <w:r w:rsidRPr="0011706D">
              <w:t>Im Feld «City» den Wert «Cham»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lastRenderedPageBreak/>
              <w:t>Message Text «Keine Geschäftspartner gefunden»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ID «I»</w:t>
            </w:r>
          </w:p>
        </w:tc>
        <w:tc>
          <w:tcPr>
            <w:tcW w:w="2505" w:type="dxa"/>
          </w:tcPr>
          <w:p w:rsidR="008C554E" w:rsidRPr="0011706D" w:rsidRDefault="008C554E" w:rsidP="008C554E">
            <w:pPr>
              <w:pStyle w:val="Grundtext"/>
            </w:pPr>
            <w:r w:rsidRPr="0011706D">
              <w:t>Message Text «Keine Geschäftspartner gefunden»</w:t>
            </w:r>
          </w:p>
          <w:p w:rsidR="007D21FA" w:rsidRPr="0011706D" w:rsidRDefault="008C554E" w:rsidP="008C554E">
            <w:pPr>
              <w:pStyle w:val="Grundtext"/>
            </w:pPr>
            <w:r w:rsidRPr="0011706D">
              <w:t>Message ID «I»</w:t>
            </w:r>
          </w:p>
        </w:tc>
        <w:sdt>
          <w:sdtPr>
            <w:alias w:val="Test Status"/>
            <w:tag w:val="Test Status"/>
            <w:id w:val="-1590233842"/>
            <w:placeholder>
              <w:docPart w:val="8612EE1AADB5455FA09EBB0D9FA5D96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8C554E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2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 xml:space="preserve">Webservice BP_GetDetails </w:t>
            </w: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t>(Privatperson)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«1000001»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GP_Type = «1»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Title = «Herr»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Name_1 = «Iten»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Name_2 = «Josef»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City = «Unterägeri»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Street = «Mettli»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PLZ = «6314»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Country = «CH»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Region = «ZG»</w:t>
            </w:r>
          </w:p>
          <w:p w:rsidR="000638AB" w:rsidRPr="0011706D" w:rsidRDefault="000638AB" w:rsidP="000638AB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Telephone_List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Telephone_No = «+415865555»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Telephone_ID = «001»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Telephone_No = «+415865588»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Telephone_ID = «002»</w:t>
            </w:r>
          </w:p>
          <w:p w:rsidR="000638AB" w:rsidRPr="0011706D" w:rsidRDefault="000638AB" w:rsidP="000638AB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E_Mail_List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E_Mail_Detail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E_Mail_Adress = «text@test.cjh»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E_Mail_ID = «001»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lastRenderedPageBreak/>
              <w:t xml:space="preserve">E_Mail_Detail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E_Mail_Adress = «meine@mail.com»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E_Mail_ID = «002»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</w:tc>
        <w:tc>
          <w:tcPr>
            <w:tcW w:w="2505" w:type="dxa"/>
          </w:tcPr>
          <w:p w:rsidR="00192BD8" w:rsidRPr="0011706D" w:rsidRDefault="00192BD8" w:rsidP="00192BD8">
            <w:pPr>
              <w:pStyle w:val="Grundtext"/>
            </w:pPr>
            <w:r w:rsidRPr="0011706D">
              <w:lastRenderedPageBreak/>
              <w:t xml:space="preserve">Folgende Ergebnisse wurden zurückgegeben: 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GP_Type = «1»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Title = «</w:t>
            </w:r>
            <w:r w:rsidRPr="0011706D">
              <w:t>Herr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Name_1 = «</w:t>
            </w:r>
            <w:r w:rsidRPr="0011706D">
              <w:t>Iten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Name_2 = «</w:t>
            </w:r>
            <w:r w:rsidRPr="0011706D">
              <w:t>Josef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City = «</w:t>
            </w:r>
            <w:r w:rsidRPr="0011706D">
              <w:t>Unterägeri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Street = «</w:t>
            </w:r>
            <w:r w:rsidRPr="0011706D">
              <w:t>Mettli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PLZ = «</w:t>
            </w:r>
            <w:r w:rsidR="000638AB" w:rsidRPr="0011706D">
              <w:t>6314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Country = «</w:t>
            </w:r>
            <w:r w:rsidR="000638AB" w:rsidRPr="0011706D">
              <w:t>CH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</w:pPr>
            <w:r w:rsidRPr="0011706D">
              <w:t>Region = «</w:t>
            </w:r>
            <w:r w:rsidR="000638AB" w:rsidRPr="0011706D">
              <w:t>ZG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Telephone_List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Telephone_No = «</w:t>
            </w:r>
            <w:r w:rsidR="000638AB" w:rsidRPr="0011706D">
              <w:t>+415865555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Telephone_ID = «</w:t>
            </w:r>
            <w:r w:rsidR="000638AB" w:rsidRPr="0011706D">
              <w:t>001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Telephone_No = «</w:t>
            </w:r>
            <w:r w:rsidR="000638AB" w:rsidRPr="0011706D">
              <w:t>+415865588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Telephone_ID = «</w:t>
            </w:r>
            <w:r w:rsidR="000638AB" w:rsidRPr="0011706D">
              <w:t>002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E_Mail_List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E_Mail_Detail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E_Mail_Adress = «</w:t>
            </w:r>
            <w:r w:rsidR="000638AB" w:rsidRPr="0011706D">
              <w:t>text@test.cjh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lastRenderedPageBreak/>
              <w:t>E_Mail_ID = «</w:t>
            </w:r>
            <w:r w:rsidR="000638AB" w:rsidRPr="0011706D">
              <w:t>001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E_Mail_Detail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E_Mail_Adress = «</w:t>
            </w:r>
            <w:r w:rsidR="000638AB" w:rsidRPr="0011706D">
              <w:t>meine@mail.com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  <w:r w:rsidRPr="0011706D">
              <w:t>E_Mail_ID = «</w:t>
            </w:r>
            <w:r w:rsidR="000638AB" w:rsidRPr="0011706D">
              <w:t>002</w:t>
            </w:r>
            <w:r w:rsidRPr="0011706D">
              <w:t>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 w:firstLine="283"/>
            </w:pPr>
          </w:p>
          <w:p w:rsidR="00192BD8" w:rsidRPr="0011706D" w:rsidRDefault="00192BD8" w:rsidP="00192BD8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192BD8" w:rsidRPr="0011706D" w:rsidRDefault="00192BD8" w:rsidP="00192BD8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sdt>
          <w:sdtPr>
            <w:alias w:val="Test Status"/>
            <w:tag w:val="Test Status"/>
            <w:id w:val="-732232466"/>
            <w:placeholder>
              <w:docPart w:val="41A709AEDC6049038D726DA9624AFB6B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0638AB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7E31B6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2.1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 xml:space="preserve">Webservice BP_GetDetails </w:t>
            </w: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t>(Firma)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</w:t>
            </w:r>
            <w:r w:rsidR="000638AB" w:rsidRPr="0011706D">
              <w:t>1000014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GP_Type = «2»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Name_1 = «Salt Mobile AG»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City = «Zürich»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Street = «Hardturmstrasse 161»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PLZ = «8005»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Country = «CH»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Region = «ZH»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</w:tc>
        <w:tc>
          <w:tcPr>
            <w:tcW w:w="2505" w:type="dxa"/>
          </w:tcPr>
          <w:p w:rsidR="000638AB" w:rsidRPr="0011706D" w:rsidRDefault="000638AB" w:rsidP="000638AB">
            <w:pPr>
              <w:pStyle w:val="Grundtext"/>
            </w:pPr>
            <w:r w:rsidRPr="0011706D">
              <w:t xml:space="preserve">Folgende Ergebnisse wurden zurückgegeben: 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GP_Type = «2»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Name_1 = «</w:t>
            </w:r>
            <w:r w:rsidRPr="0011706D">
              <w:t>Salt Mobile AG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City = «</w:t>
            </w:r>
            <w:r w:rsidRPr="0011706D">
              <w:t>Zürich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Street = «</w:t>
            </w:r>
            <w:r w:rsidRPr="0011706D">
              <w:t>Hardturmstrasse 161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PLZ = «</w:t>
            </w:r>
            <w:r w:rsidRPr="0011706D">
              <w:t>8005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Country = «</w:t>
            </w:r>
            <w:r w:rsidRPr="0011706D">
              <w:t>CH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Region = «</w:t>
            </w:r>
            <w:r w:rsidRPr="0011706D">
              <w:t>ZH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sdt>
          <w:sdtPr>
            <w:alias w:val="Test Status"/>
            <w:tag w:val="Test Status"/>
            <w:id w:val="1735663325"/>
            <w:placeholder>
              <w:docPart w:val="B9600DC7F42A4A00AB03D0B2217D1CD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0638AB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7E31B6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lastRenderedPageBreak/>
              <w:t>2.2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 xml:space="preserve">Webservice BP_GetDetails </w:t>
            </w: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(Gruppe)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</w:t>
            </w:r>
            <w:r w:rsidR="000638AB" w:rsidRPr="0011706D">
              <w:t>1000003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7D21FA" w:rsidRPr="0011706D" w:rsidRDefault="000638AB" w:rsidP="007D21FA">
            <w:pPr>
              <w:pStyle w:val="Grundtext"/>
              <w:spacing w:after="0"/>
            </w:pPr>
            <w:r w:rsidRPr="0011706D">
              <w:t>GP_Type = «3</w:t>
            </w:r>
            <w:r w:rsidR="007D21FA"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Title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Name_1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Name_2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City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Street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PLZ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Country = «»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Region = «»</w:t>
            </w:r>
          </w:p>
          <w:p w:rsidR="007D21FA" w:rsidRPr="0011706D" w:rsidRDefault="007D21FA" w:rsidP="007D21FA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Telephone_List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Telephone_No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Telephone_ID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Telephone_No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Telephone_ID = «»</w:t>
            </w:r>
          </w:p>
          <w:p w:rsidR="007D21FA" w:rsidRPr="0011706D" w:rsidRDefault="007D21FA" w:rsidP="007D21FA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E_Mail_List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E_Mail_Detail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E_Mail_Adress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E_Mail_ID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E_Mail_Detail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E_Mail_Adress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  <w:r w:rsidRPr="0011706D">
              <w:t>E_Mail_ID = «»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firstLine="283"/>
            </w:pPr>
          </w:p>
        </w:tc>
        <w:tc>
          <w:tcPr>
            <w:tcW w:w="2505" w:type="dxa"/>
          </w:tcPr>
          <w:p w:rsidR="000638AB" w:rsidRPr="0011706D" w:rsidRDefault="000638AB" w:rsidP="000638AB">
            <w:pPr>
              <w:pStyle w:val="Grundtext"/>
            </w:pPr>
            <w:r w:rsidRPr="0011706D">
              <w:t xml:space="preserve">Folgende Ergebnisse wurden zurückgegeben: 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GP_Type = «3»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Name_1 = «</w:t>
            </w:r>
            <w:r w:rsidR="00FC6AED" w:rsidRPr="0011706D">
              <w:t>Risi AG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City = «</w:t>
            </w:r>
            <w:r w:rsidR="00FC6AED" w:rsidRPr="0011706D">
              <w:t>Baar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Street = «</w:t>
            </w:r>
            <w:r w:rsidR="00FC6AED" w:rsidRPr="0011706D">
              <w:t>Gulmmatt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PLZ = «</w:t>
            </w:r>
            <w:r w:rsidR="00FC6AED" w:rsidRPr="0011706D">
              <w:t>6340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Country = «</w:t>
            </w:r>
            <w:r w:rsidR="00FC6AED" w:rsidRPr="0011706D">
              <w:t>CH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</w:pPr>
            <w:r w:rsidRPr="0011706D">
              <w:t>Region = «</w:t>
            </w:r>
            <w:r w:rsidR="00FC6AED" w:rsidRPr="0011706D">
              <w:t>ZG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  <w:rPr>
                <w:b/>
              </w:rPr>
            </w:pPr>
            <w:r w:rsidRPr="0011706D">
              <w:rPr>
                <w:b/>
              </w:rPr>
              <w:t xml:space="preserve">Telephone_List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  <w:rPr>
                <w:b/>
              </w:rPr>
            </w:pPr>
            <w:r w:rsidRPr="0011706D">
              <w:rPr>
                <w:b/>
              </w:rPr>
              <w:t xml:space="preserve">Telephone_Detail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Telephone_No = «</w:t>
            </w:r>
            <w:r w:rsidR="00FC6AED" w:rsidRPr="0011706D">
              <w:t>+41417669999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  <w:r w:rsidRPr="0011706D">
              <w:t>Telephone_ID = «</w:t>
            </w:r>
            <w:r w:rsidR="00FC6AED" w:rsidRPr="0011706D">
              <w:t>001</w:t>
            </w:r>
            <w:r w:rsidRPr="0011706D">
              <w:t>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 w:firstLine="283"/>
            </w:pPr>
          </w:p>
          <w:p w:rsidR="000638AB" w:rsidRPr="0011706D" w:rsidRDefault="000638AB" w:rsidP="000638AB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0638AB" w:rsidRPr="0011706D" w:rsidRDefault="000638AB" w:rsidP="000638AB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sdt>
          <w:sdtPr>
            <w:alias w:val="Test Status"/>
            <w:tag w:val="Test Status"/>
            <w:id w:val="1159573429"/>
            <w:placeholder>
              <w:docPart w:val="EAA7AC973E81422DADA8B3A1BC5EABE9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FC6AED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lastRenderedPageBreak/>
              <w:t>2.3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BP_GetDetails </w:t>
            </w:r>
            <w:r w:rsidRPr="0011706D">
              <w:t>Daten mit nicht vorhandener GP Nummer suchen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«9874561» eingeben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Message Text «</w:t>
            </w:r>
            <w:r w:rsidR="00FC6AED" w:rsidRPr="0011706D">
              <w:t>Geschäftspartner 9874561 ist nicht vorhanden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ID «I»</w:t>
            </w:r>
          </w:p>
        </w:tc>
        <w:tc>
          <w:tcPr>
            <w:tcW w:w="2505" w:type="dxa"/>
          </w:tcPr>
          <w:p w:rsidR="00FC6AED" w:rsidRPr="0011706D" w:rsidRDefault="00FC6AED" w:rsidP="00FC6AED">
            <w:pPr>
              <w:pStyle w:val="Grundtext"/>
            </w:pPr>
            <w:r w:rsidRPr="0011706D">
              <w:t>Message Text «Geschäftspartner 9874561 ist nicht vorhanden»</w:t>
            </w:r>
          </w:p>
          <w:p w:rsidR="007D21FA" w:rsidRPr="0011706D" w:rsidRDefault="00FC6AED" w:rsidP="00FC6AED">
            <w:pPr>
              <w:pStyle w:val="Grundtext"/>
            </w:pPr>
            <w:r w:rsidRPr="0011706D">
              <w:t>Message ID «I»</w:t>
            </w:r>
          </w:p>
        </w:tc>
        <w:sdt>
          <w:sdtPr>
            <w:alias w:val="Test Status"/>
            <w:tag w:val="Test Status"/>
            <w:id w:val="-1966350500"/>
            <w:placeholder>
              <w:docPart w:val="1214A430CBE34D00BE1D70C952BC70D0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FC6AED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2.4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BP_GetDetails </w:t>
            </w:r>
            <w:r w:rsidRPr="0011706D">
              <w:t>Daten ohne GP Nummer suchen / Feld leer lassen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Das Feld «GP_No» leer lassen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Message Text «</w:t>
            </w:r>
            <w:r w:rsidR="00FC6AED" w:rsidRPr="0011706D">
              <w:t>Geben Sie mindestens eine Nummer zum Geschäftspartner an</w:t>
            </w:r>
            <w:r w:rsidRPr="0011706D">
              <w:t>»</w:t>
            </w:r>
          </w:p>
          <w:p w:rsidR="007D21FA" w:rsidRPr="0011706D" w:rsidRDefault="00FC6AED" w:rsidP="007D21FA">
            <w:pPr>
              <w:pStyle w:val="Grundtext"/>
            </w:pPr>
            <w:r w:rsidRPr="0011706D">
              <w:t>Message ID «E</w:t>
            </w:r>
            <w:r w:rsidR="007D21FA" w:rsidRPr="0011706D">
              <w:t>»</w:t>
            </w:r>
          </w:p>
        </w:tc>
        <w:tc>
          <w:tcPr>
            <w:tcW w:w="2505" w:type="dxa"/>
          </w:tcPr>
          <w:p w:rsidR="00FC6AED" w:rsidRPr="0011706D" w:rsidRDefault="00FC6AED" w:rsidP="00FC6AED">
            <w:pPr>
              <w:pStyle w:val="Grundtext"/>
            </w:pPr>
            <w:r w:rsidRPr="0011706D">
              <w:t>Message Text «Geben Sie mindestens eine Nummer zum Geschäftspartner an»</w:t>
            </w:r>
          </w:p>
          <w:p w:rsidR="007D21FA" w:rsidRPr="0011706D" w:rsidRDefault="00FC6AED" w:rsidP="00FC6AED">
            <w:pPr>
              <w:pStyle w:val="Grundtext"/>
            </w:pPr>
            <w:r w:rsidRPr="0011706D">
              <w:t>Message ID «E»</w:t>
            </w:r>
          </w:p>
        </w:tc>
        <w:sdt>
          <w:sdtPr>
            <w:alias w:val="Test Status"/>
            <w:tag w:val="Test Status"/>
            <w:id w:val="141618862"/>
            <w:placeholder>
              <w:docPart w:val="347868DF53D3424BA206C4CEF8AA663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FC6AED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bookmarkStart w:id="12" w:name="_Hlk510976323"/>
            <w:r w:rsidRPr="0011706D">
              <w:t>3</w:t>
            </w:r>
          </w:p>
        </w:tc>
        <w:tc>
          <w:tcPr>
            <w:tcW w:w="2484" w:type="dxa"/>
          </w:tcPr>
          <w:p w:rsidR="00FC6AED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BP_QMC_Products     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t>(Privatperson)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</w:t>
            </w:r>
            <w:r w:rsidR="00A23F27" w:rsidRPr="0011706D">
              <w:t>1257477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7D21FA" w:rsidRPr="0011706D" w:rsidRDefault="007D21FA" w:rsidP="007D21FA">
            <w:pPr>
              <w:pStyle w:val="Grundtext"/>
              <w:spacing w:after="0"/>
            </w:pP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QMC_ID = «</w:t>
            </w:r>
            <w:r w:rsidR="00A02A13" w:rsidRPr="0011706D">
              <w:t>100121816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Internet_product = «</w:t>
            </w:r>
            <w:r w:rsidR="00A02A13" w:rsidRPr="0011706D">
              <w:t>Internet 2/0.2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Telephone_product = «</w:t>
            </w:r>
            <w:r w:rsidR="00A02A13" w:rsidRPr="0011706D">
              <w:t>Analog eMTA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DTV = «</w:t>
            </w:r>
            <w:r w:rsidR="00A02A13" w:rsidRPr="0011706D">
              <w:t>Nein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Verte = « </w:t>
            </w:r>
            <w:r w:rsidR="00A02A13" w:rsidRPr="0011706D">
              <w:t>Ja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QL_TV = «</w:t>
            </w:r>
            <w:r w:rsidR="00A02A13" w:rsidRPr="0011706D">
              <w:t>Nein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Mobile_product = « </w:t>
            </w:r>
            <w:r w:rsidR="00A02A13" w:rsidRPr="0011706D">
              <w:t>Nein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Combie_product = « </w:t>
            </w:r>
            <w:r w:rsidR="00A02A13" w:rsidRPr="0011706D">
              <w:t>Quickline All-in-One Light (inkl. TV-Gru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tc>
          <w:tcPr>
            <w:tcW w:w="250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lastRenderedPageBreak/>
              <w:t xml:space="preserve">Folgende Ergebnisse wurden zurückgegeben: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«100121816»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«Internet 2/0.2»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«Analog eMTA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Ja»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 Quickline All-in-One Light (inkl. TV-Gru»</w:t>
            </w:r>
          </w:p>
          <w:p w:rsidR="00A02A13" w:rsidRPr="0011706D" w:rsidRDefault="00A02A13" w:rsidP="00A02A13">
            <w:pPr>
              <w:pStyle w:val="Grundtext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sdt>
          <w:sdtPr>
            <w:alias w:val="Test Status"/>
            <w:tag w:val="Test Status"/>
            <w:id w:val="160899655"/>
            <w:placeholder>
              <w:docPart w:val="452434A831F949E6981D325138E63CF7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A97F3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7E31B6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bookmarkStart w:id="13" w:name="_Hlk511032371"/>
            <w:bookmarkEnd w:id="12"/>
            <w:r w:rsidRPr="0011706D">
              <w:t>3.1</w:t>
            </w:r>
          </w:p>
        </w:tc>
        <w:tc>
          <w:tcPr>
            <w:tcW w:w="2484" w:type="dxa"/>
          </w:tcPr>
          <w:p w:rsidR="00A02A13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BP_QMC_Products    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rPr>
                <w:b/>
              </w:rPr>
              <w:t xml:space="preserve"> </w:t>
            </w: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t>(Firma)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</w:t>
            </w:r>
            <w:r w:rsidR="00A23F27" w:rsidRPr="0011706D">
              <w:t>1271587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7D21FA" w:rsidRPr="0011706D" w:rsidRDefault="007D21FA" w:rsidP="007D21FA">
            <w:pPr>
              <w:pStyle w:val="Grundtext"/>
              <w:spacing w:after="0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QMC_Details =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«100121217»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«Nein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«Ja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«Nein»</w:t>
            </w:r>
          </w:p>
          <w:p w:rsidR="00A02A13" w:rsidRPr="0011706D" w:rsidRDefault="00A02A13" w:rsidP="00A02A13">
            <w:pPr>
              <w:pStyle w:val="Grundtext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QMC_Details =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«100121220»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«Ja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Ja»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«Nein»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7D21FA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</w:tc>
        <w:tc>
          <w:tcPr>
            <w:tcW w:w="250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t xml:space="preserve">Folgende Ergebnisse wurden zurückgegeben: 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>QMC_Details</w:t>
            </w:r>
            <w:r w:rsidRPr="0011706D">
              <w:rPr>
                <w:b/>
              </w:rPr>
              <w:t xml:space="preserve"> =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</w:t>
            </w:r>
            <w:r w:rsidRPr="0011706D">
              <w:t>100121217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</w:t>
            </w:r>
            <w:r w:rsidRPr="0011706D">
              <w:t>Nein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</w:t>
            </w:r>
            <w:r w:rsidRPr="0011706D">
              <w:t>Nein</w:t>
            </w:r>
            <w:r w:rsidRPr="0011706D">
              <w:t>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</w:t>
            </w:r>
            <w:r w:rsidRPr="0011706D">
              <w:t>Ja</w:t>
            </w:r>
            <w:r w:rsidRPr="0011706D">
              <w:t>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</w:t>
            </w:r>
            <w:r w:rsidRPr="0011706D">
              <w:t>Nein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«Nein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QMC_Details =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</w:t>
            </w:r>
            <w:r w:rsidRPr="0011706D">
              <w:t>100121220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</w:t>
            </w:r>
            <w:r w:rsidRPr="0011706D">
              <w:t>Nein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</w:t>
            </w:r>
            <w:r w:rsidRPr="0011706D">
              <w:t>Nein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</w:t>
            </w:r>
            <w:r w:rsidRPr="0011706D">
              <w:t>Ja</w:t>
            </w:r>
            <w:r w:rsidRPr="0011706D">
              <w:t>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Ja»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 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«Nein</w:t>
            </w:r>
            <w:r w:rsidRPr="0011706D">
              <w:t>»</w:t>
            </w:r>
          </w:p>
          <w:p w:rsidR="00A02A13" w:rsidRPr="0011706D" w:rsidRDefault="00A02A13" w:rsidP="00A02A13">
            <w:pPr>
              <w:pStyle w:val="Grundtext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7D21FA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</w:tc>
        <w:sdt>
          <w:sdtPr>
            <w:alias w:val="Test Status"/>
            <w:tag w:val="Test Status"/>
            <w:id w:val="-1996952279"/>
            <w:placeholder>
              <w:docPart w:val="E5176FA3200646C0BC2A3E5D344E8C3B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A97F3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bookmarkEnd w:id="13"/>
      <w:tr w:rsidR="007D21FA" w:rsidRPr="0011706D" w:rsidTr="007E31B6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lastRenderedPageBreak/>
              <w:t>3.2</w:t>
            </w:r>
          </w:p>
        </w:tc>
        <w:tc>
          <w:tcPr>
            <w:tcW w:w="2484" w:type="dxa"/>
          </w:tcPr>
          <w:p w:rsidR="00A02A13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BP_QMC_Products     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Daten mit vorhandener GP Nummer suchen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t>(</w:t>
            </w:r>
            <w:r w:rsidR="00A02A13" w:rsidRPr="0011706D">
              <w:t>Gruppe</w:t>
            </w:r>
            <w:r w:rsidRPr="0011706D">
              <w:t>)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</w:t>
            </w:r>
            <w:r w:rsidR="00A02A13" w:rsidRPr="0011706D">
              <w:t>1264542</w:t>
            </w:r>
            <w:r w:rsidRPr="0011706D">
              <w:t>» eingeben.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 xml:space="preserve">Folgende Werte sollen zurückgegeben werden: </w:t>
            </w:r>
          </w:p>
          <w:p w:rsidR="007D21FA" w:rsidRPr="0011706D" w:rsidRDefault="007D21FA" w:rsidP="007D21FA">
            <w:pPr>
              <w:pStyle w:val="Grundtext"/>
              <w:spacing w:after="0"/>
            </w:pP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QMC_ID = «</w:t>
            </w:r>
            <w:r w:rsidR="00A02A13" w:rsidRPr="0011706D">
              <w:t>100122090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Internet_product = «</w:t>
            </w:r>
            <w:r w:rsidR="00A02A13" w:rsidRPr="0011706D">
              <w:t>Internet M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Telephone_prod</w:t>
            </w:r>
            <w:r w:rsidR="00A02A13" w:rsidRPr="0011706D">
              <w:t>uct = «Nein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DTV = « </w:t>
            </w:r>
            <w:r w:rsidR="00A02A13" w:rsidRPr="0011706D">
              <w:t>Ja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Verte = « </w:t>
            </w:r>
            <w:r w:rsidR="00A97F38" w:rsidRPr="0011706D">
              <w:t>Ja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QL_TV = «</w:t>
            </w:r>
            <w:r w:rsidR="00A02A13" w:rsidRPr="0011706D">
              <w:t>Nein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Mobile_product = «</w:t>
            </w:r>
            <w:r w:rsidR="00A02A13" w:rsidRPr="0011706D">
              <w:t>Nein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  <w:spacing w:after="0"/>
            </w:pPr>
            <w:r w:rsidRPr="0011706D">
              <w:t>Combie_product = «</w:t>
            </w:r>
            <w:r w:rsidR="00A02A13" w:rsidRPr="0011706D">
              <w:t>All-in-One M 1.0</w:t>
            </w:r>
            <w:r w:rsidRPr="0011706D">
              <w:t> »</w:t>
            </w:r>
          </w:p>
          <w:p w:rsidR="007D21FA" w:rsidRPr="0011706D" w:rsidRDefault="007D21FA" w:rsidP="007D21FA">
            <w:pPr>
              <w:pStyle w:val="Grundtext"/>
            </w:pPr>
          </w:p>
          <w:p w:rsidR="007D21FA" w:rsidRPr="0011706D" w:rsidRDefault="007D21FA" w:rsidP="007D21FA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7D21FA" w:rsidRPr="0011706D" w:rsidRDefault="007D21FA" w:rsidP="007D21FA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tc>
          <w:tcPr>
            <w:tcW w:w="250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t xml:space="preserve">Folgende Ergebnisse wurden zurückgegeben: 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QMC_ID = «100122090»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Internet_product = «Internet M»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Telephone_product = «Nein»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DTV = « Ja»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Verte = « JA»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QL_TV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Mobile_product = «Nein »</w:t>
            </w:r>
          </w:p>
          <w:p w:rsidR="00A02A13" w:rsidRPr="0011706D" w:rsidRDefault="00A02A13" w:rsidP="00A02A13">
            <w:pPr>
              <w:pStyle w:val="Grundtext"/>
              <w:spacing w:after="0"/>
            </w:pPr>
            <w:r w:rsidRPr="0011706D">
              <w:t>Combie_product = «All-in-One M 1.0 »</w:t>
            </w:r>
          </w:p>
          <w:p w:rsidR="00A02A13" w:rsidRPr="0011706D" w:rsidRDefault="00A02A13" w:rsidP="00A02A13">
            <w:pPr>
              <w:pStyle w:val="Grundtext"/>
            </w:pPr>
          </w:p>
          <w:p w:rsidR="00A02A13" w:rsidRPr="0011706D" w:rsidRDefault="00A02A13" w:rsidP="00A02A13">
            <w:pPr>
              <w:pStyle w:val="Grundtext"/>
              <w:spacing w:after="0"/>
              <w:ind w:left="244" w:hanging="244"/>
              <w:rPr>
                <w:b/>
              </w:rPr>
            </w:pPr>
            <w:r w:rsidRPr="0011706D">
              <w:rPr>
                <w:b/>
              </w:rPr>
              <w:t xml:space="preserve">Message = 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Message_Type = « S»</w:t>
            </w:r>
          </w:p>
          <w:p w:rsidR="00A02A13" w:rsidRPr="0011706D" w:rsidRDefault="00A02A13" w:rsidP="00A02A13">
            <w:pPr>
              <w:pStyle w:val="Grundtext"/>
              <w:spacing w:after="0"/>
              <w:ind w:left="244"/>
            </w:pPr>
            <w:r w:rsidRPr="0011706D">
              <w:t>Message_Text = «Erfolgreich»</w:t>
            </w:r>
          </w:p>
          <w:p w:rsidR="007D21FA" w:rsidRPr="0011706D" w:rsidRDefault="007D21FA" w:rsidP="007D21FA">
            <w:pPr>
              <w:pStyle w:val="Grundtext"/>
            </w:pPr>
          </w:p>
        </w:tc>
        <w:sdt>
          <w:sdtPr>
            <w:alias w:val="Test Status"/>
            <w:tag w:val="Test Status"/>
            <w:id w:val="779530367"/>
            <w:placeholder>
              <w:docPart w:val="B9B46D57521945DF8C31A55E1629D154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A97F3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3.3</w:t>
            </w:r>
          </w:p>
        </w:tc>
        <w:tc>
          <w:tcPr>
            <w:tcW w:w="2484" w:type="dxa"/>
          </w:tcPr>
          <w:p w:rsidR="00A02A13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BP_QMC_Products    </w:t>
            </w:r>
          </w:p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 </w:t>
            </w:r>
            <w:r w:rsidRPr="0011706D">
              <w:t>Daten mit nicht vorhandener GP Nummer suchen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Im Feld «GP_No» den Wert «9874561» eingeben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Message Text «</w:t>
            </w:r>
            <w:r w:rsidR="00A02A13" w:rsidRPr="0011706D">
              <w:t>Für den Geschäftspartner konnte keine QMC ID ermittelt werden.</w:t>
            </w:r>
            <w:r w:rsidRPr="0011706D">
              <w:t>»</w:t>
            </w:r>
          </w:p>
          <w:p w:rsidR="007D21FA" w:rsidRPr="0011706D" w:rsidRDefault="007D21FA" w:rsidP="007D21FA">
            <w:pPr>
              <w:pStyle w:val="Grundtext"/>
            </w:pPr>
            <w:r w:rsidRPr="0011706D">
              <w:t>Message ID «I»</w:t>
            </w:r>
          </w:p>
        </w:tc>
        <w:tc>
          <w:tcPr>
            <w:tcW w:w="250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t>Message Text «Für den Geschäftspartner konnte keine QMC ID ermittelt werden.»</w:t>
            </w:r>
          </w:p>
          <w:p w:rsidR="007D21FA" w:rsidRPr="0011706D" w:rsidRDefault="00A02A13" w:rsidP="00A02A13">
            <w:pPr>
              <w:pStyle w:val="Grundtext"/>
            </w:pPr>
            <w:r w:rsidRPr="0011706D">
              <w:t>Message ID «I»</w:t>
            </w:r>
          </w:p>
        </w:tc>
        <w:sdt>
          <w:sdtPr>
            <w:alias w:val="Test Status"/>
            <w:tag w:val="Test Status"/>
            <w:id w:val="-1107417362"/>
            <w:placeholder>
              <w:docPart w:val="E2D64EB894B24CACB1DA8D760C75FAB0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A97F3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7D21FA" w:rsidRPr="0011706D" w:rsidTr="00137FB7">
        <w:tc>
          <w:tcPr>
            <w:tcW w:w="886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3.4</w:t>
            </w:r>
          </w:p>
        </w:tc>
        <w:tc>
          <w:tcPr>
            <w:tcW w:w="2484" w:type="dxa"/>
          </w:tcPr>
          <w:p w:rsidR="007D21FA" w:rsidRPr="0011706D" w:rsidRDefault="007D21FA" w:rsidP="007D21FA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BP_QMC_Products     </w:t>
            </w:r>
            <w:r w:rsidRPr="0011706D">
              <w:t>Daten ohne GP Nummer suchen / Feld leer lassen</w:t>
            </w:r>
          </w:p>
        </w:tc>
        <w:tc>
          <w:tcPr>
            <w:tcW w:w="2485" w:type="dxa"/>
          </w:tcPr>
          <w:p w:rsidR="007D21FA" w:rsidRPr="0011706D" w:rsidRDefault="007D21FA" w:rsidP="007D21FA">
            <w:pPr>
              <w:pStyle w:val="Grundtext"/>
            </w:pPr>
            <w:r w:rsidRPr="0011706D">
              <w:t>Das Feld «GP_No» leer lassen</w:t>
            </w:r>
          </w:p>
        </w:tc>
        <w:tc>
          <w:tcPr>
            <w:tcW w:w="248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t>Message Text «Für den Geschäftspartner konnte keine QMC ID ermittelt werden.»</w:t>
            </w:r>
          </w:p>
          <w:p w:rsidR="007D21FA" w:rsidRPr="0011706D" w:rsidRDefault="00A02A13" w:rsidP="00A02A13">
            <w:pPr>
              <w:pStyle w:val="Grundtext"/>
            </w:pPr>
            <w:r w:rsidRPr="0011706D">
              <w:lastRenderedPageBreak/>
              <w:t>Message ID «I»</w:t>
            </w:r>
          </w:p>
        </w:tc>
        <w:tc>
          <w:tcPr>
            <w:tcW w:w="2505" w:type="dxa"/>
          </w:tcPr>
          <w:p w:rsidR="00A02A13" w:rsidRPr="0011706D" w:rsidRDefault="00A02A13" w:rsidP="00A02A13">
            <w:pPr>
              <w:pStyle w:val="Grundtext"/>
            </w:pPr>
            <w:r w:rsidRPr="0011706D">
              <w:lastRenderedPageBreak/>
              <w:t>Message Text «Für den Geschäftspartner konnte keine QMC ID ermittelt werden.»</w:t>
            </w:r>
          </w:p>
          <w:p w:rsidR="007D21FA" w:rsidRPr="0011706D" w:rsidRDefault="00A02A13" w:rsidP="00A02A13">
            <w:pPr>
              <w:pStyle w:val="Grundtext"/>
            </w:pPr>
            <w:r w:rsidRPr="0011706D">
              <w:lastRenderedPageBreak/>
              <w:t>Message ID «I»</w:t>
            </w:r>
          </w:p>
        </w:tc>
        <w:sdt>
          <w:sdtPr>
            <w:alias w:val="Test Status"/>
            <w:tag w:val="Test Status"/>
            <w:id w:val="-1654749274"/>
            <w:placeholder>
              <w:docPart w:val="CE58E0BB6EDF40A3B70A8BBF87F0725F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7D21FA" w:rsidRPr="0011706D" w:rsidRDefault="00A97F38" w:rsidP="007D21FA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7D21FA" w:rsidRPr="0011706D" w:rsidRDefault="007D21FA" w:rsidP="007D21FA">
            <w:pPr>
              <w:pStyle w:val="Grundtext"/>
            </w:pPr>
          </w:p>
        </w:tc>
      </w:tr>
      <w:tr w:rsidR="00675898" w:rsidRPr="0011706D" w:rsidTr="00137FB7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4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</w:t>
            </w:r>
            <w:r w:rsidRPr="0011706D">
              <w:t>Anrede ändern (nur bei Privatpersonen)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Im Feld «GP_No» den Wert «1000001» eingeben.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Im Feld «Title» den Wert «Frau» eingeben.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</w:t>
            </w:r>
            <w:r w:rsidRPr="0011706D">
              <w:t>Daten erfolgreich geändert</w:t>
            </w:r>
            <w:r w:rsidRPr="0011706D">
              <w:t>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</w:t>
            </w:r>
            <w:r w:rsidRPr="0011706D">
              <w:t>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 xml:space="preserve">Zusätzlich im SAP Q System in der Transaktion PB überprüfen, ob die Änderungen übernommen wurden. </w:t>
            </w:r>
          </w:p>
        </w:tc>
        <w:tc>
          <w:tcPr>
            <w:tcW w:w="250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 xml:space="preserve">Änderung wurde im SAP Q System übernommen. </w:t>
            </w:r>
          </w:p>
        </w:tc>
        <w:sdt>
          <w:sdtPr>
            <w:alias w:val="Test Status"/>
            <w:tag w:val="Test Status"/>
            <w:id w:val="-748120692"/>
            <w:placeholder>
              <w:docPart w:val="B7D0C71318484631991BED11136203D4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675898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  <w:tr w:rsidR="00675898" w:rsidRPr="0011706D" w:rsidTr="00137FB7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bookmarkStart w:id="14" w:name="_Hlk510976510"/>
            <w:r w:rsidRPr="0011706D">
              <w:t>4.1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</w:t>
            </w:r>
            <w:r w:rsidRPr="0011706D">
              <w:t>Name 1 und Name 2 ändern (Firma)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Im Feld «GP_No» den Wert «</w:t>
            </w:r>
            <w:r w:rsidRPr="0011706D">
              <w:t>1000014</w:t>
            </w:r>
            <w:r w:rsidRPr="0011706D">
              <w:t>» eingeben.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 xml:space="preserve">Im Feld «Name_1» den Wert «Top AG» eingeben. </w:t>
            </w:r>
          </w:p>
          <w:p w:rsidR="00675898" w:rsidRPr="0011706D" w:rsidRDefault="00675898" w:rsidP="00675898">
            <w:pPr>
              <w:pStyle w:val="Grundtext"/>
            </w:pP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Zusätzlich im SAP Q System in der Transaktion PB überprüfen, ob die Änderungen übernommen wurden.</w:t>
            </w:r>
          </w:p>
        </w:tc>
        <w:tc>
          <w:tcPr>
            <w:tcW w:w="250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Änderung wurde im SAP Q System übernommen.</w:t>
            </w:r>
          </w:p>
        </w:tc>
        <w:sdt>
          <w:sdtPr>
            <w:alias w:val="Test Status"/>
            <w:tag w:val="Test Status"/>
            <w:id w:val="1177776065"/>
            <w:placeholder>
              <w:docPart w:val="0172B613B993429BBD3F3F4A3DA6F6CE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11706D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  <w:bookmarkEnd w:id="14"/>
      <w:tr w:rsidR="00675898" w:rsidRPr="0011706D" w:rsidTr="007E31B6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4.2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</w:t>
            </w:r>
            <w:r w:rsidRPr="0011706D">
              <w:t>Name 1 und Name 2 ändern (Gruppe)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Im Feld «GP_No» den Wert «1000003» eingeben.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 xml:space="preserve">Im Feld «Name_1» den Wert «Müller WG» eingeben. </w:t>
            </w:r>
          </w:p>
          <w:p w:rsidR="00675898" w:rsidRPr="0011706D" w:rsidRDefault="00675898" w:rsidP="00675898">
            <w:pPr>
              <w:pStyle w:val="Grundtext"/>
            </w:pP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Zusätzlich im SAP Q System in der Transaktion PB überprüfen, ob die Änderungen übernommen wurden.</w:t>
            </w:r>
          </w:p>
        </w:tc>
        <w:tc>
          <w:tcPr>
            <w:tcW w:w="2505" w:type="dxa"/>
          </w:tcPr>
          <w:p w:rsidR="00CF584B" w:rsidRPr="0011706D" w:rsidRDefault="00CF584B" w:rsidP="00CF584B">
            <w:pPr>
              <w:pStyle w:val="Grundtext"/>
            </w:pPr>
            <w:r w:rsidRPr="0011706D">
              <w:t>Message Text «Daten erfolgreich geändert.»</w:t>
            </w:r>
          </w:p>
          <w:p w:rsidR="00CF584B" w:rsidRPr="0011706D" w:rsidRDefault="00CF584B" w:rsidP="00CF584B">
            <w:pPr>
              <w:pStyle w:val="Grundtext"/>
            </w:pPr>
            <w:r w:rsidRPr="0011706D">
              <w:t>Message ID «S»</w:t>
            </w:r>
          </w:p>
          <w:p w:rsidR="00675898" w:rsidRPr="0011706D" w:rsidRDefault="00CF584B" w:rsidP="00CF584B">
            <w:pPr>
              <w:pStyle w:val="Grundtext"/>
            </w:pPr>
            <w:r w:rsidRPr="0011706D">
              <w:t>Änderung wurde im SAP Q System übernommen.</w:t>
            </w:r>
          </w:p>
        </w:tc>
        <w:sdt>
          <w:sdtPr>
            <w:alias w:val="Test Status"/>
            <w:tag w:val="Test Status"/>
            <w:id w:val="173235260"/>
            <w:placeholder>
              <w:docPart w:val="CD07086C21F748DFA5504EE7286054BB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11706D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  <w:tr w:rsidR="00675898" w:rsidRPr="0011706D" w:rsidTr="00137FB7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r w:rsidRPr="0011706D">
              <w:lastRenderedPageBreak/>
              <w:t>4.3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</w:t>
            </w:r>
            <w:r w:rsidRPr="0011706D">
              <w:t>Vorname und Nachname ändern (Privatperson)</w:t>
            </w:r>
          </w:p>
        </w:tc>
        <w:tc>
          <w:tcPr>
            <w:tcW w:w="2485" w:type="dxa"/>
          </w:tcPr>
          <w:p w:rsidR="00CF584B" w:rsidRPr="0011706D" w:rsidRDefault="00CF584B" w:rsidP="00CF584B">
            <w:pPr>
              <w:pStyle w:val="Grundtext"/>
            </w:pPr>
            <w:r w:rsidRPr="0011706D">
              <w:t>Im Feld «GP_No» den Wert «1000001» eingeben.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 xml:space="preserve">Im Feld «Name_1» den Wert «Müller» eingeben. 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Im Wert «Name_2» den Wert «Hanna» eingeben.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Zusätzlich im SAP Q System in der Transaktion PB überprüfen, ob die Änderungen übernommen wurden.</w:t>
            </w:r>
          </w:p>
        </w:tc>
        <w:tc>
          <w:tcPr>
            <w:tcW w:w="2505" w:type="dxa"/>
          </w:tcPr>
          <w:p w:rsidR="00CF584B" w:rsidRPr="0011706D" w:rsidRDefault="00CF584B" w:rsidP="00CF584B">
            <w:pPr>
              <w:pStyle w:val="Grundtext"/>
            </w:pPr>
            <w:r w:rsidRPr="0011706D">
              <w:t>Message Text «Daten erfolgreich geändert.»</w:t>
            </w:r>
          </w:p>
          <w:p w:rsidR="00CF584B" w:rsidRPr="0011706D" w:rsidRDefault="00CF584B" w:rsidP="00CF584B">
            <w:pPr>
              <w:pStyle w:val="Grundtext"/>
            </w:pPr>
            <w:r w:rsidRPr="0011706D">
              <w:t>Message ID «S»</w:t>
            </w:r>
          </w:p>
          <w:p w:rsidR="00675898" w:rsidRPr="0011706D" w:rsidRDefault="00CF584B" w:rsidP="00CF584B">
            <w:pPr>
              <w:pStyle w:val="Grundtext"/>
            </w:pPr>
            <w:r w:rsidRPr="0011706D">
              <w:t>Änderung wurde im SAP Q System übernommen.</w:t>
            </w:r>
          </w:p>
        </w:tc>
        <w:sdt>
          <w:sdtPr>
            <w:alias w:val="Test Status"/>
            <w:tag w:val="Test Status"/>
            <w:id w:val="-1304001547"/>
            <w:placeholder>
              <w:docPart w:val="F06392E6F3154613AC8D3A1CC466014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11706D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  <w:tr w:rsidR="00675898" w:rsidRPr="0011706D" w:rsidTr="00137FB7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4.4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</w:t>
            </w:r>
            <w:r w:rsidRPr="0011706D">
              <w:t>Telefon Nummer ändern</w:t>
            </w:r>
          </w:p>
        </w:tc>
        <w:tc>
          <w:tcPr>
            <w:tcW w:w="2485" w:type="dxa"/>
          </w:tcPr>
          <w:p w:rsidR="00CF584B" w:rsidRPr="0011706D" w:rsidRDefault="00CF584B" w:rsidP="00CF584B">
            <w:pPr>
              <w:pStyle w:val="Grundtext"/>
            </w:pPr>
            <w:r w:rsidRPr="0011706D">
              <w:t>Im Feld «GP_No» den Wert «</w:t>
            </w:r>
            <w:r w:rsidR="0011706D" w:rsidRPr="0011706D">
              <w:t>1000001</w:t>
            </w:r>
            <w:r w:rsidRPr="0011706D">
              <w:t>» eingeben.</w:t>
            </w:r>
          </w:p>
          <w:p w:rsidR="00675898" w:rsidRPr="0011706D" w:rsidRDefault="00CF584B" w:rsidP="00675898">
            <w:pPr>
              <w:pStyle w:val="Grundtext"/>
            </w:pPr>
            <w:r w:rsidRPr="0011706D">
              <w:t>Im Feld «Tel_Number» den Wert «0417814567» eingeben.</w:t>
            </w:r>
          </w:p>
          <w:p w:rsidR="00CF584B" w:rsidRPr="0011706D" w:rsidRDefault="00CF584B" w:rsidP="00675898">
            <w:pPr>
              <w:pStyle w:val="Grundtext"/>
            </w:pPr>
            <w:r w:rsidRPr="0011706D">
              <w:t>Im Feld «Tel_</w:t>
            </w:r>
            <w:r w:rsidRPr="0011706D">
              <w:t>ID</w:t>
            </w:r>
            <w:r w:rsidRPr="0011706D">
              <w:t>» den Wert «</w:t>
            </w:r>
            <w:r w:rsidRPr="0011706D">
              <w:t>001</w:t>
            </w:r>
            <w:r w:rsidRPr="0011706D">
              <w:t>»</w:t>
            </w:r>
            <w:r w:rsidRPr="0011706D">
              <w:t xml:space="preserve"> eingeben.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Zusätzlich im SAP Q System in der Transaktion PB überprüfen, ob die Änderungen übernommen wurden.</w:t>
            </w:r>
          </w:p>
        </w:tc>
        <w:tc>
          <w:tcPr>
            <w:tcW w:w="2505" w:type="dxa"/>
          </w:tcPr>
          <w:p w:rsidR="0011706D" w:rsidRPr="0011706D" w:rsidRDefault="0011706D" w:rsidP="0011706D">
            <w:pPr>
              <w:pStyle w:val="Grundtext"/>
            </w:pPr>
            <w:r w:rsidRPr="0011706D">
              <w:t>Message Text «Daten erfolgreich geändert.»</w:t>
            </w:r>
          </w:p>
          <w:p w:rsidR="0011706D" w:rsidRPr="0011706D" w:rsidRDefault="0011706D" w:rsidP="0011706D">
            <w:pPr>
              <w:pStyle w:val="Grundtext"/>
            </w:pPr>
            <w:r w:rsidRPr="0011706D">
              <w:t>Message ID «S»</w:t>
            </w:r>
          </w:p>
          <w:p w:rsidR="00675898" w:rsidRPr="0011706D" w:rsidRDefault="0011706D" w:rsidP="0011706D">
            <w:pPr>
              <w:pStyle w:val="Grundtext"/>
            </w:pPr>
            <w:r w:rsidRPr="0011706D">
              <w:t>Änderung wurde im SAP Q System übernommen.</w:t>
            </w:r>
          </w:p>
        </w:tc>
        <w:sdt>
          <w:sdtPr>
            <w:alias w:val="Test Status"/>
            <w:tag w:val="Test Status"/>
            <w:id w:val="-897818325"/>
            <w:placeholder>
              <w:docPart w:val="C64904955BD94B09B42BCD4FBB6573B4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11706D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  <w:tr w:rsidR="00675898" w:rsidRPr="0011706D" w:rsidTr="00137FB7">
        <w:tc>
          <w:tcPr>
            <w:tcW w:w="886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4.5</w:t>
            </w:r>
          </w:p>
        </w:tc>
        <w:tc>
          <w:tcPr>
            <w:tcW w:w="2484" w:type="dxa"/>
          </w:tcPr>
          <w:p w:rsidR="00675898" w:rsidRPr="0011706D" w:rsidRDefault="00675898" w:rsidP="00675898">
            <w:pPr>
              <w:pStyle w:val="Grundtext"/>
              <w:rPr>
                <w:b/>
              </w:rPr>
            </w:pPr>
            <w:r w:rsidRPr="0011706D">
              <w:rPr>
                <w:b/>
              </w:rPr>
              <w:t xml:space="preserve">Webservice BP_Update    </w:t>
            </w:r>
            <w:bookmarkStart w:id="15" w:name="_GoBack"/>
            <w:r w:rsidRPr="0011706D">
              <w:t>E-Mail-Adresse ändern</w:t>
            </w:r>
            <w:bookmarkEnd w:id="15"/>
          </w:p>
        </w:tc>
        <w:tc>
          <w:tcPr>
            <w:tcW w:w="2485" w:type="dxa"/>
          </w:tcPr>
          <w:p w:rsidR="00CF584B" w:rsidRPr="0011706D" w:rsidRDefault="00CF584B" w:rsidP="00CF584B">
            <w:pPr>
              <w:pStyle w:val="Grundtext"/>
            </w:pPr>
            <w:r w:rsidRPr="0011706D">
              <w:t>Im Feld «GP_No» den Wert «</w:t>
            </w:r>
            <w:r w:rsidR="0011706D" w:rsidRPr="0011706D">
              <w:t>1000001</w:t>
            </w:r>
            <w:r w:rsidRPr="0011706D">
              <w:t>» eingeben.</w:t>
            </w:r>
          </w:p>
          <w:p w:rsidR="0011706D" w:rsidRPr="0011706D" w:rsidRDefault="0011706D" w:rsidP="0011706D">
            <w:pPr>
              <w:pStyle w:val="Grundtext"/>
            </w:pPr>
            <w:r w:rsidRPr="0011706D">
              <w:t>Im Feld «</w:t>
            </w:r>
            <w:r w:rsidRPr="0011706D">
              <w:t>E_Mail_Adress</w:t>
            </w:r>
            <w:r w:rsidRPr="0011706D">
              <w:t>» den Wert «0417814567» eingeben.</w:t>
            </w:r>
          </w:p>
          <w:p w:rsidR="00675898" w:rsidRPr="0011706D" w:rsidRDefault="0011706D" w:rsidP="0011706D">
            <w:pPr>
              <w:pStyle w:val="Grundtext"/>
            </w:pPr>
            <w:r w:rsidRPr="0011706D">
              <w:t>Im Feld «</w:t>
            </w:r>
            <w:r w:rsidRPr="0011706D">
              <w:t>E_Mail_ID</w:t>
            </w:r>
            <w:r w:rsidRPr="0011706D">
              <w:t>» den Wert «001» eingeben.</w:t>
            </w:r>
          </w:p>
        </w:tc>
        <w:tc>
          <w:tcPr>
            <w:tcW w:w="2485" w:type="dxa"/>
          </w:tcPr>
          <w:p w:rsidR="00675898" w:rsidRPr="0011706D" w:rsidRDefault="00675898" w:rsidP="00675898">
            <w:pPr>
              <w:pStyle w:val="Grundtext"/>
            </w:pPr>
            <w:r w:rsidRPr="0011706D">
              <w:t>Message Text «Daten erfolgreich geändert.»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Message ID «S»</w:t>
            </w:r>
          </w:p>
          <w:p w:rsidR="00675898" w:rsidRPr="0011706D" w:rsidRDefault="00675898" w:rsidP="00675898">
            <w:pPr>
              <w:pStyle w:val="Grundtext"/>
            </w:pPr>
            <w:r w:rsidRPr="0011706D">
              <w:t>Zusätzlich im SAP Q System in der Transaktion PB überprüfen, ob die Änderungen übernommen wurden.</w:t>
            </w:r>
          </w:p>
        </w:tc>
        <w:tc>
          <w:tcPr>
            <w:tcW w:w="2505" w:type="dxa"/>
          </w:tcPr>
          <w:p w:rsidR="0011706D" w:rsidRPr="0011706D" w:rsidRDefault="0011706D" w:rsidP="0011706D">
            <w:pPr>
              <w:pStyle w:val="Grundtext"/>
            </w:pPr>
            <w:r w:rsidRPr="0011706D">
              <w:t>Message Text «Daten erfolgreich geändert.»</w:t>
            </w:r>
          </w:p>
          <w:p w:rsidR="0011706D" w:rsidRPr="0011706D" w:rsidRDefault="0011706D" w:rsidP="0011706D">
            <w:pPr>
              <w:pStyle w:val="Grundtext"/>
            </w:pPr>
            <w:r w:rsidRPr="0011706D">
              <w:t>Message ID «S»</w:t>
            </w:r>
          </w:p>
          <w:p w:rsidR="00675898" w:rsidRPr="0011706D" w:rsidRDefault="0011706D" w:rsidP="0011706D">
            <w:pPr>
              <w:pStyle w:val="Grundtext"/>
            </w:pPr>
            <w:r w:rsidRPr="0011706D">
              <w:t>Änderung wurde im SAP Q System übernommen.</w:t>
            </w:r>
          </w:p>
        </w:tc>
        <w:sdt>
          <w:sdtPr>
            <w:alias w:val="Test Status"/>
            <w:tag w:val="Test Status"/>
            <w:id w:val="-1819108984"/>
            <w:placeholder>
              <w:docPart w:val="FD405E2C09BD4C0CB6F409423B168683"/>
            </w:placeholder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1088" w:type="dxa"/>
              </w:tcPr>
              <w:p w:rsidR="00675898" w:rsidRPr="0011706D" w:rsidRDefault="0011706D" w:rsidP="00675898">
                <w:pPr>
                  <w:pStyle w:val="Grundtext"/>
                </w:pPr>
                <w:r w:rsidRPr="0011706D">
                  <w:t>OK</w:t>
                </w:r>
              </w:p>
            </w:tc>
          </w:sdtContent>
        </w:sdt>
        <w:tc>
          <w:tcPr>
            <w:tcW w:w="2486" w:type="dxa"/>
          </w:tcPr>
          <w:p w:rsidR="00675898" w:rsidRPr="0011706D" w:rsidRDefault="00675898" w:rsidP="00675898">
            <w:pPr>
              <w:pStyle w:val="Grundtext"/>
            </w:pPr>
          </w:p>
        </w:tc>
      </w:tr>
    </w:tbl>
    <w:p w:rsidR="00582A6E" w:rsidRPr="0011706D" w:rsidRDefault="00582A6E"/>
    <w:p w:rsidR="00144E97" w:rsidRPr="0011706D" w:rsidRDefault="00651CBD">
      <w:r w:rsidRPr="0011706D">
        <w:lastRenderedPageBreak/>
        <w:t xml:space="preserve">Bei den Webservice Test werden vor allem Test zum Feststellen der Richtigkeit der zurückgegebenen Daten durchgeführt. Test für fehleingaben oder Falsche Werte werden bewusst nicht/weniger getestet, da die Webanwendung nicht zugelassene Eingaben abfangen soll. </w:t>
      </w:r>
    </w:p>
    <w:p w:rsidR="007E31B6" w:rsidRPr="0011706D" w:rsidRDefault="007E31B6">
      <w:pPr>
        <w:spacing w:line="240" w:lineRule="auto"/>
      </w:pPr>
    </w:p>
    <w:p w:rsidR="009031E4" w:rsidRPr="0011706D" w:rsidRDefault="009031E4">
      <w:pPr>
        <w:spacing w:line="240" w:lineRule="auto"/>
      </w:pPr>
      <w:r w:rsidRPr="0011706D">
        <w:t xml:space="preserve">Alle Response und Request Mitteilungen werden im Dokument «Webservice Testfälle Response und Request Nachrichten» aufgeführt.  </w:t>
      </w:r>
    </w:p>
    <w:p w:rsidR="007E31B6" w:rsidRPr="0011706D" w:rsidRDefault="007E31B6"/>
    <w:p w:rsidR="003A6767" w:rsidRPr="0011706D" w:rsidRDefault="003A6767" w:rsidP="003A6767">
      <w:pPr>
        <w:pStyle w:val="berschrift1"/>
      </w:pPr>
      <w:r w:rsidRPr="0011706D">
        <w:t>Webanwendung 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"/>
        <w:gridCol w:w="1707"/>
        <w:gridCol w:w="3767"/>
        <w:gridCol w:w="2382"/>
        <w:gridCol w:w="2386"/>
        <w:gridCol w:w="909"/>
        <w:gridCol w:w="2003"/>
      </w:tblGrid>
      <w:tr w:rsidR="00911C60" w:rsidRPr="0011706D" w:rsidTr="00911C60">
        <w:tc>
          <w:tcPr>
            <w:tcW w:w="811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Test ID</w:t>
            </w:r>
          </w:p>
        </w:tc>
        <w:tc>
          <w:tcPr>
            <w:tcW w:w="1707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Testfall</w:t>
            </w:r>
          </w:p>
        </w:tc>
        <w:tc>
          <w:tcPr>
            <w:tcW w:w="3767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Zu testende Merkmale und Vorgehen</w:t>
            </w:r>
          </w:p>
        </w:tc>
        <w:tc>
          <w:tcPr>
            <w:tcW w:w="2382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Erwartetes Ergebnis</w:t>
            </w:r>
          </w:p>
        </w:tc>
        <w:tc>
          <w:tcPr>
            <w:tcW w:w="2386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Tatsächliches Ergebnis</w:t>
            </w:r>
          </w:p>
        </w:tc>
        <w:tc>
          <w:tcPr>
            <w:tcW w:w="909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Status</w:t>
            </w:r>
          </w:p>
        </w:tc>
        <w:tc>
          <w:tcPr>
            <w:tcW w:w="2003" w:type="dxa"/>
            <w:shd w:val="clear" w:color="auto" w:fill="005AA0"/>
            <w:vAlign w:val="center"/>
          </w:tcPr>
          <w:p w:rsidR="00911C60" w:rsidRPr="0011706D" w:rsidRDefault="00911C60" w:rsidP="007E31B6">
            <w:pPr>
              <w:pStyle w:val="Grundtext"/>
              <w:jc w:val="center"/>
              <w:rPr>
                <w:b/>
                <w:color w:val="F2F2F2" w:themeColor="background1" w:themeShade="F2"/>
              </w:rPr>
            </w:pPr>
            <w:r w:rsidRPr="0011706D">
              <w:rPr>
                <w:b/>
                <w:color w:val="F2F2F2" w:themeColor="background1" w:themeShade="F2"/>
              </w:rPr>
              <w:t>Bemerkung</w:t>
            </w: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872673141"/>
            <w:placeholder>
              <w:docPart w:val="7184FE9B993E4CF0AB6E61CDE0BCD3AA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548132199"/>
            <w:placeholder>
              <w:docPart w:val="FB7CE668A2834F93AC6E58D716824FEC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618423740"/>
            <w:placeholder>
              <w:docPart w:val="35560C9E74E145C69079D1269E85D216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641384910"/>
            <w:placeholder>
              <w:docPart w:val="42A0BD530A2542E391CF49C707754344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1873810026"/>
            <w:placeholder>
              <w:docPart w:val="AED5043FE17D47DBB175A047B6EF39BB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  <w:tr w:rsidR="00911C60" w:rsidRPr="0011706D" w:rsidTr="00911C60">
        <w:tc>
          <w:tcPr>
            <w:tcW w:w="811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170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3767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2" w:type="dxa"/>
          </w:tcPr>
          <w:p w:rsidR="00911C60" w:rsidRPr="0011706D" w:rsidRDefault="00911C60" w:rsidP="007E31B6">
            <w:pPr>
              <w:pStyle w:val="Grundtext"/>
            </w:pPr>
          </w:p>
        </w:tc>
        <w:tc>
          <w:tcPr>
            <w:tcW w:w="2386" w:type="dxa"/>
          </w:tcPr>
          <w:p w:rsidR="00911C60" w:rsidRPr="0011706D" w:rsidRDefault="00911C60" w:rsidP="007E31B6">
            <w:pPr>
              <w:pStyle w:val="Grundtext"/>
            </w:pPr>
          </w:p>
        </w:tc>
        <w:sdt>
          <w:sdtPr>
            <w:alias w:val="Test Status"/>
            <w:tag w:val="Test Status"/>
            <w:id w:val="-1193450180"/>
            <w:placeholder>
              <w:docPart w:val="D57242FE4CF649B8A124B94301E0FF55"/>
            </w:placeholder>
            <w:showingPlcHdr/>
            <w:comboBox>
              <w:listItem w:value="Wählen Sie ein Element aus."/>
              <w:listItem w:displayText="OK" w:value="OK"/>
              <w:listItem w:displayText="Failure" w:value="Failure"/>
            </w:comboBox>
          </w:sdtPr>
          <w:sdtContent>
            <w:tc>
              <w:tcPr>
                <w:tcW w:w="909" w:type="dxa"/>
              </w:tcPr>
              <w:p w:rsidR="00911C60" w:rsidRPr="0011706D" w:rsidRDefault="00911C60" w:rsidP="007E31B6">
                <w:pPr>
                  <w:pStyle w:val="Grundtext"/>
                </w:pPr>
                <w:r w:rsidRPr="0011706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003" w:type="dxa"/>
          </w:tcPr>
          <w:p w:rsidR="00911C60" w:rsidRPr="0011706D" w:rsidRDefault="00911C60" w:rsidP="007E31B6">
            <w:pPr>
              <w:pStyle w:val="Grundtext"/>
            </w:pPr>
          </w:p>
        </w:tc>
      </w:tr>
    </w:tbl>
    <w:p w:rsidR="00D0451E" w:rsidRPr="0011706D" w:rsidRDefault="00D0451E">
      <w:pPr>
        <w:spacing w:line="240" w:lineRule="auto"/>
      </w:pPr>
      <w:r w:rsidRPr="0011706D">
        <w:br w:type="page"/>
      </w:r>
    </w:p>
    <w:p w:rsidR="00BC0173" w:rsidRPr="0011706D" w:rsidRDefault="00BC0173" w:rsidP="00BC0173"/>
    <w:p w:rsidR="001312BD" w:rsidRPr="0011706D" w:rsidRDefault="001312BD" w:rsidP="001312BD">
      <w:pPr>
        <w:spacing w:line="240" w:lineRule="auto"/>
      </w:pPr>
    </w:p>
    <w:p w:rsidR="001312BD" w:rsidRPr="0011706D" w:rsidRDefault="001312BD" w:rsidP="001312BD"/>
    <w:p w:rsidR="001312BD" w:rsidRPr="0011706D" w:rsidRDefault="001312BD" w:rsidP="001312BD"/>
    <w:p w:rsidR="00A729CC" w:rsidRPr="0011706D" w:rsidRDefault="00A729CC" w:rsidP="0082363B"/>
    <w:sectPr w:rsidR="00A729CC" w:rsidRPr="0011706D" w:rsidSect="00E43341">
      <w:headerReference w:type="default" r:id="rId16"/>
      <w:pgSz w:w="16838" w:h="11906" w:orient="landscape" w:code="9"/>
      <w:pgMar w:top="1417" w:right="1134" w:bottom="1417" w:left="1702" w:header="624" w:footer="7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42" w:rsidRPr="0011706D" w:rsidRDefault="00627D42">
      <w:r w:rsidRPr="0011706D">
        <w:separator/>
      </w:r>
    </w:p>
  </w:endnote>
  <w:endnote w:type="continuationSeparator" w:id="0">
    <w:p w:rsidR="00627D42" w:rsidRPr="0011706D" w:rsidRDefault="00627D42">
      <w:r w:rsidRPr="001170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42" w:rsidRPr="0011706D" w:rsidRDefault="00627D42">
      <w:r w:rsidRPr="0011706D">
        <w:separator/>
      </w:r>
    </w:p>
  </w:footnote>
  <w:footnote w:type="continuationSeparator" w:id="0">
    <w:p w:rsidR="00627D42" w:rsidRPr="0011706D" w:rsidRDefault="00627D42">
      <w:r w:rsidRPr="0011706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D42" w:rsidRPr="0011706D" w:rsidRDefault="00627D42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11706D">
      <w:rPr>
        <w:rFonts w:asciiTheme="majorHAnsi" w:hAnsiTheme="majorHAnsi"/>
        <w:noProof/>
      </w:rPr>
      <w:drawing>
        <wp:anchor distT="0" distB="0" distL="114300" distR="114300" simplePos="0" relativeHeight="251658752" behindDoc="0" locked="0" layoutInCell="1" allowOverlap="1" wp14:anchorId="6F1239F7" wp14:editId="2946BBA2">
          <wp:simplePos x="0" y="0"/>
          <wp:positionH relativeFrom="margin">
            <wp:posOffset>8324215</wp:posOffset>
          </wp:positionH>
          <wp:positionV relativeFrom="margin">
            <wp:posOffset>-731520</wp:posOffset>
          </wp:positionV>
          <wp:extent cx="900000" cy="493200"/>
          <wp:effectExtent l="0" t="0" r="0" b="254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27D42" w:rsidRPr="0011706D" w:rsidRDefault="00627D42" w:rsidP="00ED7617">
    <w:pPr>
      <w:pStyle w:val="Kopfzeile"/>
      <w:rPr>
        <w:rFonts w:asciiTheme="majorHAnsi" w:hAnsiTheme="majorHAnsi"/>
        <w:color w:val="005AA0"/>
        <w:sz w:val="24"/>
      </w:rPr>
    </w:pPr>
    <w:r w:rsidRPr="0011706D">
      <w:rPr>
        <w:rFonts w:asciiTheme="majorHAnsi" w:hAnsiTheme="majorHAnsi"/>
        <w:color w:val="005AA0"/>
        <w:sz w:val="24"/>
      </w:rPr>
      <w:t>Testprotokoll</w:t>
    </w:r>
  </w:p>
  <w:p w:rsidR="00627D42" w:rsidRPr="0011706D" w:rsidRDefault="00627D42" w:rsidP="00ED7617">
    <w:pPr>
      <w:pStyle w:val="Kopfzeile"/>
      <w:rPr>
        <w:rFonts w:asciiTheme="majorHAnsi" w:hAnsiTheme="majorHAnsi"/>
        <w:color w:val="005AA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197D16C9"/>
    <w:multiLevelType w:val="hybridMultilevel"/>
    <w:tmpl w:val="7CE6000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C35F0"/>
    <w:rsid w:val="000020B5"/>
    <w:rsid w:val="00002162"/>
    <w:rsid w:val="00004F68"/>
    <w:rsid w:val="00015843"/>
    <w:rsid w:val="0002449A"/>
    <w:rsid w:val="000274A3"/>
    <w:rsid w:val="00030542"/>
    <w:rsid w:val="00032630"/>
    <w:rsid w:val="00032C5B"/>
    <w:rsid w:val="00034446"/>
    <w:rsid w:val="00050AE0"/>
    <w:rsid w:val="00051BA1"/>
    <w:rsid w:val="000638AB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1706D"/>
    <w:rsid w:val="001302B2"/>
    <w:rsid w:val="0013081A"/>
    <w:rsid w:val="001312BD"/>
    <w:rsid w:val="00137FB7"/>
    <w:rsid w:val="001405FB"/>
    <w:rsid w:val="001440C6"/>
    <w:rsid w:val="00144E97"/>
    <w:rsid w:val="00153311"/>
    <w:rsid w:val="0016180C"/>
    <w:rsid w:val="00183733"/>
    <w:rsid w:val="001837C5"/>
    <w:rsid w:val="001877BE"/>
    <w:rsid w:val="001922D3"/>
    <w:rsid w:val="00192BD8"/>
    <w:rsid w:val="001A1511"/>
    <w:rsid w:val="001A32EC"/>
    <w:rsid w:val="001A5988"/>
    <w:rsid w:val="001B07FA"/>
    <w:rsid w:val="001B1494"/>
    <w:rsid w:val="001B1ACD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56ED6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A6767"/>
    <w:rsid w:val="003A7462"/>
    <w:rsid w:val="003B356E"/>
    <w:rsid w:val="003C7ADB"/>
    <w:rsid w:val="003D14C7"/>
    <w:rsid w:val="003D4909"/>
    <w:rsid w:val="003D50E0"/>
    <w:rsid w:val="003D76FD"/>
    <w:rsid w:val="003E3F78"/>
    <w:rsid w:val="003E79AE"/>
    <w:rsid w:val="004011E6"/>
    <w:rsid w:val="0041714D"/>
    <w:rsid w:val="004250D9"/>
    <w:rsid w:val="004430A8"/>
    <w:rsid w:val="00463423"/>
    <w:rsid w:val="004634A3"/>
    <w:rsid w:val="004752A5"/>
    <w:rsid w:val="00476D63"/>
    <w:rsid w:val="00480AEB"/>
    <w:rsid w:val="00496A2D"/>
    <w:rsid w:val="004A3DE4"/>
    <w:rsid w:val="004D248B"/>
    <w:rsid w:val="004E62AD"/>
    <w:rsid w:val="004E70C7"/>
    <w:rsid w:val="00505BB1"/>
    <w:rsid w:val="00507B0F"/>
    <w:rsid w:val="00543653"/>
    <w:rsid w:val="0055378F"/>
    <w:rsid w:val="00556CAD"/>
    <w:rsid w:val="005620D5"/>
    <w:rsid w:val="0056408D"/>
    <w:rsid w:val="00566BF8"/>
    <w:rsid w:val="00582A6E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5F2334"/>
    <w:rsid w:val="006028AC"/>
    <w:rsid w:val="00612287"/>
    <w:rsid w:val="006218AA"/>
    <w:rsid w:val="00627D42"/>
    <w:rsid w:val="00632158"/>
    <w:rsid w:val="0063407B"/>
    <w:rsid w:val="00637FB8"/>
    <w:rsid w:val="00640FE3"/>
    <w:rsid w:val="0064252F"/>
    <w:rsid w:val="00646221"/>
    <w:rsid w:val="00651CBD"/>
    <w:rsid w:val="00675898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1FA"/>
    <w:rsid w:val="007D233A"/>
    <w:rsid w:val="007E31B6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C554E"/>
    <w:rsid w:val="008C73FA"/>
    <w:rsid w:val="008D11C9"/>
    <w:rsid w:val="008E2A73"/>
    <w:rsid w:val="008E3AAD"/>
    <w:rsid w:val="008F688B"/>
    <w:rsid w:val="00901051"/>
    <w:rsid w:val="009028A6"/>
    <w:rsid w:val="009031E4"/>
    <w:rsid w:val="00911C60"/>
    <w:rsid w:val="00926802"/>
    <w:rsid w:val="0092684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02A13"/>
    <w:rsid w:val="00A1257C"/>
    <w:rsid w:val="00A138F3"/>
    <w:rsid w:val="00A15433"/>
    <w:rsid w:val="00A23066"/>
    <w:rsid w:val="00A23F27"/>
    <w:rsid w:val="00A304C6"/>
    <w:rsid w:val="00A308DF"/>
    <w:rsid w:val="00A337F8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97F38"/>
    <w:rsid w:val="00AA4A48"/>
    <w:rsid w:val="00AB2DA6"/>
    <w:rsid w:val="00AB7C46"/>
    <w:rsid w:val="00AC35F0"/>
    <w:rsid w:val="00AD5C67"/>
    <w:rsid w:val="00AF3B89"/>
    <w:rsid w:val="00B01CA8"/>
    <w:rsid w:val="00B063E6"/>
    <w:rsid w:val="00B43A6E"/>
    <w:rsid w:val="00B44170"/>
    <w:rsid w:val="00B47476"/>
    <w:rsid w:val="00B529E7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674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584B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467"/>
    <w:rsid w:val="00D426FB"/>
    <w:rsid w:val="00D5108C"/>
    <w:rsid w:val="00D637F6"/>
    <w:rsid w:val="00D63E65"/>
    <w:rsid w:val="00D71555"/>
    <w:rsid w:val="00D77E9D"/>
    <w:rsid w:val="00D95350"/>
    <w:rsid w:val="00D966FA"/>
    <w:rsid w:val="00DA110B"/>
    <w:rsid w:val="00DA1709"/>
    <w:rsid w:val="00DA5602"/>
    <w:rsid w:val="00DC2D53"/>
    <w:rsid w:val="00DC624E"/>
    <w:rsid w:val="00E00F67"/>
    <w:rsid w:val="00E07E7E"/>
    <w:rsid w:val="00E23B9D"/>
    <w:rsid w:val="00E2405E"/>
    <w:rsid w:val="00E37385"/>
    <w:rsid w:val="00E37BF3"/>
    <w:rsid w:val="00E43341"/>
    <w:rsid w:val="00E47D86"/>
    <w:rsid w:val="00E521EE"/>
    <w:rsid w:val="00E60E53"/>
    <w:rsid w:val="00E67B0C"/>
    <w:rsid w:val="00E772C0"/>
    <w:rsid w:val="00E77783"/>
    <w:rsid w:val="00E912AF"/>
    <w:rsid w:val="00E92ABE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E773A"/>
    <w:rsid w:val="00EF408F"/>
    <w:rsid w:val="00EF532D"/>
    <w:rsid w:val="00F00F84"/>
    <w:rsid w:val="00F01421"/>
    <w:rsid w:val="00F03E11"/>
    <w:rsid w:val="00F03EC4"/>
    <w:rsid w:val="00F11002"/>
    <w:rsid w:val="00F1341F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C6AED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D1FA508"/>
  <w15:chartTrackingRefBased/>
  <w15:docId w15:val="{7BC49EC4-321A-4EC1-9CA6-F6FDBBD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  <w:style w:type="character" w:styleId="Platzhaltertext">
    <w:name w:val="Placeholder Text"/>
    <w:basedOn w:val="Absatz-Standardschriftart"/>
    <w:semiHidden/>
    <w:rsid w:val="00911C60"/>
    <w:rPr>
      <w:color w:val="80808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ocuments\Benutzerdefinierte%20Office-Vorlagen\Vorlage%20Test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84FE9B993E4CF0AB6E61CDE0BCD3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19614-6FE0-4960-A481-5E897C68B722}"/>
      </w:docPartPr>
      <w:docPartBody>
        <w:p w:rsidR="00F706F5" w:rsidRDefault="00AA35E4">
          <w:pPr>
            <w:pStyle w:val="7184FE9B993E4CF0AB6E61CDE0BCD3AA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B7CE668A2834F93AC6E58D716824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FD714E-3F98-4D1A-AE56-173DD8E2F64A}"/>
      </w:docPartPr>
      <w:docPartBody>
        <w:p w:rsidR="00F706F5" w:rsidRDefault="00AA35E4">
          <w:pPr>
            <w:pStyle w:val="FB7CE668A2834F93AC6E58D716824FEC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5560C9E74E145C69079D1269E85D2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B4B56-437E-410B-AFCF-86F8317BEEC4}"/>
      </w:docPartPr>
      <w:docPartBody>
        <w:p w:rsidR="00F706F5" w:rsidRDefault="00AA35E4">
          <w:pPr>
            <w:pStyle w:val="35560C9E74E145C69079D1269E85D216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2A0BD530A2542E391CF49C7077543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651444-9201-4F66-9033-187F0FC51709}"/>
      </w:docPartPr>
      <w:docPartBody>
        <w:p w:rsidR="00F706F5" w:rsidRDefault="00AA35E4">
          <w:pPr>
            <w:pStyle w:val="42A0BD530A2542E391CF49C70775434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AED5043FE17D47DBB175A047B6EF3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4971E7-B0B2-4238-8E2E-C2AE0F49B2C9}"/>
      </w:docPartPr>
      <w:docPartBody>
        <w:p w:rsidR="00F706F5" w:rsidRDefault="00AA35E4">
          <w:pPr>
            <w:pStyle w:val="AED5043FE17D47DBB175A047B6EF39B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57242FE4CF649B8A124B94301E0F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B2A348-9981-4639-895A-9EDB27809004}"/>
      </w:docPartPr>
      <w:docPartBody>
        <w:p w:rsidR="00F706F5" w:rsidRDefault="00AA35E4">
          <w:pPr>
            <w:pStyle w:val="D57242FE4CF649B8A124B94301E0FF5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A707BEF72B5490FAFB8C6B6071366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945A5-555D-4D0C-AEA8-A09DECD200F9}"/>
      </w:docPartPr>
      <w:docPartBody>
        <w:p w:rsidR="007D1254" w:rsidRDefault="00F706F5" w:rsidP="00F706F5">
          <w:pPr>
            <w:pStyle w:val="6A707BEF72B5490FAFB8C6B60713660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1820D961AF145F99DA57B2A9DE3A9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CEB053-C646-4140-B1A5-FC994624410A}"/>
      </w:docPartPr>
      <w:docPartBody>
        <w:p w:rsidR="007D1254" w:rsidRDefault="00F706F5" w:rsidP="00F706F5">
          <w:pPr>
            <w:pStyle w:val="E1820D961AF145F99DA57B2A9DE3A901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D7045F32C1924D7D8A2CE107E64FA6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8F4F58-28E9-4F3E-87F2-000395761A53}"/>
      </w:docPartPr>
      <w:docPartBody>
        <w:p w:rsidR="00AF51AC" w:rsidRDefault="00AF51AC" w:rsidP="00AF51AC">
          <w:pPr>
            <w:pStyle w:val="D7045F32C1924D7D8A2CE107E64FA61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7A9C6FA265634C9EB85988B2F57A7A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8FF743-89B3-4E43-8B66-872FCC91FFFE}"/>
      </w:docPartPr>
      <w:docPartBody>
        <w:p w:rsidR="00AF51AC" w:rsidRDefault="00AF51AC" w:rsidP="00AF51AC">
          <w:pPr>
            <w:pStyle w:val="7A9C6FA265634C9EB85988B2F57A7A58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EC52DD061674375A96257CAFE0F6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ABE2FE-67B3-4EC1-AE12-97697614C72C}"/>
      </w:docPartPr>
      <w:docPartBody>
        <w:p w:rsidR="00AF51AC" w:rsidRDefault="00AF51AC" w:rsidP="00AF51AC">
          <w:pPr>
            <w:pStyle w:val="FEC52DD061674375A96257CAFE0F612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71C927A0C204A5EA3659A62EF76AD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858E3B-70D9-4805-9E8C-11CAA40C9A25}"/>
      </w:docPartPr>
      <w:docPartBody>
        <w:p w:rsidR="00AF51AC" w:rsidRDefault="00AF51AC" w:rsidP="00AF51AC">
          <w:pPr>
            <w:pStyle w:val="B71C927A0C204A5EA3659A62EF76ADD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5002C602389C409EBBED95C2E9BEAD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EF002B-67D0-47EA-BE2E-9A54412E8A40}"/>
      </w:docPartPr>
      <w:docPartBody>
        <w:p w:rsidR="00000000" w:rsidRDefault="00AF51AC" w:rsidP="00AF51AC">
          <w:pPr>
            <w:pStyle w:val="5002C602389C409EBBED95C2E9BEADE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FFCE28FADF74575A75AB46317B892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D22927-DEF6-4484-9B22-7B651944A7EF}"/>
      </w:docPartPr>
      <w:docPartBody>
        <w:p w:rsidR="00000000" w:rsidRDefault="00AF51AC" w:rsidP="00AF51AC">
          <w:pPr>
            <w:pStyle w:val="EFFCE28FADF74575A75AB46317B89285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6F73697673B644E5A273325B076670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4AAFF9-B6B8-44E4-A8DF-80AB4F0101F9}"/>
      </w:docPartPr>
      <w:docPartBody>
        <w:p w:rsidR="00000000" w:rsidRDefault="00AF51AC" w:rsidP="00AF51AC">
          <w:pPr>
            <w:pStyle w:val="6F73697673B644E5A273325B076670B2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8612EE1AADB5455FA09EBB0D9FA5D9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2445C9-8674-4D4E-97E5-94D139CFE590}"/>
      </w:docPartPr>
      <w:docPartBody>
        <w:p w:rsidR="00000000" w:rsidRDefault="00AF51AC" w:rsidP="00AF51AC">
          <w:pPr>
            <w:pStyle w:val="8612EE1AADB5455FA09EBB0D9FA5D96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1A709AEDC6049038D726DA9624AFB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6B24D-777F-4A0A-A90A-DD17D1ED6A0F}"/>
      </w:docPartPr>
      <w:docPartBody>
        <w:p w:rsidR="00000000" w:rsidRDefault="00AF51AC" w:rsidP="00AF51AC">
          <w:pPr>
            <w:pStyle w:val="41A709AEDC6049038D726DA9624AFB6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9600DC7F42A4A00AB03D0B2217D1C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454E22-31D9-4CAB-8B9C-F24E0EA5D8E7}"/>
      </w:docPartPr>
      <w:docPartBody>
        <w:p w:rsidR="00000000" w:rsidRDefault="00AF51AC" w:rsidP="00AF51AC">
          <w:pPr>
            <w:pStyle w:val="B9600DC7F42A4A00AB03D0B2217D1CD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AA7AC973E81422DADA8B3A1BC5EA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E80FB2-A8B7-4FFD-98A7-F11B5754DED2}"/>
      </w:docPartPr>
      <w:docPartBody>
        <w:p w:rsidR="00000000" w:rsidRDefault="00AF51AC" w:rsidP="00AF51AC">
          <w:pPr>
            <w:pStyle w:val="EAA7AC973E81422DADA8B3A1BC5EABE9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1214A430CBE34D00BE1D70C952BC70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3CE485-3F8E-4CEB-9B60-6D04758C292E}"/>
      </w:docPartPr>
      <w:docPartBody>
        <w:p w:rsidR="00000000" w:rsidRDefault="00AF51AC" w:rsidP="00AF51AC">
          <w:pPr>
            <w:pStyle w:val="1214A430CBE34D00BE1D70C952BC70D0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347868DF53D3424BA206C4CEF8AA6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2CF58A-D2D8-4DAA-8B23-F821947DB188}"/>
      </w:docPartPr>
      <w:docPartBody>
        <w:p w:rsidR="00000000" w:rsidRDefault="00AF51AC" w:rsidP="00AF51AC">
          <w:pPr>
            <w:pStyle w:val="347868DF53D3424BA206C4CEF8AA663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452434A831F949E6981D325138E63C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253448-6D1B-4D44-AD03-22D415DEFCD8}"/>
      </w:docPartPr>
      <w:docPartBody>
        <w:p w:rsidR="00000000" w:rsidRDefault="00AF51AC" w:rsidP="00AF51AC">
          <w:pPr>
            <w:pStyle w:val="452434A831F949E6981D325138E63CF7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5176FA3200646C0BC2A3E5D344E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09DFE2-8EB5-46B7-8D32-580D2175ED95}"/>
      </w:docPartPr>
      <w:docPartBody>
        <w:p w:rsidR="00000000" w:rsidRDefault="00AF51AC" w:rsidP="00AF51AC">
          <w:pPr>
            <w:pStyle w:val="E5176FA3200646C0BC2A3E5D344E8C3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9B46D57521945DF8C31A55E1629D1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0D256F-F56F-4586-AC93-20BF1CFCA0DF}"/>
      </w:docPartPr>
      <w:docPartBody>
        <w:p w:rsidR="00000000" w:rsidRDefault="00AF51AC" w:rsidP="00AF51AC">
          <w:pPr>
            <w:pStyle w:val="B9B46D57521945DF8C31A55E1629D15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E2D64EB894B24CACB1DA8D760C75FA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34ADC3-A8CD-4CBF-AAFB-BC5E97633EBB}"/>
      </w:docPartPr>
      <w:docPartBody>
        <w:p w:rsidR="00000000" w:rsidRDefault="00AF51AC" w:rsidP="00AF51AC">
          <w:pPr>
            <w:pStyle w:val="E2D64EB894B24CACB1DA8D760C75FAB0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E58E0BB6EDF40A3B70A8BBF87F072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572B7-F115-4269-8CCC-8001D317B2DC}"/>
      </w:docPartPr>
      <w:docPartBody>
        <w:p w:rsidR="00000000" w:rsidRDefault="00AF51AC" w:rsidP="00AF51AC">
          <w:pPr>
            <w:pStyle w:val="CE58E0BB6EDF40A3B70A8BBF87F0725F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B7D0C71318484631991BED11136203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820989-F5E3-495C-B8AB-87DEC7798F59}"/>
      </w:docPartPr>
      <w:docPartBody>
        <w:p w:rsidR="00000000" w:rsidRDefault="00AF51AC" w:rsidP="00AF51AC">
          <w:pPr>
            <w:pStyle w:val="B7D0C71318484631991BED11136203D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0172B613B993429BBD3F3F4A3DA6F6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5BA0DB-B286-415C-BF6B-71D22528DE3A}"/>
      </w:docPartPr>
      <w:docPartBody>
        <w:p w:rsidR="00000000" w:rsidRDefault="00AF51AC" w:rsidP="00AF51AC">
          <w:pPr>
            <w:pStyle w:val="0172B613B993429BBD3F3F4A3DA6F6CE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D07086C21F748DFA5504EE7286054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BFF0D-FF00-4139-92EA-4F0C2818AAD1}"/>
      </w:docPartPr>
      <w:docPartBody>
        <w:p w:rsidR="00000000" w:rsidRDefault="00AF51AC" w:rsidP="00AF51AC">
          <w:pPr>
            <w:pStyle w:val="CD07086C21F748DFA5504EE7286054BB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06392E6F3154613AC8D3A1CC46601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C3C4DA-7F14-4E38-BC6C-90FD06776522}"/>
      </w:docPartPr>
      <w:docPartBody>
        <w:p w:rsidR="00000000" w:rsidRDefault="00AF51AC" w:rsidP="00AF51AC">
          <w:pPr>
            <w:pStyle w:val="F06392E6F3154613AC8D3A1CC4660143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C64904955BD94B09B42BCD4FBB657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9F5615-38A9-433D-B92F-65DD1CC3C2BE}"/>
      </w:docPartPr>
      <w:docPartBody>
        <w:p w:rsidR="00000000" w:rsidRDefault="00AF51AC" w:rsidP="00AF51AC">
          <w:pPr>
            <w:pStyle w:val="C64904955BD94B09B42BCD4FBB6573B4"/>
          </w:pPr>
          <w:r w:rsidRPr="00ED67C1">
            <w:rPr>
              <w:rStyle w:val="Platzhaltertext"/>
            </w:rPr>
            <w:t>Wählen Sie ein Element aus.</w:t>
          </w:r>
        </w:p>
      </w:docPartBody>
    </w:docPart>
    <w:docPart>
      <w:docPartPr>
        <w:name w:val="FD405E2C09BD4C0CB6F409423B1686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4B7912-69DF-4224-92AA-B74934EADED2}"/>
      </w:docPartPr>
      <w:docPartBody>
        <w:p w:rsidR="00000000" w:rsidRDefault="00AF51AC" w:rsidP="00AF51AC">
          <w:pPr>
            <w:pStyle w:val="FD405E2C09BD4C0CB6F409423B168683"/>
          </w:pPr>
          <w:r w:rsidRPr="00ED67C1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E4"/>
    <w:rsid w:val="00215F68"/>
    <w:rsid w:val="007D1254"/>
    <w:rsid w:val="00AA35E4"/>
    <w:rsid w:val="00AF51AC"/>
    <w:rsid w:val="00F7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semiHidden/>
    <w:rsid w:val="00AF51AC"/>
    <w:rPr>
      <w:color w:val="808080"/>
    </w:rPr>
  </w:style>
  <w:style w:type="paragraph" w:customStyle="1" w:styleId="FC8D429B78E5489A8529F6A048DC4CBF">
    <w:name w:val="FC8D429B78E5489A8529F6A048DC4CBF"/>
  </w:style>
  <w:style w:type="paragraph" w:customStyle="1" w:styleId="39CC86A3DF14420884525BC2511BCFC7">
    <w:name w:val="39CC86A3DF14420884525BC2511BCFC7"/>
  </w:style>
  <w:style w:type="paragraph" w:customStyle="1" w:styleId="8951A13DB71D4A3B826ABC23D2258603">
    <w:name w:val="8951A13DB71D4A3B826ABC23D2258603"/>
  </w:style>
  <w:style w:type="paragraph" w:customStyle="1" w:styleId="B8FE6C39BC4E4753ABABF114EE636CE1">
    <w:name w:val="B8FE6C39BC4E4753ABABF114EE636CE1"/>
  </w:style>
  <w:style w:type="paragraph" w:customStyle="1" w:styleId="1ACD389B4A1C42B087E0108D85DD3904">
    <w:name w:val="1ACD389B4A1C42B087E0108D85DD3904"/>
  </w:style>
  <w:style w:type="paragraph" w:customStyle="1" w:styleId="AD871EC431AC4B58AB288D2A5596DE70">
    <w:name w:val="AD871EC431AC4B58AB288D2A5596DE70"/>
  </w:style>
  <w:style w:type="paragraph" w:customStyle="1" w:styleId="7184FE9B993E4CF0AB6E61CDE0BCD3AA">
    <w:name w:val="7184FE9B993E4CF0AB6E61CDE0BCD3AA"/>
  </w:style>
  <w:style w:type="paragraph" w:customStyle="1" w:styleId="FB7CE668A2834F93AC6E58D716824FEC">
    <w:name w:val="FB7CE668A2834F93AC6E58D716824FEC"/>
  </w:style>
  <w:style w:type="paragraph" w:customStyle="1" w:styleId="35560C9E74E145C69079D1269E85D216">
    <w:name w:val="35560C9E74E145C69079D1269E85D216"/>
  </w:style>
  <w:style w:type="paragraph" w:customStyle="1" w:styleId="42A0BD530A2542E391CF49C707754344">
    <w:name w:val="42A0BD530A2542E391CF49C707754344"/>
  </w:style>
  <w:style w:type="paragraph" w:customStyle="1" w:styleId="AED5043FE17D47DBB175A047B6EF39BB">
    <w:name w:val="AED5043FE17D47DBB175A047B6EF39BB"/>
  </w:style>
  <w:style w:type="paragraph" w:customStyle="1" w:styleId="D57242FE4CF649B8A124B94301E0FF55">
    <w:name w:val="D57242FE4CF649B8A124B94301E0FF55"/>
  </w:style>
  <w:style w:type="paragraph" w:customStyle="1" w:styleId="AD5DFB9BDB994BF4B84B1F4D970E8228">
    <w:name w:val="AD5DFB9BDB994BF4B84B1F4D970E8228"/>
    <w:rsid w:val="00F706F5"/>
  </w:style>
  <w:style w:type="paragraph" w:customStyle="1" w:styleId="3F9625CFE8D34ABE81F557AC8DAB8456">
    <w:name w:val="3F9625CFE8D34ABE81F557AC8DAB8456"/>
    <w:rsid w:val="00F706F5"/>
  </w:style>
  <w:style w:type="paragraph" w:customStyle="1" w:styleId="2856FE71B60949B89F88BF591E0DACAC">
    <w:name w:val="2856FE71B60949B89F88BF591E0DACAC"/>
    <w:rsid w:val="00F706F5"/>
  </w:style>
  <w:style w:type="paragraph" w:customStyle="1" w:styleId="95384986DF4A493D9D333CE667F1F2AE">
    <w:name w:val="95384986DF4A493D9D333CE667F1F2AE"/>
    <w:rsid w:val="00F706F5"/>
  </w:style>
  <w:style w:type="paragraph" w:customStyle="1" w:styleId="B554BE6939724AA0B5C8F27F45081D9C">
    <w:name w:val="B554BE6939724AA0B5C8F27F45081D9C"/>
    <w:rsid w:val="00F706F5"/>
  </w:style>
  <w:style w:type="paragraph" w:customStyle="1" w:styleId="B3E7CDF22AC94ACE994103A617C46825">
    <w:name w:val="B3E7CDF22AC94ACE994103A617C46825"/>
    <w:rsid w:val="00F706F5"/>
  </w:style>
  <w:style w:type="paragraph" w:customStyle="1" w:styleId="2A0E04BB142448A0A527F547B9DEBE1E">
    <w:name w:val="2A0E04BB142448A0A527F547B9DEBE1E"/>
    <w:rsid w:val="00F706F5"/>
  </w:style>
  <w:style w:type="paragraph" w:customStyle="1" w:styleId="331DE724BEE64DE9B3B3005B9E06B1C2">
    <w:name w:val="331DE724BEE64DE9B3B3005B9E06B1C2"/>
    <w:rsid w:val="00F706F5"/>
  </w:style>
  <w:style w:type="paragraph" w:customStyle="1" w:styleId="7149F5D4C440434EA090336EC4F77988">
    <w:name w:val="7149F5D4C440434EA090336EC4F77988"/>
    <w:rsid w:val="00F706F5"/>
  </w:style>
  <w:style w:type="paragraph" w:customStyle="1" w:styleId="BF54D5D6473C450A9D821A1E522CCEFA">
    <w:name w:val="BF54D5D6473C450A9D821A1E522CCEFA"/>
    <w:rsid w:val="00F706F5"/>
  </w:style>
  <w:style w:type="paragraph" w:customStyle="1" w:styleId="98E5E26C79554027BBE13A5B271B022A">
    <w:name w:val="98E5E26C79554027BBE13A5B271B022A"/>
    <w:rsid w:val="00F706F5"/>
  </w:style>
  <w:style w:type="paragraph" w:customStyle="1" w:styleId="405D1DDB7CED4FBE8C6CE14B1350A5E7">
    <w:name w:val="405D1DDB7CED4FBE8C6CE14B1350A5E7"/>
    <w:rsid w:val="00F706F5"/>
  </w:style>
  <w:style w:type="paragraph" w:customStyle="1" w:styleId="ED55EAB39C48463497C524BC706CF126">
    <w:name w:val="ED55EAB39C48463497C524BC706CF126"/>
    <w:rsid w:val="00F706F5"/>
  </w:style>
  <w:style w:type="paragraph" w:customStyle="1" w:styleId="9D6D957BAD1C404083A19BD7620A6D3C">
    <w:name w:val="9D6D957BAD1C404083A19BD7620A6D3C"/>
    <w:rsid w:val="00F706F5"/>
  </w:style>
  <w:style w:type="paragraph" w:customStyle="1" w:styleId="79E8F5732274472BA39DD08CD4FF4F8A">
    <w:name w:val="79E8F5732274472BA39DD08CD4FF4F8A"/>
    <w:rsid w:val="00F706F5"/>
  </w:style>
  <w:style w:type="paragraph" w:customStyle="1" w:styleId="0E6ABFD1CCF447D5A2FAC03A3C5FA15E">
    <w:name w:val="0E6ABFD1CCF447D5A2FAC03A3C5FA15E"/>
    <w:rsid w:val="00F706F5"/>
  </w:style>
  <w:style w:type="paragraph" w:customStyle="1" w:styleId="2381449745EA4F708BB02577F48E7899">
    <w:name w:val="2381449745EA4F708BB02577F48E7899"/>
    <w:rsid w:val="00F706F5"/>
  </w:style>
  <w:style w:type="paragraph" w:customStyle="1" w:styleId="3A68F349FC074382A53E6F9757636CE8">
    <w:name w:val="3A68F349FC074382A53E6F9757636CE8"/>
    <w:rsid w:val="00F706F5"/>
  </w:style>
  <w:style w:type="paragraph" w:customStyle="1" w:styleId="DF4A775352B04EC79917DCC24B062DC9">
    <w:name w:val="DF4A775352B04EC79917DCC24B062DC9"/>
    <w:rsid w:val="00F706F5"/>
  </w:style>
  <w:style w:type="paragraph" w:customStyle="1" w:styleId="EF42C95A28674E34B2E0D468699E5F11">
    <w:name w:val="EF42C95A28674E34B2E0D468699E5F11"/>
    <w:rsid w:val="00F706F5"/>
  </w:style>
  <w:style w:type="paragraph" w:customStyle="1" w:styleId="0CC897123C454D3AB398D527049BBDA1">
    <w:name w:val="0CC897123C454D3AB398D527049BBDA1"/>
    <w:rsid w:val="00F706F5"/>
  </w:style>
  <w:style w:type="paragraph" w:customStyle="1" w:styleId="1C936A71A9EE4AF19D18E1F279AED28D">
    <w:name w:val="1C936A71A9EE4AF19D18E1F279AED28D"/>
    <w:rsid w:val="00F706F5"/>
  </w:style>
  <w:style w:type="paragraph" w:customStyle="1" w:styleId="C0E50D14F2A24AFBA803FED86E204204">
    <w:name w:val="C0E50D14F2A24AFBA803FED86E204204"/>
    <w:rsid w:val="00F706F5"/>
  </w:style>
  <w:style w:type="paragraph" w:customStyle="1" w:styleId="C6C08E1C36AC458FB4436C0086D09A52">
    <w:name w:val="C6C08E1C36AC458FB4436C0086D09A52"/>
    <w:rsid w:val="00F706F5"/>
  </w:style>
  <w:style w:type="paragraph" w:customStyle="1" w:styleId="96963341AC8B4E09A74449F74F292122">
    <w:name w:val="96963341AC8B4E09A74449F74F292122"/>
    <w:rsid w:val="00F706F5"/>
  </w:style>
  <w:style w:type="paragraph" w:customStyle="1" w:styleId="A86DF63822964E7984D3B04BF0985C0E">
    <w:name w:val="A86DF63822964E7984D3B04BF0985C0E"/>
    <w:rsid w:val="00F706F5"/>
  </w:style>
  <w:style w:type="paragraph" w:customStyle="1" w:styleId="D238D35FF65E4543B4EFCA137CA75C94">
    <w:name w:val="D238D35FF65E4543B4EFCA137CA75C94"/>
    <w:rsid w:val="00F706F5"/>
  </w:style>
  <w:style w:type="paragraph" w:customStyle="1" w:styleId="28ABB96A04D644BE87D9E2A5494DC87C">
    <w:name w:val="28ABB96A04D644BE87D9E2A5494DC87C"/>
    <w:rsid w:val="00F706F5"/>
  </w:style>
  <w:style w:type="paragraph" w:customStyle="1" w:styleId="520CE15FDC544AA79B93589FD147E3D7">
    <w:name w:val="520CE15FDC544AA79B93589FD147E3D7"/>
    <w:rsid w:val="00F706F5"/>
  </w:style>
  <w:style w:type="paragraph" w:customStyle="1" w:styleId="FECCE706EDE54966B4CF453069DFC454">
    <w:name w:val="FECCE706EDE54966B4CF453069DFC454"/>
    <w:rsid w:val="00F706F5"/>
  </w:style>
  <w:style w:type="paragraph" w:customStyle="1" w:styleId="7E1B7743FFDE44039F172E7BF324A256">
    <w:name w:val="7E1B7743FFDE44039F172E7BF324A256"/>
    <w:rsid w:val="00F706F5"/>
  </w:style>
  <w:style w:type="paragraph" w:customStyle="1" w:styleId="6A707BEF72B5490FAFB8C6B607136608">
    <w:name w:val="6A707BEF72B5490FAFB8C6B607136608"/>
    <w:rsid w:val="00F706F5"/>
  </w:style>
  <w:style w:type="paragraph" w:customStyle="1" w:styleId="A6FD8DA2481B4948981B9D4F2526D017">
    <w:name w:val="A6FD8DA2481B4948981B9D4F2526D017"/>
    <w:rsid w:val="00F706F5"/>
  </w:style>
  <w:style w:type="paragraph" w:customStyle="1" w:styleId="202BB8FA30F44CDFB2B5F93C30B55677">
    <w:name w:val="202BB8FA30F44CDFB2B5F93C30B55677"/>
    <w:rsid w:val="00F706F5"/>
  </w:style>
  <w:style w:type="paragraph" w:customStyle="1" w:styleId="7AC7C3E1AFD141FC90C4F629248E184A">
    <w:name w:val="7AC7C3E1AFD141FC90C4F629248E184A"/>
    <w:rsid w:val="00F706F5"/>
  </w:style>
  <w:style w:type="paragraph" w:customStyle="1" w:styleId="36EDF05EA9754849844A9879139134BB">
    <w:name w:val="36EDF05EA9754849844A9879139134BB"/>
    <w:rsid w:val="00F706F5"/>
  </w:style>
  <w:style w:type="paragraph" w:customStyle="1" w:styleId="485050EE3B5F4A6E85553F35C07F8D94">
    <w:name w:val="485050EE3B5F4A6E85553F35C07F8D94"/>
    <w:rsid w:val="00F706F5"/>
  </w:style>
  <w:style w:type="paragraph" w:customStyle="1" w:styleId="4CDD502C0A714BCC9371A7CDB5F69BEA">
    <w:name w:val="4CDD502C0A714BCC9371A7CDB5F69BEA"/>
    <w:rsid w:val="00F706F5"/>
  </w:style>
  <w:style w:type="paragraph" w:customStyle="1" w:styleId="38ED75D12E564BC395C2C28398275773">
    <w:name w:val="38ED75D12E564BC395C2C28398275773"/>
    <w:rsid w:val="00F706F5"/>
  </w:style>
  <w:style w:type="paragraph" w:customStyle="1" w:styleId="E15C4A7F967440D4B3530A18721C2482">
    <w:name w:val="E15C4A7F967440D4B3530A18721C2482"/>
    <w:rsid w:val="00F706F5"/>
  </w:style>
  <w:style w:type="paragraph" w:customStyle="1" w:styleId="93B8531C2D7D487C9A730E633CF8D2F8">
    <w:name w:val="93B8531C2D7D487C9A730E633CF8D2F8"/>
    <w:rsid w:val="00F706F5"/>
  </w:style>
  <w:style w:type="paragraph" w:customStyle="1" w:styleId="03C839249758476CB2F22268E376F9E4">
    <w:name w:val="03C839249758476CB2F22268E376F9E4"/>
    <w:rsid w:val="00F706F5"/>
  </w:style>
  <w:style w:type="paragraph" w:customStyle="1" w:styleId="CCF3FC7DC9584A68B99FCEF4AC850951">
    <w:name w:val="CCF3FC7DC9584A68B99FCEF4AC850951"/>
    <w:rsid w:val="00F706F5"/>
  </w:style>
  <w:style w:type="paragraph" w:customStyle="1" w:styleId="86CCB8B12C2E41A492FFF9EAAE136D3B">
    <w:name w:val="86CCB8B12C2E41A492FFF9EAAE136D3B"/>
    <w:rsid w:val="00F706F5"/>
  </w:style>
  <w:style w:type="paragraph" w:customStyle="1" w:styleId="F23D9D37B449476ABF32624926E52768">
    <w:name w:val="F23D9D37B449476ABF32624926E52768"/>
    <w:rsid w:val="00F706F5"/>
  </w:style>
  <w:style w:type="paragraph" w:customStyle="1" w:styleId="7D11F6E26738484E931ED2D4BF8F71B4">
    <w:name w:val="7D11F6E26738484E931ED2D4BF8F71B4"/>
    <w:rsid w:val="00F706F5"/>
  </w:style>
  <w:style w:type="paragraph" w:customStyle="1" w:styleId="D9D3D0609D574F3CA3A3F397EC98832E">
    <w:name w:val="D9D3D0609D574F3CA3A3F397EC98832E"/>
    <w:rsid w:val="00F706F5"/>
  </w:style>
  <w:style w:type="paragraph" w:customStyle="1" w:styleId="A4AC349E82B748E0A62283A9CB417397">
    <w:name w:val="A4AC349E82B748E0A62283A9CB417397"/>
    <w:rsid w:val="00F706F5"/>
  </w:style>
  <w:style w:type="paragraph" w:customStyle="1" w:styleId="5516984F28EC40D1B11A79DA7719D64D">
    <w:name w:val="5516984F28EC40D1B11A79DA7719D64D"/>
    <w:rsid w:val="00F706F5"/>
  </w:style>
  <w:style w:type="paragraph" w:customStyle="1" w:styleId="BCAFCC03F8BB4ABE84393546E96E2D97">
    <w:name w:val="BCAFCC03F8BB4ABE84393546E96E2D97"/>
    <w:rsid w:val="00F706F5"/>
  </w:style>
  <w:style w:type="paragraph" w:customStyle="1" w:styleId="D63863727C79434F8AA28C3C482A00C7">
    <w:name w:val="D63863727C79434F8AA28C3C482A00C7"/>
    <w:rsid w:val="00F706F5"/>
  </w:style>
  <w:style w:type="paragraph" w:customStyle="1" w:styleId="970147A3B1F94516A0D6F9FD8143E364">
    <w:name w:val="970147A3B1F94516A0D6F9FD8143E364"/>
    <w:rsid w:val="00F706F5"/>
  </w:style>
  <w:style w:type="paragraph" w:customStyle="1" w:styleId="BFB302FE95F04FD5B3EFD66B8E716A02">
    <w:name w:val="BFB302FE95F04FD5B3EFD66B8E716A02"/>
    <w:rsid w:val="00F706F5"/>
  </w:style>
  <w:style w:type="paragraph" w:customStyle="1" w:styleId="8E5F9F7C26444922A718281E163F6595">
    <w:name w:val="8E5F9F7C26444922A718281E163F6595"/>
    <w:rsid w:val="00F706F5"/>
  </w:style>
  <w:style w:type="paragraph" w:customStyle="1" w:styleId="19C7B3ECA2204975A1EBFF9C737AA3CA">
    <w:name w:val="19C7B3ECA2204975A1EBFF9C737AA3CA"/>
    <w:rsid w:val="00F706F5"/>
  </w:style>
  <w:style w:type="paragraph" w:customStyle="1" w:styleId="65EFF3BD120C49CB95A955A04139E44C">
    <w:name w:val="65EFF3BD120C49CB95A955A04139E44C"/>
    <w:rsid w:val="00F706F5"/>
  </w:style>
  <w:style w:type="paragraph" w:customStyle="1" w:styleId="9984884F414343AA851A849EDAA93ED9">
    <w:name w:val="9984884F414343AA851A849EDAA93ED9"/>
    <w:rsid w:val="00F706F5"/>
  </w:style>
  <w:style w:type="paragraph" w:customStyle="1" w:styleId="14C36EED4E3B4502B14A0A04D4228040">
    <w:name w:val="14C36EED4E3B4502B14A0A04D4228040"/>
    <w:rsid w:val="00F706F5"/>
  </w:style>
  <w:style w:type="paragraph" w:customStyle="1" w:styleId="44F7D17E529B40758C9AA5F1C89D423E">
    <w:name w:val="44F7D17E529B40758C9AA5F1C89D423E"/>
    <w:rsid w:val="00F706F5"/>
  </w:style>
  <w:style w:type="paragraph" w:customStyle="1" w:styleId="F117F6A4DCAE42C4AF279CAB8FFF91E6">
    <w:name w:val="F117F6A4DCAE42C4AF279CAB8FFF91E6"/>
    <w:rsid w:val="00F706F5"/>
  </w:style>
  <w:style w:type="paragraph" w:customStyle="1" w:styleId="54DA7C07A97C45F99DBC38086B289E0A">
    <w:name w:val="54DA7C07A97C45F99DBC38086B289E0A"/>
    <w:rsid w:val="00F706F5"/>
  </w:style>
  <w:style w:type="paragraph" w:customStyle="1" w:styleId="930F837E6E434529AD302768CB8D959A">
    <w:name w:val="930F837E6E434529AD302768CB8D959A"/>
    <w:rsid w:val="00F706F5"/>
  </w:style>
  <w:style w:type="paragraph" w:customStyle="1" w:styleId="C42C07A398F3442592EDA8D533F36994">
    <w:name w:val="C42C07A398F3442592EDA8D533F36994"/>
    <w:rsid w:val="00F706F5"/>
  </w:style>
  <w:style w:type="paragraph" w:customStyle="1" w:styleId="E47648D683724DDCA47293BAC60F8CFF">
    <w:name w:val="E47648D683724DDCA47293BAC60F8CFF"/>
    <w:rsid w:val="00F706F5"/>
  </w:style>
  <w:style w:type="paragraph" w:customStyle="1" w:styleId="7F2023717B634766B113BCF8B5B870F3">
    <w:name w:val="7F2023717B634766B113BCF8B5B870F3"/>
    <w:rsid w:val="00F706F5"/>
  </w:style>
  <w:style w:type="paragraph" w:customStyle="1" w:styleId="E04635435B494E0F95D47F1F613EF3A4">
    <w:name w:val="E04635435B494E0F95D47F1F613EF3A4"/>
    <w:rsid w:val="00F706F5"/>
  </w:style>
  <w:style w:type="paragraph" w:customStyle="1" w:styleId="72B699D076E64F93A467D4A2F8B68683">
    <w:name w:val="72B699D076E64F93A467D4A2F8B68683"/>
    <w:rsid w:val="00F706F5"/>
  </w:style>
  <w:style w:type="paragraph" w:customStyle="1" w:styleId="857F00B94C5C4604B929E0C175650721">
    <w:name w:val="857F00B94C5C4604B929E0C175650721"/>
    <w:rsid w:val="00F706F5"/>
  </w:style>
  <w:style w:type="paragraph" w:customStyle="1" w:styleId="13A6027FBBB34A5F92F4272A795317C2">
    <w:name w:val="13A6027FBBB34A5F92F4272A795317C2"/>
    <w:rsid w:val="00F706F5"/>
  </w:style>
  <w:style w:type="paragraph" w:customStyle="1" w:styleId="0C9BAD70151F465DB6169F0D42D0C4AB">
    <w:name w:val="0C9BAD70151F465DB6169F0D42D0C4AB"/>
    <w:rsid w:val="00F706F5"/>
  </w:style>
  <w:style w:type="paragraph" w:customStyle="1" w:styleId="7D7C894CDA9C49E19368F809B8882255">
    <w:name w:val="7D7C894CDA9C49E19368F809B8882255"/>
    <w:rsid w:val="00F706F5"/>
  </w:style>
  <w:style w:type="paragraph" w:customStyle="1" w:styleId="12E13D1F64F24ACDAB1FAD50C4856190">
    <w:name w:val="12E13D1F64F24ACDAB1FAD50C4856190"/>
    <w:rsid w:val="00F706F5"/>
  </w:style>
  <w:style w:type="paragraph" w:customStyle="1" w:styleId="19F169E9618B40719984D190EBD3B623">
    <w:name w:val="19F169E9618B40719984D190EBD3B623"/>
    <w:rsid w:val="00F706F5"/>
  </w:style>
  <w:style w:type="paragraph" w:customStyle="1" w:styleId="4982B7CCD5944C13914B1D1E4938024F">
    <w:name w:val="4982B7CCD5944C13914B1D1E4938024F"/>
    <w:rsid w:val="00F706F5"/>
  </w:style>
  <w:style w:type="paragraph" w:customStyle="1" w:styleId="C3D195144FF04CC097A2159E8D86545F">
    <w:name w:val="C3D195144FF04CC097A2159E8D86545F"/>
    <w:rsid w:val="00F706F5"/>
  </w:style>
  <w:style w:type="paragraph" w:customStyle="1" w:styleId="E39FAC53A0154F478974CB9626CC24FB">
    <w:name w:val="E39FAC53A0154F478974CB9626CC24FB"/>
    <w:rsid w:val="00F706F5"/>
  </w:style>
  <w:style w:type="paragraph" w:customStyle="1" w:styleId="E3E14ECEDE5344D8948374AA76220970">
    <w:name w:val="E3E14ECEDE5344D8948374AA76220970"/>
    <w:rsid w:val="00F706F5"/>
  </w:style>
  <w:style w:type="paragraph" w:customStyle="1" w:styleId="FCDEBB954DAF41719DE0C8A2D9A67BE1">
    <w:name w:val="FCDEBB954DAF41719DE0C8A2D9A67BE1"/>
    <w:rsid w:val="00F706F5"/>
  </w:style>
  <w:style w:type="paragraph" w:customStyle="1" w:styleId="73FA03D3B9334EE6A7952DC8C01A64B1">
    <w:name w:val="73FA03D3B9334EE6A7952DC8C01A64B1"/>
    <w:rsid w:val="00F706F5"/>
  </w:style>
  <w:style w:type="paragraph" w:customStyle="1" w:styleId="E05ADF31418846CF81C30B79C0C5E50A">
    <w:name w:val="E05ADF31418846CF81C30B79C0C5E50A"/>
    <w:rsid w:val="00F706F5"/>
  </w:style>
  <w:style w:type="paragraph" w:customStyle="1" w:styleId="48B8FCBB31614E4DB1CB0E855879C795">
    <w:name w:val="48B8FCBB31614E4DB1CB0E855879C795"/>
    <w:rsid w:val="00F706F5"/>
  </w:style>
  <w:style w:type="paragraph" w:customStyle="1" w:styleId="1019E1BB24AE4117AD9207B42EAF3A4B">
    <w:name w:val="1019E1BB24AE4117AD9207B42EAF3A4B"/>
    <w:rsid w:val="00F706F5"/>
  </w:style>
  <w:style w:type="paragraph" w:customStyle="1" w:styleId="06A023E861674589B398479DFDC65516">
    <w:name w:val="06A023E861674589B398479DFDC65516"/>
    <w:rsid w:val="00F706F5"/>
  </w:style>
  <w:style w:type="paragraph" w:customStyle="1" w:styleId="410AFFED99444E949848B543368FDC7A">
    <w:name w:val="410AFFED99444E949848B543368FDC7A"/>
    <w:rsid w:val="00F706F5"/>
  </w:style>
  <w:style w:type="paragraph" w:customStyle="1" w:styleId="3EAEDB9ACDFD422B9D923D0C774F2673">
    <w:name w:val="3EAEDB9ACDFD422B9D923D0C774F2673"/>
    <w:rsid w:val="00F706F5"/>
  </w:style>
  <w:style w:type="paragraph" w:customStyle="1" w:styleId="555503736593495FB44DBCFD1AA31533">
    <w:name w:val="555503736593495FB44DBCFD1AA31533"/>
    <w:rsid w:val="00F706F5"/>
  </w:style>
  <w:style w:type="paragraph" w:customStyle="1" w:styleId="8E8C069B130740B2BC15FC83F0DCD180">
    <w:name w:val="8E8C069B130740B2BC15FC83F0DCD180"/>
    <w:rsid w:val="00F706F5"/>
  </w:style>
  <w:style w:type="paragraph" w:customStyle="1" w:styleId="482604191E0E4531B558E138D0548F05">
    <w:name w:val="482604191E0E4531B558E138D0548F05"/>
    <w:rsid w:val="00F706F5"/>
  </w:style>
  <w:style w:type="paragraph" w:customStyle="1" w:styleId="13056C5B3482450BB0E4A9709184C3D0">
    <w:name w:val="13056C5B3482450BB0E4A9709184C3D0"/>
    <w:rsid w:val="00F706F5"/>
  </w:style>
  <w:style w:type="paragraph" w:customStyle="1" w:styleId="4CD23636105647D8839127538151AA1C">
    <w:name w:val="4CD23636105647D8839127538151AA1C"/>
    <w:rsid w:val="00F706F5"/>
  </w:style>
  <w:style w:type="paragraph" w:customStyle="1" w:styleId="A8743184004D4469885748BFF367D61B">
    <w:name w:val="A8743184004D4469885748BFF367D61B"/>
    <w:rsid w:val="00F706F5"/>
  </w:style>
  <w:style w:type="paragraph" w:customStyle="1" w:styleId="171E6D6468AB46B98D942A8201C93A07">
    <w:name w:val="171E6D6468AB46B98D942A8201C93A07"/>
    <w:rsid w:val="00F706F5"/>
  </w:style>
  <w:style w:type="paragraph" w:customStyle="1" w:styleId="303881894E10456E8C2124BC8802EA02">
    <w:name w:val="303881894E10456E8C2124BC8802EA02"/>
    <w:rsid w:val="00F706F5"/>
  </w:style>
  <w:style w:type="paragraph" w:customStyle="1" w:styleId="11B0F47BEF9C42BA911D7E4CAB286440">
    <w:name w:val="11B0F47BEF9C42BA911D7E4CAB286440"/>
    <w:rsid w:val="00F706F5"/>
  </w:style>
  <w:style w:type="paragraph" w:customStyle="1" w:styleId="C99293CDB1914A4F9602DA158A7E5447">
    <w:name w:val="C99293CDB1914A4F9602DA158A7E5447"/>
    <w:rsid w:val="00F706F5"/>
  </w:style>
  <w:style w:type="paragraph" w:customStyle="1" w:styleId="B0D1014062BE4827B7A418D504884F2E">
    <w:name w:val="B0D1014062BE4827B7A418D504884F2E"/>
    <w:rsid w:val="00F706F5"/>
  </w:style>
  <w:style w:type="paragraph" w:customStyle="1" w:styleId="C27773D0DFB94AB6B8AAB0E75E9D559F">
    <w:name w:val="C27773D0DFB94AB6B8AAB0E75E9D559F"/>
    <w:rsid w:val="00F706F5"/>
  </w:style>
  <w:style w:type="paragraph" w:customStyle="1" w:styleId="B16682B5C3AE4F74A1B0643EEAEABD83">
    <w:name w:val="B16682B5C3AE4F74A1B0643EEAEABD83"/>
    <w:rsid w:val="00F706F5"/>
  </w:style>
  <w:style w:type="paragraph" w:customStyle="1" w:styleId="26A5C14DA2EA444A98A7603B02A6DCC0">
    <w:name w:val="26A5C14DA2EA444A98A7603B02A6DCC0"/>
    <w:rsid w:val="00F706F5"/>
  </w:style>
  <w:style w:type="paragraph" w:customStyle="1" w:styleId="014C315E5FC34B788088CD591173B750">
    <w:name w:val="014C315E5FC34B788088CD591173B750"/>
    <w:rsid w:val="00F706F5"/>
  </w:style>
  <w:style w:type="paragraph" w:customStyle="1" w:styleId="09265BB0243B4BB98F01FBB9CDBF97B1">
    <w:name w:val="09265BB0243B4BB98F01FBB9CDBF97B1"/>
    <w:rsid w:val="00F706F5"/>
  </w:style>
  <w:style w:type="paragraph" w:customStyle="1" w:styleId="9D082219B78C49E6816AAABF4723AED1">
    <w:name w:val="9D082219B78C49E6816AAABF4723AED1"/>
    <w:rsid w:val="00F706F5"/>
  </w:style>
  <w:style w:type="paragraph" w:customStyle="1" w:styleId="55D03089013F421FBD29119F4E17C6C9">
    <w:name w:val="55D03089013F421FBD29119F4E17C6C9"/>
    <w:rsid w:val="00F706F5"/>
  </w:style>
  <w:style w:type="paragraph" w:customStyle="1" w:styleId="74604CC2BD3941E1B5A7EF4FC1740252">
    <w:name w:val="74604CC2BD3941E1B5A7EF4FC1740252"/>
    <w:rsid w:val="00F706F5"/>
  </w:style>
  <w:style w:type="paragraph" w:customStyle="1" w:styleId="CBB9545A54144FA48A7E2D1888A40D87">
    <w:name w:val="CBB9545A54144FA48A7E2D1888A40D87"/>
    <w:rsid w:val="00F706F5"/>
  </w:style>
  <w:style w:type="paragraph" w:customStyle="1" w:styleId="D75E37F132EE4392901578EA5E1C68FB">
    <w:name w:val="D75E37F132EE4392901578EA5E1C68FB"/>
    <w:rsid w:val="00F706F5"/>
  </w:style>
  <w:style w:type="paragraph" w:customStyle="1" w:styleId="10F83C80A2B74617B0A123B7FC4413D6">
    <w:name w:val="10F83C80A2B74617B0A123B7FC4413D6"/>
    <w:rsid w:val="00F706F5"/>
  </w:style>
  <w:style w:type="paragraph" w:customStyle="1" w:styleId="F394F3E752E546E6A2A56674F6F84CA0">
    <w:name w:val="F394F3E752E546E6A2A56674F6F84CA0"/>
    <w:rsid w:val="00F706F5"/>
  </w:style>
  <w:style w:type="paragraph" w:customStyle="1" w:styleId="C752920219ED4487B1BB02C5FA7F8046">
    <w:name w:val="C752920219ED4487B1BB02C5FA7F8046"/>
    <w:rsid w:val="00F706F5"/>
  </w:style>
  <w:style w:type="paragraph" w:customStyle="1" w:styleId="4A180C6035E345F48326D66DE95D8A31">
    <w:name w:val="4A180C6035E345F48326D66DE95D8A31"/>
    <w:rsid w:val="00F706F5"/>
  </w:style>
  <w:style w:type="paragraph" w:customStyle="1" w:styleId="90CC04595381459AA46406F0101AA403">
    <w:name w:val="90CC04595381459AA46406F0101AA403"/>
    <w:rsid w:val="00F706F5"/>
  </w:style>
  <w:style w:type="paragraph" w:customStyle="1" w:styleId="83405D7EB1CD4C57B3DDC2015AE41873">
    <w:name w:val="83405D7EB1CD4C57B3DDC2015AE41873"/>
    <w:rsid w:val="00F706F5"/>
  </w:style>
  <w:style w:type="paragraph" w:customStyle="1" w:styleId="376EC5083F4D4C938B4248909AD7F5D3">
    <w:name w:val="376EC5083F4D4C938B4248909AD7F5D3"/>
    <w:rsid w:val="00F706F5"/>
  </w:style>
  <w:style w:type="paragraph" w:customStyle="1" w:styleId="DA5B56ED60564953B320349F8FBD3AFB">
    <w:name w:val="DA5B56ED60564953B320349F8FBD3AFB"/>
    <w:rsid w:val="00F706F5"/>
  </w:style>
  <w:style w:type="paragraph" w:customStyle="1" w:styleId="7438D4EAD96F43F79B26BBFF8672D422">
    <w:name w:val="7438D4EAD96F43F79B26BBFF8672D422"/>
    <w:rsid w:val="00F706F5"/>
  </w:style>
  <w:style w:type="paragraph" w:customStyle="1" w:styleId="A5EEE355A81546CC8BA8FF64007A9B08">
    <w:name w:val="A5EEE355A81546CC8BA8FF64007A9B08"/>
    <w:rsid w:val="00F706F5"/>
  </w:style>
  <w:style w:type="paragraph" w:customStyle="1" w:styleId="4745B9FCBDE048138F557ECC1C430D86">
    <w:name w:val="4745B9FCBDE048138F557ECC1C430D86"/>
    <w:rsid w:val="00F706F5"/>
  </w:style>
  <w:style w:type="paragraph" w:customStyle="1" w:styleId="BA3E34896E6D49FD858010E438A982B8">
    <w:name w:val="BA3E34896E6D49FD858010E438A982B8"/>
    <w:rsid w:val="00F706F5"/>
  </w:style>
  <w:style w:type="paragraph" w:customStyle="1" w:styleId="5D2552FB8CFA4CDDB93AE5803158B264">
    <w:name w:val="5D2552FB8CFA4CDDB93AE5803158B264"/>
    <w:rsid w:val="00F706F5"/>
  </w:style>
  <w:style w:type="paragraph" w:customStyle="1" w:styleId="E1820D961AF145F99DA57B2A9DE3A901">
    <w:name w:val="E1820D961AF145F99DA57B2A9DE3A901"/>
    <w:rsid w:val="00F706F5"/>
  </w:style>
  <w:style w:type="paragraph" w:customStyle="1" w:styleId="1A4928265E3842658A65E4681F30781E">
    <w:name w:val="1A4928265E3842658A65E4681F30781E"/>
    <w:rsid w:val="00F706F5"/>
  </w:style>
  <w:style w:type="paragraph" w:customStyle="1" w:styleId="EE91FD29FCB84FDA9B96F04E53E86AC7">
    <w:name w:val="EE91FD29FCB84FDA9B96F04E53E86AC7"/>
    <w:rsid w:val="00F706F5"/>
  </w:style>
  <w:style w:type="paragraph" w:customStyle="1" w:styleId="8E58A6C934BB4DF783AF7D23B4974F28">
    <w:name w:val="8E58A6C934BB4DF783AF7D23B4974F28"/>
    <w:rsid w:val="00F706F5"/>
  </w:style>
  <w:style w:type="paragraph" w:customStyle="1" w:styleId="DDD7D8890CAF4610AFFB7733189DABD9">
    <w:name w:val="DDD7D8890CAF4610AFFB7733189DABD9"/>
    <w:rsid w:val="00F706F5"/>
  </w:style>
  <w:style w:type="paragraph" w:customStyle="1" w:styleId="6E2F7A6E6A7C46789DEE9CAF14AFCE9E">
    <w:name w:val="6E2F7A6E6A7C46789DEE9CAF14AFCE9E"/>
    <w:rsid w:val="00F706F5"/>
  </w:style>
  <w:style w:type="paragraph" w:customStyle="1" w:styleId="5BF95A626DAB45788B200E7CB611E0C5">
    <w:name w:val="5BF95A626DAB45788B200E7CB611E0C5"/>
    <w:rsid w:val="00F706F5"/>
  </w:style>
  <w:style w:type="paragraph" w:customStyle="1" w:styleId="123458D7400C4F32B9AA533AD6D264DC">
    <w:name w:val="123458D7400C4F32B9AA533AD6D264DC"/>
    <w:rsid w:val="00F706F5"/>
  </w:style>
  <w:style w:type="paragraph" w:customStyle="1" w:styleId="D83BD97DB6B84EB0A3BC9B7E1CE3D428">
    <w:name w:val="D83BD97DB6B84EB0A3BC9B7E1CE3D428"/>
    <w:rsid w:val="00F706F5"/>
  </w:style>
  <w:style w:type="paragraph" w:customStyle="1" w:styleId="A98A133609CE49F78C3AB33C9A5F8D8C">
    <w:name w:val="A98A133609CE49F78C3AB33C9A5F8D8C"/>
    <w:rsid w:val="00F706F5"/>
  </w:style>
  <w:style w:type="paragraph" w:customStyle="1" w:styleId="5957D5C71D8548AD95199CA32B455DF8">
    <w:name w:val="5957D5C71D8548AD95199CA32B455DF8"/>
    <w:rsid w:val="00F706F5"/>
  </w:style>
  <w:style w:type="paragraph" w:customStyle="1" w:styleId="8C8E5334846547FDA929F8811E5776DB">
    <w:name w:val="8C8E5334846547FDA929F8811E5776DB"/>
    <w:rsid w:val="00F706F5"/>
  </w:style>
  <w:style w:type="paragraph" w:customStyle="1" w:styleId="AF3F96DAF36941C3A1086A3E9FF28A17">
    <w:name w:val="AF3F96DAF36941C3A1086A3E9FF28A17"/>
    <w:rsid w:val="00F706F5"/>
  </w:style>
  <w:style w:type="paragraph" w:customStyle="1" w:styleId="BBA1584717BA41C7975B8B05A83005A2">
    <w:name w:val="BBA1584717BA41C7975B8B05A83005A2"/>
    <w:rsid w:val="00F706F5"/>
  </w:style>
  <w:style w:type="paragraph" w:customStyle="1" w:styleId="0557C2CD06C74D9BAABD79397CFCFC03">
    <w:name w:val="0557C2CD06C74D9BAABD79397CFCFC03"/>
    <w:rsid w:val="00F706F5"/>
  </w:style>
  <w:style w:type="paragraph" w:customStyle="1" w:styleId="F67711AB745E4259B75BA4D426D286BE">
    <w:name w:val="F67711AB745E4259B75BA4D426D286BE"/>
    <w:rsid w:val="00F706F5"/>
  </w:style>
  <w:style w:type="paragraph" w:customStyle="1" w:styleId="C4A9F0DBE1ED4BB1AE2BEF446F506648">
    <w:name w:val="C4A9F0DBE1ED4BB1AE2BEF446F506648"/>
    <w:rsid w:val="00F706F5"/>
  </w:style>
  <w:style w:type="paragraph" w:customStyle="1" w:styleId="ED4E61FB0EEA487EAB1FF3ED03578F00">
    <w:name w:val="ED4E61FB0EEA487EAB1FF3ED03578F00"/>
    <w:rsid w:val="00F706F5"/>
  </w:style>
  <w:style w:type="paragraph" w:customStyle="1" w:styleId="BDB36A1887194F4A8881B0732FF99005">
    <w:name w:val="BDB36A1887194F4A8881B0732FF99005"/>
    <w:rsid w:val="00F706F5"/>
  </w:style>
  <w:style w:type="paragraph" w:customStyle="1" w:styleId="65C6EBD452714AA09D71D692FAE3987A">
    <w:name w:val="65C6EBD452714AA09D71D692FAE3987A"/>
    <w:rsid w:val="00F706F5"/>
  </w:style>
  <w:style w:type="paragraph" w:customStyle="1" w:styleId="E8B9D3A2EB6D4EC7849D4DB2788D821B">
    <w:name w:val="E8B9D3A2EB6D4EC7849D4DB2788D821B"/>
    <w:rsid w:val="00F706F5"/>
  </w:style>
  <w:style w:type="paragraph" w:customStyle="1" w:styleId="83E9995908F7419DAD2135230F4B9A8E">
    <w:name w:val="83E9995908F7419DAD2135230F4B9A8E"/>
    <w:rsid w:val="00F706F5"/>
  </w:style>
  <w:style w:type="paragraph" w:customStyle="1" w:styleId="3F8389B308614234BFBE44C870C6AE23">
    <w:name w:val="3F8389B308614234BFBE44C870C6AE23"/>
    <w:rsid w:val="00F706F5"/>
  </w:style>
  <w:style w:type="paragraph" w:customStyle="1" w:styleId="58D41B51D6CD41B8A704F03B6326B2B2">
    <w:name w:val="58D41B51D6CD41B8A704F03B6326B2B2"/>
    <w:rsid w:val="00F706F5"/>
  </w:style>
  <w:style w:type="paragraph" w:customStyle="1" w:styleId="C545C59DDFEC413B8E6C4AE5FCABCBBC">
    <w:name w:val="C545C59DDFEC413B8E6C4AE5FCABCBBC"/>
    <w:rsid w:val="00F706F5"/>
  </w:style>
  <w:style w:type="paragraph" w:customStyle="1" w:styleId="EE2D4494E8FB43B7A9C506A50432059E">
    <w:name w:val="EE2D4494E8FB43B7A9C506A50432059E"/>
    <w:rsid w:val="00F706F5"/>
  </w:style>
  <w:style w:type="paragraph" w:customStyle="1" w:styleId="9A1FAE6AADEE41609E311CB09F0143D3">
    <w:name w:val="9A1FAE6AADEE41609E311CB09F0143D3"/>
    <w:rsid w:val="00F706F5"/>
  </w:style>
  <w:style w:type="paragraph" w:customStyle="1" w:styleId="C8375E361A9548AFB2F07EC7702D94B9">
    <w:name w:val="C8375E361A9548AFB2F07EC7702D94B9"/>
    <w:rsid w:val="00F706F5"/>
  </w:style>
  <w:style w:type="paragraph" w:customStyle="1" w:styleId="4C383E476AC54DE2A738E22FC769C42A">
    <w:name w:val="4C383E476AC54DE2A738E22FC769C42A"/>
    <w:rsid w:val="00F706F5"/>
  </w:style>
  <w:style w:type="paragraph" w:customStyle="1" w:styleId="570CF3198D374508BD1895600AD761DF">
    <w:name w:val="570CF3198D374508BD1895600AD761DF"/>
    <w:rsid w:val="00F706F5"/>
  </w:style>
  <w:style w:type="paragraph" w:customStyle="1" w:styleId="9BE03B858C1241D38717C8F215047151">
    <w:name w:val="9BE03B858C1241D38717C8F215047151"/>
    <w:rsid w:val="00F706F5"/>
  </w:style>
  <w:style w:type="paragraph" w:customStyle="1" w:styleId="BDDD2B22C5A94A60B6A7477D9C5C23B8">
    <w:name w:val="BDDD2B22C5A94A60B6A7477D9C5C23B8"/>
    <w:rsid w:val="00F706F5"/>
  </w:style>
  <w:style w:type="paragraph" w:customStyle="1" w:styleId="CABE3CAE8A14412FA5A933E79012C733">
    <w:name w:val="CABE3CAE8A14412FA5A933E79012C733"/>
    <w:rsid w:val="00F706F5"/>
  </w:style>
  <w:style w:type="paragraph" w:customStyle="1" w:styleId="0B0567C5B7BA4E82BC24737DF0F3ADAB">
    <w:name w:val="0B0567C5B7BA4E82BC24737DF0F3ADAB"/>
    <w:rsid w:val="00F706F5"/>
  </w:style>
  <w:style w:type="paragraph" w:customStyle="1" w:styleId="01AA5AC86269496F9CB17D19944909A2">
    <w:name w:val="01AA5AC86269496F9CB17D19944909A2"/>
    <w:rsid w:val="00F706F5"/>
  </w:style>
  <w:style w:type="paragraph" w:customStyle="1" w:styleId="15827B7E93FE447FB62CE437E2C97EB9">
    <w:name w:val="15827B7E93FE447FB62CE437E2C97EB9"/>
    <w:rsid w:val="00F706F5"/>
  </w:style>
  <w:style w:type="paragraph" w:customStyle="1" w:styleId="6897CA3E97F54B219A682FDACE3AEB12">
    <w:name w:val="6897CA3E97F54B219A682FDACE3AEB12"/>
    <w:rsid w:val="00F706F5"/>
  </w:style>
  <w:style w:type="paragraph" w:customStyle="1" w:styleId="91CE6145C4FB4CFF9A45B6AFD1D1A2E8">
    <w:name w:val="91CE6145C4FB4CFF9A45B6AFD1D1A2E8"/>
    <w:rsid w:val="00F706F5"/>
  </w:style>
  <w:style w:type="paragraph" w:customStyle="1" w:styleId="E920884A1932480DBE7EF0B20EA71EC5">
    <w:name w:val="E920884A1932480DBE7EF0B20EA71EC5"/>
    <w:rsid w:val="00F706F5"/>
  </w:style>
  <w:style w:type="paragraph" w:customStyle="1" w:styleId="851FD462BC3B4C9296B2700AA5A175D3">
    <w:name w:val="851FD462BC3B4C9296B2700AA5A175D3"/>
    <w:rsid w:val="00F706F5"/>
  </w:style>
  <w:style w:type="paragraph" w:customStyle="1" w:styleId="E0FB944F494C4355BE07B461090B02C5">
    <w:name w:val="E0FB944F494C4355BE07B461090B02C5"/>
    <w:rsid w:val="00F706F5"/>
  </w:style>
  <w:style w:type="paragraph" w:customStyle="1" w:styleId="9026AA7FC66F4FBEB1BEE86EA27B4678">
    <w:name w:val="9026AA7FC66F4FBEB1BEE86EA27B4678"/>
    <w:rsid w:val="00F706F5"/>
  </w:style>
  <w:style w:type="paragraph" w:customStyle="1" w:styleId="8CA04D61AD094F89810C19AEC0BB9C63">
    <w:name w:val="8CA04D61AD094F89810C19AEC0BB9C63"/>
    <w:rsid w:val="00F706F5"/>
  </w:style>
  <w:style w:type="paragraph" w:customStyle="1" w:styleId="D0C7CEFD698A448E9BA2AFB4AA542794">
    <w:name w:val="D0C7CEFD698A448E9BA2AFB4AA542794"/>
    <w:rsid w:val="00F706F5"/>
  </w:style>
  <w:style w:type="paragraph" w:customStyle="1" w:styleId="035D42761F7142BFA13CED80636EBA03">
    <w:name w:val="035D42761F7142BFA13CED80636EBA03"/>
    <w:rsid w:val="00F706F5"/>
  </w:style>
  <w:style w:type="paragraph" w:customStyle="1" w:styleId="F7DD4D7F46E943D887986854E2867B2C">
    <w:name w:val="F7DD4D7F46E943D887986854E2867B2C"/>
    <w:rsid w:val="00F706F5"/>
  </w:style>
  <w:style w:type="paragraph" w:customStyle="1" w:styleId="B900EE8FFA214D35A5A49EDE6D222119">
    <w:name w:val="B900EE8FFA214D35A5A49EDE6D222119"/>
    <w:rsid w:val="00F706F5"/>
  </w:style>
  <w:style w:type="paragraph" w:customStyle="1" w:styleId="7B207697EFC2411BA2E8E0D1CF895A21">
    <w:name w:val="7B207697EFC2411BA2E8E0D1CF895A21"/>
    <w:rsid w:val="00F706F5"/>
  </w:style>
  <w:style w:type="paragraph" w:customStyle="1" w:styleId="1B26723337D64315928F351319A14476">
    <w:name w:val="1B26723337D64315928F351319A14476"/>
    <w:rsid w:val="00F706F5"/>
  </w:style>
  <w:style w:type="paragraph" w:customStyle="1" w:styleId="969F2F5C0AE9412E8FB3EBB6F6DD94A5">
    <w:name w:val="969F2F5C0AE9412E8FB3EBB6F6DD94A5"/>
    <w:rsid w:val="00F706F5"/>
  </w:style>
  <w:style w:type="paragraph" w:customStyle="1" w:styleId="B8A0E464B8D3424EBC12AB1109BEF93F">
    <w:name w:val="B8A0E464B8D3424EBC12AB1109BEF93F"/>
    <w:rsid w:val="007D1254"/>
  </w:style>
  <w:style w:type="paragraph" w:customStyle="1" w:styleId="C1B223B986E34158919B13AB9035C787">
    <w:name w:val="C1B223B986E34158919B13AB9035C787"/>
    <w:rsid w:val="007D1254"/>
  </w:style>
  <w:style w:type="paragraph" w:customStyle="1" w:styleId="D012EDB83F974B8DAFF3884574C28BFA">
    <w:name w:val="D012EDB83F974B8DAFF3884574C28BFA"/>
    <w:rsid w:val="007D1254"/>
  </w:style>
  <w:style w:type="paragraph" w:customStyle="1" w:styleId="6B053D2B8B6B438FBA696EB5E70EBF15">
    <w:name w:val="6B053D2B8B6B438FBA696EB5E70EBF15"/>
    <w:rsid w:val="007D1254"/>
  </w:style>
  <w:style w:type="paragraph" w:customStyle="1" w:styleId="9992EFF0788B4B76B13C6C0EEBFA3E8D">
    <w:name w:val="9992EFF0788B4B76B13C6C0EEBFA3E8D"/>
    <w:rsid w:val="007D1254"/>
  </w:style>
  <w:style w:type="paragraph" w:customStyle="1" w:styleId="7A23F5A683704C5CA7ED5BE89384B205">
    <w:name w:val="7A23F5A683704C5CA7ED5BE89384B205"/>
    <w:rsid w:val="007D1254"/>
  </w:style>
  <w:style w:type="paragraph" w:customStyle="1" w:styleId="07F88A3690B94DC2B0A6815140B55884">
    <w:name w:val="07F88A3690B94DC2B0A6815140B55884"/>
    <w:rsid w:val="007D1254"/>
  </w:style>
  <w:style w:type="paragraph" w:customStyle="1" w:styleId="638DD9BD88094E66B3398064728303EC">
    <w:name w:val="638DD9BD88094E66B3398064728303EC"/>
    <w:rsid w:val="007D1254"/>
  </w:style>
  <w:style w:type="paragraph" w:customStyle="1" w:styleId="DB76961E472E476DA80C4E6F1CC2265E">
    <w:name w:val="DB76961E472E476DA80C4E6F1CC2265E"/>
    <w:rsid w:val="007D1254"/>
  </w:style>
  <w:style w:type="paragraph" w:customStyle="1" w:styleId="54B6EC29E119443D84A38D31996AD7F6">
    <w:name w:val="54B6EC29E119443D84A38D31996AD7F6"/>
    <w:rsid w:val="007D1254"/>
  </w:style>
  <w:style w:type="paragraph" w:customStyle="1" w:styleId="72B7772609E2489F87405BEB9B84A671">
    <w:name w:val="72B7772609E2489F87405BEB9B84A671"/>
    <w:rsid w:val="007D1254"/>
  </w:style>
  <w:style w:type="paragraph" w:customStyle="1" w:styleId="C0DCDE9434A24E3A8FFDFECF744811B9">
    <w:name w:val="C0DCDE9434A24E3A8FFDFECF744811B9"/>
    <w:rsid w:val="007D1254"/>
  </w:style>
  <w:style w:type="paragraph" w:customStyle="1" w:styleId="4CF59D79B08A49A69195687524B730E0">
    <w:name w:val="4CF59D79B08A49A69195687524B730E0"/>
    <w:rsid w:val="007D1254"/>
  </w:style>
  <w:style w:type="paragraph" w:customStyle="1" w:styleId="7B9CFB312C564057B0125042EED8F589">
    <w:name w:val="7B9CFB312C564057B0125042EED8F589"/>
    <w:rsid w:val="007D1254"/>
  </w:style>
  <w:style w:type="paragraph" w:customStyle="1" w:styleId="7AA38D5BBED34DC18BDB5C41C4530155">
    <w:name w:val="7AA38D5BBED34DC18BDB5C41C4530155"/>
    <w:rsid w:val="007D1254"/>
  </w:style>
  <w:style w:type="paragraph" w:customStyle="1" w:styleId="1200354F490C4B168F87EBEEB040A245">
    <w:name w:val="1200354F490C4B168F87EBEEB040A245"/>
    <w:rsid w:val="007D1254"/>
  </w:style>
  <w:style w:type="paragraph" w:customStyle="1" w:styleId="F25A90C3559C4C609FC1AC8F09A39320">
    <w:name w:val="F25A90C3559C4C609FC1AC8F09A39320"/>
    <w:rsid w:val="007D1254"/>
  </w:style>
  <w:style w:type="paragraph" w:customStyle="1" w:styleId="AAF4B18587DF46D387A5B7121D545CB3">
    <w:name w:val="AAF4B18587DF46D387A5B7121D545CB3"/>
    <w:rsid w:val="007D1254"/>
  </w:style>
  <w:style w:type="paragraph" w:customStyle="1" w:styleId="CD2FD90CE3E545F4917AD24A831E771B">
    <w:name w:val="CD2FD90CE3E545F4917AD24A831E771B"/>
    <w:rsid w:val="007D1254"/>
  </w:style>
  <w:style w:type="paragraph" w:customStyle="1" w:styleId="1F4F35D89923460DB66082FB1168CABF">
    <w:name w:val="1F4F35D89923460DB66082FB1168CABF"/>
    <w:rsid w:val="007D1254"/>
  </w:style>
  <w:style w:type="paragraph" w:customStyle="1" w:styleId="2E43C00BF6DC4BA5AC21E28292E2E5C5">
    <w:name w:val="2E43C00BF6DC4BA5AC21E28292E2E5C5"/>
    <w:rsid w:val="007D1254"/>
  </w:style>
  <w:style w:type="paragraph" w:customStyle="1" w:styleId="768C70479F6A47578658D1AF486F2514">
    <w:name w:val="768C70479F6A47578658D1AF486F2514"/>
    <w:rsid w:val="007D1254"/>
  </w:style>
  <w:style w:type="paragraph" w:customStyle="1" w:styleId="7CAEF3DD9CE9453DA10AC4A237E150A1">
    <w:name w:val="7CAEF3DD9CE9453DA10AC4A237E150A1"/>
    <w:rsid w:val="007D1254"/>
  </w:style>
  <w:style w:type="paragraph" w:customStyle="1" w:styleId="5B2538ED360743E498384C161E795D2A">
    <w:name w:val="5B2538ED360743E498384C161E795D2A"/>
    <w:rsid w:val="007D1254"/>
  </w:style>
  <w:style w:type="paragraph" w:customStyle="1" w:styleId="71D6DFA8920540FB9CD81586586C860F">
    <w:name w:val="71D6DFA8920540FB9CD81586586C860F"/>
    <w:rsid w:val="007D1254"/>
  </w:style>
  <w:style w:type="paragraph" w:customStyle="1" w:styleId="439D7D369824488E85C7A24D36536FE8">
    <w:name w:val="439D7D369824488E85C7A24D36536FE8"/>
    <w:rsid w:val="007D1254"/>
  </w:style>
  <w:style w:type="paragraph" w:customStyle="1" w:styleId="397B2F0AB08249A3A1DAEA3840E2D8B3">
    <w:name w:val="397B2F0AB08249A3A1DAEA3840E2D8B3"/>
    <w:rsid w:val="007D1254"/>
  </w:style>
  <w:style w:type="paragraph" w:customStyle="1" w:styleId="2A960108870D4AEA8C919AF12B99C2A4">
    <w:name w:val="2A960108870D4AEA8C919AF12B99C2A4"/>
    <w:rsid w:val="007D1254"/>
  </w:style>
  <w:style w:type="paragraph" w:customStyle="1" w:styleId="804A1E91E29C49278F7621887E6944B4">
    <w:name w:val="804A1E91E29C49278F7621887E6944B4"/>
    <w:rsid w:val="007D1254"/>
  </w:style>
  <w:style w:type="paragraph" w:customStyle="1" w:styleId="EA5AF78E3C2F4911B40E3C7349D02942">
    <w:name w:val="EA5AF78E3C2F4911B40E3C7349D02942"/>
    <w:rsid w:val="007D1254"/>
  </w:style>
  <w:style w:type="paragraph" w:customStyle="1" w:styleId="9750F59CA5EF4EAE952AAC13368AEAB3">
    <w:name w:val="9750F59CA5EF4EAE952AAC13368AEAB3"/>
    <w:rsid w:val="007D1254"/>
  </w:style>
  <w:style w:type="paragraph" w:customStyle="1" w:styleId="FF4261482C884974963FF3A53478ECEB">
    <w:name w:val="FF4261482C884974963FF3A53478ECEB"/>
    <w:rsid w:val="007D1254"/>
  </w:style>
  <w:style w:type="paragraph" w:customStyle="1" w:styleId="505EA0B49C054256901C7861C5CB1245">
    <w:name w:val="505EA0B49C054256901C7861C5CB1245"/>
    <w:rsid w:val="007D1254"/>
  </w:style>
  <w:style w:type="paragraph" w:customStyle="1" w:styleId="7DFF5C611B904EF7A395B7C4DC65737D">
    <w:name w:val="7DFF5C611B904EF7A395B7C4DC65737D"/>
    <w:rsid w:val="007D1254"/>
  </w:style>
  <w:style w:type="paragraph" w:customStyle="1" w:styleId="A48A2195F61741319F1DBD0C03FD12CB">
    <w:name w:val="A48A2195F61741319F1DBD0C03FD12CB"/>
    <w:rsid w:val="007D1254"/>
  </w:style>
  <w:style w:type="paragraph" w:customStyle="1" w:styleId="AB8B717042DE4CD18FD61EB39DF5986F">
    <w:name w:val="AB8B717042DE4CD18FD61EB39DF5986F"/>
    <w:rsid w:val="007D1254"/>
  </w:style>
  <w:style w:type="paragraph" w:customStyle="1" w:styleId="A550C48737164F4B8D2E29FCD1F08B3A">
    <w:name w:val="A550C48737164F4B8D2E29FCD1F08B3A"/>
    <w:rsid w:val="007D1254"/>
  </w:style>
  <w:style w:type="paragraph" w:customStyle="1" w:styleId="72656BBA3E0940FD80D2CADA2CD987B4">
    <w:name w:val="72656BBA3E0940FD80D2CADA2CD987B4"/>
    <w:rsid w:val="007D1254"/>
  </w:style>
  <w:style w:type="paragraph" w:customStyle="1" w:styleId="AE957FA21C3F481A88C00C89DC7126B8">
    <w:name w:val="AE957FA21C3F481A88C00C89DC7126B8"/>
    <w:rsid w:val="007D1254"/>
  </w:style>
  <w:style w:type="paragraph" w:customStyle="1" w:styleId="9800730AF2224A4FBA0DCF0B9BABC88D">
    <w:name w:val="9800730AF2224A4FBA0DCF0B9BABC88D"/>
    <w:rsid w:val="007D1254"/>
  </w:style>
  <w:style w:type="paragraph" w:customStyle="1" w:styleId="0D080D02CD5142DE9A6129982064792C">
    <w:name w:val="0D080D02CD5142DE9A6129982064792C"/>
    <w:rsid w:val="007D1254"/>
  </w:style>
  <w:style w:type="paragraph" w:customStyle="1" w:styleId="A004F96480D6409C9CB3C84F925D4441">
    <w:name w:val="A004F96480D6409C9CB3C84F925D4441"/>
    <w:rsid w:val="007D1254"/>
  </w:style>
  <w:style w:type="paragraph" w:customStyle="1" w:styleId="B53CCB85F2014ED78747E5AC7109A2C0">
    <w:name w:val="B53CCB85F2014ED78747E5AC7109A2C0"/>
    <w:rsid w:val="007D1254"/>
  </w:style>
  <w:style w:type="paragraph" w:customStyle="1" w:styleId="53F115466EAE4CA3BEC636FBFE9CD7C5">
    <w:name w:val="53F115466EAE4CA3BEC636FBFE9CD7C5"/>
    <w:rsid w:val="007D1254"/>
  </w:style>
  <w:style w:type="paragraph" w:customStyle="1" w:styleId="380EE3AF1C9F4FDC8B00C074216360FB">
    <w:name w:val="380EE3AF1C9F4FDC8B00C074216360FB"/>
    <w:rsid w:val="007D1254"/>
  </w:style>
  <w:style w:type="paragraph" w:customStyle="1" w:styleId="3C2B87EF28DA4A0396D002094BF55DD0">
    <w:name w:val="3C2B87EF28DA4A0396D002094BF55DD0"/>
    <w:rsid w:val="007D1254"/>
  </w:style>
  <w:style w:type="paragraph" w:customStyle="1" w:styleId="0B8552C3BFEF4978B50B7B181960EF96">
    <w:name w:val="0B8552C3BFEF4978B50B7B181960EF96"/>
    <w:rsid w:val="007D1254"/>
  </w:style>
  <w:style w:type="paragraph" w:customStyle="1" w:styleId="4A08143E8B3647CBBD517A5A646984A4">
    <w:name w:val="4A08143E8B3647CBBD517A5A646984A4"/>
    <w:rsid w:val="007D1254"/>
  </w:style>
  <w:style w:type="paragraph" w:customStyle="1" w:styleId="01A636946491409AB4D0B15BE76725AC">
    <w:name w:val="01A636946491409AB4D0B15BE76725AC"/>
    <w:rsid w:val="007D1254"/>
  </w:style>
  <w:style w:type="paragraph" w:customStyle="1" w:styleId="B1986BEB34A6434698F077291AF02AD4">
    <w:name w:val="B1986BEB34A6434698F077291AF02AD4"/>
    <w:rsid w:val="007D1254"/>
  </w:style>
  <w:style w:type="paragraph" w:customStyle="1" w:styleId="3FD946B45AF54F58A738D5D7BA6F4720">
    <w:name w:val="3FD946B45AF54F58A738D5D7BA6F4720"/>
    <w:rsid w:val="007D1254"/>
  </w:style>
  <w:style w:type="paragraph" w:customStyle="1" w:styleId="DC42ECFAFBCF44F280B4F3AD4BBBFD75">
    <w:name w:val="DC42ECFAFBCF44F280B4F3AD4BBBFD75"/>
    <w:rsid w:val="007D1254"/>
  </w:style>
  <w:style w:type="paragraph" w:customStyle="1" w:styleId="8F9AC949F85C4094956E8FA874E2434D">
    <w:name w:val="8F9AC949F85C4094956E8FA874E2434D"/>
    <w:rsid w:val="007D1254"/>
  </w:style>
  <w:style w:type="paragraph" w:customStyle="1" w:styleId="C3AF01C22CE240479ADAAF3BBB37B63E">
    <w:name w:val="C3AF01C22CE240479ADAAF3BBB37B63E"/>
    <w:rsid w:val="007D1254"/>
  </w:style>
  <w:style w:type="paragraph" w:customStyle="1" w:styleId="9716BAE15B794F6FBC05F45682ADC3CA">
    <w:name w:val="9716BAE15B794F6FBC05F45682ADC3CA"/>
    <w:rsid w:val="007D1254"/>
  </w:style>
  <w:style w:type="paragraph" w:customStyle="1" w:styleId="ECAEB5AB37ED46E18B5981355DB558D6">
    <w:name w:val="ECAEB5AB37ED46E18B5981355DB558D6"/>
    <w:rsid w:val="007D1254"/>
  </w:style>
  <w:style w:type="paragraph" w:customStyle="1" w:styleId="F5321FDB1EDA4189A5A69F3741880BA7">
    <w:name w:val="F5321FDB1EDA4189A5A69F3741880BA7"/>
    <w:rsid w:val="007D1254"/>
  </w:style>
  <w:style w:type="paragraph" w:customStyle="1" w:styleId="A0EC6AA44995453B8D8A7F97A061E933">
    <w:name w:val="A0EC6AA44995453B8D8A7F97A061E933"/>
    <w:rsid w:val="007D1254"/>
  </w:style>
  <w:style w:type="paragraph" w:customStyle="1" w:styleId="5059AD904D0B4E498FC123183C9A3202">
    <w:name w:val="5059AD904D0B4E498FC123183C9A3202"/>
    <w:rsid w:val="007D1254"/>
  </w:style>
  <w:style w:type="paragraph" w:customStyle="1" w:styleId="F1DEDEFCEE38452DAD277C63D438BDDE">
    <w:name w:val="F1DEDEFCEE38452DAD277C63D438BDDE"/>
    <w:rsid w:val="007D1254"/>
  </w:style>
  <w:style w:type="paragraph" w:customStyle="1" w:styleId="6A2B05E715814CE3AEB5A35F73D7D1D8">
    <w:name w:val="6A2B05E715814CE3AEB5A35F73D7D1D8"/>
    <w:rsid w:val="007D1254"/>
  </w:style>
  <w:style w:type="paragraph" w:customStyle="1" w:styleId="AB523AA45F8A49FE9574081A58BBBD8A">
    <w:name w:val="AB523AA45F8A49FE9574081A58BBBD8A"/>
    <w:rsid w:val="007D1254"/>
  </w:style>
  <w:style w:type="paragraph" w:customStyle="1" w:styleId="F754F13C6A8045A09F31A3CDA9510FD3">
    <w:name w:val="F754F13C6A8045A09F31A3CDA9510FD3"/>
    <w:rsid w:val="007D1254"/>
  </w:style>
  <w:style w:type="paragraph" w:customStyle="1" w:styleId="4EF2773C04D346DCBBEB4D5B15F7CB02">
    <w:name w:val="4EF2773C04D346DCBBEB4D5B15F7CB02"/>
    <w:rsid w:val="007D1254"/>
  </w:style>
  <w:style w:type="paragraph" w:customStyle="1" w:styleId="40E01E375C6E43588C1097F295248BDD">
    <w:name w:val="40E01E375C6E43588C1097F295248BDD"/>
    <w:rsid w:val="007D1254"/>
  </w:style>
  <w:style w:type="paragraph" w:customStyle="1" w:styleId="810DD569D91A46699054F15709CE8CC7">
    <w:name w:val="810DD569D91A46699054F15709CE8CC7"/>
    <w:rsid w:val="007D1254"/>
  </w:style>
  <w:style w:type="paragraph" w:customStyle="1" w:styleId="BFCC93BCDA1B4E189EFFB4BBF57F1547">
    <w:name w:val="BFCC93BCDA1B4E189EFFB4BBF57F1547"/>
    <w:rsid w:val="007D1254"/>
  </w:style>
  <w:style w:type="paragraph" w:customStyle="1" w:styleId="2309B9330B804E1E9A867EE4E4C24FF8">
    <w:name w:val="2309B9330B804E1E9A867EE4E4C24FF8"/>
    <w:rsid w:val="007D1254"/>
  </w:style>
  <w:style w:type="paragraph" w:customStyle="1" w:styleId="967EE422F4CF4939B331D996C43C3E3D">
    <w:name w:val="967EE422F4CF4939B331D996C43C3E3D"/>
    <w:rsid w:val="007D1254"/>
  </w:style>
  <w:style w:type="paragraph" w:customStyle="1" w:styleId="E1FFB96527AE4B02B9BD3466B94A86E9">
    <w:name w:val="E1FFB96527AE4B02B9BD3466B94A86E9"/>
    <w:rsid w:val="007D1254"/>
  </w:style>
  <w:style w:type="paragraph" w:customStyle="1" w:styleId="233A5A4649974A86A57E92A39B68166E">
    <w:name w:val="233A5A4649974A86A57E92A39B68166E"/>
    <w:rsid w:val="007D1254"/>
  </w:style>
  <w:style w:type="paragraph" w:customStyle="1" w:styleId="4BCE5084C36743D8B497B05642617115">
    <w:name w:val="4BCE5084C36743D8B497B05642617115"/>
    <w:rsid w:val="007D1254"/>
  </w:style>
  <w:style w:type="paragraph" w:customStyle="1" w:styleId="D2AE895427C145A782627E5281198B5A">
    <w:name w:val="D2AE895427C145A782627E5281198B5A"/>
    <w:rsid w:val="007D1254"/>
  </w:style>
  <w:style w:type="paragraph" w:customStyle="1" w:styleId="30F04841D8E84CB6B41F4C4AD2E545D1">
    <w:name w:val="30F04841D8E84CB6B41F4C4AD2E545D1"/>
    <w:rsid w:val="007D1254"/>
  </w:style>
  <w:style w:type="paragraph" w:customStyle="1" w:styleId="15409A5258EF41258465CB2BA33335D8">
    <w:name w:val="15409A5258EF41258465CB2BA33335D8"/>
    <w:rsid w:val="007D1254"/>
  </w:style>
  <w:style w:type="paragraph" w:customStyle="1" w:styleId="BF8CC8FC83D047AE9DE0B6EA0EAB22DF">
    <w:name w:val="BF8CC8FC83D047AE9DE0B6EA0EAB22DF"/>
    <w:rsid w:val="007D1254"/>
  </w:style>
  <w:style w:type="paragraph" w:customStyle="1" w:styleId="B9F7C46F85B2468CA9454C3A534D66CA">
    <w:name w:val="B9F7C46F85B2468CA9454C3A534D66CA"/>
    <w:rsid w:val="007D1254"/>
  </w:style>
  <w:style w:type="paragraph" w:customStyle="1" w:styleId="5A24F0E2CD044369B6CB255E607E2A47">
    <w:name w:val="5A24F0E2CD044369B6CB255E607E2A47"/>
    <w:rsid w:val="007D1254"/>
  </w:style>
  <w:style w:type="paragraph" w:customStyle="1" w:styleId="62389C8ABCC0472BA6084C7C1EC7875E">
    <w:name w:val="62389C8ABCC0472BA6084C7C1EC7875E"/>
    <w:rsid w:val="007D1254"/>
  </w:style>
  <w:style w:type="paragraph" w:customStyle="1" w:styleId="0B619343A4294A22BAD2FE5A684D9EE9">
    <w:name w:val="0B619343A4294A22BAD2FE5A684D9EE9"/>
    <w:rsid w:val="007D1254"/>
  </w:style>
  <w:style w:type="paragraph" w:customStyle="1" w:styleId="87D99931BB934BD28E5F7EBA9FEE7F7B">
    <w:name w:val="87D99931BB934BD28E5F7EBA9FEE7F7B"/>
    <w:rsid w:val="007D1254"/>
  </w:style>
  <w:style w:type="paragraph" w:customStyle="1" w:styleId="3D6343F663D5472A8A43B73CCF69B75C">
    <w:name w:val="3D6343F663D5472A8A43B73CCF69B75C"/>
    <w:rsid w:val="007D1254"/>
  </w:style>
  <w:style w:type="paragraph" w:customStyle="1" w:styleId="18B4B834EA414AC696DFC2E0F8960943">
    <w:name w:val="18B4B834EA414AC696DFC2E0F8960943"/>
    <w:rsid w:val="007D1254"/>
  </w:style>
  <w:style w:type="paragraph" w:customStyle="1" w:styleId="46E54010DEF644778013D8A1BF44AEB9">
    <w:name w:val="46E54010DEF644778013D8A1BF44AEB9"/>
    <w:rsid w:val="007D1254"/>
  </w:style>
  <w:style w:type="paragraph" w:customStyle="1" w:styleId="D7045F32C1924D7D8A2CE107E64FA614">
    <w:name w:val="D7045F32C1924D7D8A2CE107E64FA614"/>
    <w:rsid w:val="00AF51AC"/>
  </w:style>
  <w:style w:type="paragraph" w:customStyle="1" w:styleId="7A9C6FA265634C9EB85988B2F57A7A58">
    <w:name w:val="7A9C6FA265634C9EB85988B2F57A7A58"/>
    <w:rsid w:val="00AF51AC"/>
  </w:style>
  <w:style w:type="paragraph" w:customStyle="1" w:styleId="FEC52DD061674375A96257CAFE0F6123">
    <w:name w:val="FEC52DD061674375A96257CAFE0F6123"/>
    <w:rsid w:val="00AF51AC"/>
  </w:style>
  <w:style w:type="paragraph" w:customStyle="1" w:styleId="BFA3624A97954DF4BE49A0AAEA1C2CF8">
    <w:name w:val="BFA3624A97954DF4BE49A0AAEA1C2CF8"/>
    <w:rsid w:val="00AF51AC"/>
  </w:style>
  <w:style w:type="paragraph" w:customStyle="1" w:styleId="1B7C68B82FA54CF2A06ED55AC319DBFF">
    <w:name w:val="1B7C68B82FA54CF2A06ED55AC319DBFF"/>
    <w:rsid w:val="00AF51AC"/>
  </w:style>
  <w:style w:type="paragraph" w:customStyle="1" w:styleId="611E04903E23405A8748517673432A79">
    <w:name w:val="611E04903E23405A8748517673432A79"/>
    <w:rsid w:val="00AF51AC"/>
  </w:style>
  <w:style w:type="paragraph" w:customStyle="1" w:styleId="DD831BF3738E448C9BC035D4F37FEF4C">
    <w:name w:val="DD831BF3738E448C9BC035D4F37FEF4C"/>
    <w:rsid w:val="00AF51AC"/>
  </w:style>
  <w:style w:type="paragraph" w:customStyle="1" w:styleId="66032B6743F04C96B3AED828DEFDD15F">
    <w:name w:val="66032B6743F04C96B3AED828DEFDD15F"/>
    <w:rsid w:val="00AF51AC"/>
  </w:style>
  <w:style w:type="paragraph" w:customStyle="1" w:styleId="595BF47B7E54420D82072205BAB54641">
    <w:name w:val="595BF47B7E54420D82072205BAB54641"/>
    <w:rsid w:val="00AF51AC"/>
  </w:style>
  <w:style w:type="paragraph" w:customStyle="1" w:styleId="31B50F80670C4EECBFE2D5822047BC8A">
    <w:name w:val="31B50F80670C4EECBFE2D5822047BC8A"/>
    <w:rsid w:val="00AF51AC"/>
  </w:style>
  <w:style w:type="paragraph" w:customStyle="1" w:styleId="325E0D0952DA4FB5974FE224F247C64B">
    <w:name w:val="325E0D0952DA4FB5974FE224F247C64B"/>
    <w:rsid w:val="00AF51AC"/>
  </w:style>
  <w:style w:type="paragraph" w:customStyle="1" w:styleId="9E454092374E445AAED12984BF86EFF1">
    <w:name w:val="9E454092374E445AAED12984BF86EFF1"/>
    <w:rsid w:val="00AF51AC"/>
  </w:style>
  <w:style w:type="paragraph" w:customStyle="1" w:styleId="983DDB3F814E4749BA288A7ABCB50BF7">
    <w:name w:val="983DDB3F814E4749BA288A7ABCB50BF7"/>
    <w:rsid w:val="00AF51AC"/>
  </w:style>
  <w:style w:type="paragraph" w:customStyle="1" w:styleId="6D8857F379EF4227979C15CEB0FB5B07">
    <w:name w:val="6D8857F379EF4227979C15CEB0FB5B07"/>
    <w:rsid w:val="00AF51AC"/>
  </w:style>
  <w:style w:type="paragraph" w:customStyle="1" w:styleId="783A54435B714AC99F4828B58299E629">
    <w:name w:val="783A54435B714AC99F4828B58299E629"/>
    <w:rsid w:val="00AF51AC"/>
  </w:style>
  <w:style w:type="paragraph" w:customStyle="1" w:styleId="E8A20B9C0CEB48D1BB0B82D6C33808B3">
    <w:name w:val="E8A20B9C0CEB48D1BB0B82D6C33808B3"/>
    <w:rsid w:val="00AF51AC"/>
  </w:style>
  <w:style w:type="paragraph" w:customStyle="1" w:styleId="C680C9233DAB492DA14E947CDE298D98">
    <w:name w:val="C680C9233DAB492DA14E947CDE298D98"/>
    <w:rsid w:val="00AF51AC"/>
  </w:style>
  <w:style w:type="paragraph" w:customStyle="1" w:styleId="8C5E8AC285244DFABB202ADACCD12E0E">
    <w:name w:val="8C5E8AC285244DFABB202ADACCD12E0E"/>
    <w:rsid w:val="00AF51AC"/>
  </w:style>
  <w:style w:type="paragraph" w:customStyle="1" w:styleId="39A62C268C3647C191A524A71AFDE767">
    <w:name w:val="39A62C268C3647C191A524A71AFDE767"/>
    <w:rsid w:val="00AF51AC"/>
  </w:style>
  <w:style w:type="paragraph" w:customStyle="1" w:styleId="436B8B9771F64B42BEECE7F7D6D62421">
    <w:name w:val="436B8B9771F64B42BEECE7F7D6D62421"/>
    <w:rsid w:val="00AF51AC"/>
  </w:style>
  <w:style w:type="paragraph" w:customStyle="1" w:styleId="F94AF8750743486097CABAA89C66A3F0">
    <w:name w:val="F94AF8750743486097CABAA89C66A3F0"/>
    <w:rsid w:val="00AF51AC"/>
  </w:style>
  <w:style w:type="paragraph" w:customStyle="1" w:styleId="9E73838CE8324027B7E4C473683DE3D2">
    <w:name w:val="9E73838CE8324027B7E4C473683DE3D2"/>
    <w:rsid w:val="00AF51AC"/>
  </w:style>
  <w:style w:type="paragraph" w:customStyle="1" w:styleId="F307D33C445C426BAA261986F6936AF8">
    <w:name w:val="F307D33C445C426BAA261986F6936AF8"/>
    <w:rsid w:val="00AF51AC"/>
  </w:style>
  <w:style w:type="paragraph" w:customStyle="1" w:styleId="6446F12626A74810B132323EF83406DB">
    <w:name w:val="6446F12626A74810B132323EF83406DB"/>
    <w:rsid w:val="00AF51AC"/>
  </w:style>
  <w:style w:type="paragraph" w:customStyle="1" w:styleId="FEF65EE0E5094A1599F5B76FE8683A1F">
    <w:name w:val="FEF65EE0E5094A1599F5B76FE8683A1F"/>
    <w:rsid w:val="00AF51AC"/>
  </w:style>
  <w:style w:type="paragraph" w:customStyle="1" w:styleId="C1661938B97543618A9B78F499A9CB66">
    <w:name w:val="C1661938B97543618A9B78F499A9CB66"/>
    <w:rsid w:val="00AF51AC"/>
  </w:style>
  <w:style w:type="paragraph" w:customStyle="1" w:styleId="95F9A7DD09194544B73B8CFF61AFC592">
    <w:name w:val="95F9A7DD09194544B73B8CFF61AFC592"/>
    <w:rsid w:val="00AF51AC"/>
  </w:style>
  <w:style w:type="paragraph" w:customStyle="1" w:styleId="613FC1994866447AAEF7B5DFFC31B3AF">
    <w:name w:val="613FC1994866447AAEF7B5DFFC31B3AF"/>
    <w:rsid w:val="00AF51AC"/>
  </w:style>
  <w:style w:type="paragraph" w:customStyle="1" w:styleId="E1F9BF159D154626A746FEA4CA7CEFDC">
    <w:name w:val="E1F9BF159D154626A746FEA4CA7CEFDC"/>
    <w:rsid w:val="00AF51AC"/>
  </w:style>
  <w:style w:type="paragraph" w:customStyle="1" w:styleId="B71C927A0C204A5EA3659A62EF76ADD4">
    <w:name w:val="B71C927A0C204A5EA3659A62EF76ADD4"/>
    <w:rsid w:val="00AF51AC"/>
  </w:style>
  <w:style w:type="paragraph" w:customStyle="1" w:styleId="CBA30056081740B3A9ED9F1595C5C397">
    <w:name w:val="CBA30056081740B3A9ED9F1595C5C397"/>
    <w:rsid w:val="00AF51AC"/>
  </w:style>
  <w:style w:type="paragraph" w:customStyle="1" w:styleId="F07C952EC3624F7D907B9B2B8713206A">
    <w:name w:val="F07C952EC3624F7D907B9B2B8713206A"/>
    <w:rsid w:val="00AF51AC"/>
  </w:style>
  <w:style w:type="paragraph" w:customStyle="1" w:styleId="959FCFC402364C90A04047B1CBC2CF36">
    <w:name w:val="959FCFC402364C90A04047B1CBC2CF36"/>
    <w:rsid w:val="00AF51AC"/>
  </w:style>
  <w:style w:type="paragraph" w:customStyle="1" w:styleId="4ECC2A14FB46422E9524DB28E90303D9">
    <w:name w:val="4ECC2A14FB46422E9524DB28E90303D9"/>
    <w:rsid w:val="00AF51AC"/>
  </w:style>
  <w:style w:type="paragraph" w:customStyle="1" w:styleId="623F3DA1561B4E5D93AACEEB4C98BFC7">
    <w:name w:val="623F3DA1561B4E5D93AACEEB4C98BFC7"/>
    <w:rsid w:val="00AF51AC"/>
  </w:style>
  <w:style w:type="paragraph" w:customStyle="1" w:styleId="BAEA64CAD12942D2AE87DD2AA57AAD79">
    <w:name w:val="BAEA64CAD12942D2AE87DD2AA57AAD79"/>
    <w:rsid w:val="00AF51AC"/>
  </w:style>
  <w:style w:type="paragraph" w:customStyle="1" w:styleId="731FF5A5C9AA4A66AD737847C6AE04DC">
    <w:name w:val="731FF5A5C9AA4A66AD737847C6AE04DC"/>
    <w:rsid w:val="00AF51AC"/>
  </w:style>
  <w:style w:type="paragraph" w:customStyle="1" w:styleId="ADF5A77AA4BF4DB3B547E83E1BF6A1C5">
    <w:name w:val="ADF5A77AA4BF4DB3B547E83E1BF6A1C5"/>
    <w:rsid w:val="00AF51AC"/>
  </w:style>
  <w:style w:type="paragraph" w:customStyle="1" w:styleId="1A49DD2B4F484582A1384B57CDB98335">
    <w:name w:val="1A49DD2B4F484582A1384B57CDB98335"/>
    <w:rsid w:val="00AF51AC"/>
  </w:style>
  <w:style w:type="paragraph" w:customStyle="1" w:styleId="4B5E56996D69491C8758CD5506A5C4C0">
    <w:name w:val="4B5E56996D69491C8758CD5506A5C4C0"/>
    <w:rsid w:val="00AF51AC"/>
  </w:style>
  <w:style w:type="paragraph" w:customStyle="1" w:styleId="A7D4B7D204EC44D38542E98D9941E700">
    <w:name w:val="A7D4B7D204EC44D38542E98D9941E700"/>
    <w:rsid w:val="00AF51AC"/>
  </w:style>
  <w:style w:type="paragraph" w:customStyle="1" w:styleId="2533853C9B254ECEB0C25FFAF10DF801">
    <w:name w:val="2533853C9B254ECEB0C25FFAF10DF801"/>
    <w:rsid w:val="00AF51AC"/>
  </w:style>
  <w:style w:type="paragraph" w:customStyle="1" w:styleId="799A2F0D56434F86A4A766FE40DB7187">
    <w:name w:val="799A2F0D56434F86A4A766FE40DB7187"/>
    <w:rsid w:val="00AF51AC"/>
  </w:style>
  <w:style w:type="paragraph" w:customStyle="1" w:styleId="A345249039164C1FA25337C4887AC047">
    <w:name w:val="A345249039164C1FA25337C4887AC047"/>
    <w:rsid w:val="00AF51AC"/>
  </w:style>
  <w:style w:type="paragraph" w:customStyle="1" w:styleId="089F0B93D072480796BBBFB9500D9671">
    <w:name w:val="089F0B93D072480796BBBFB9500D9671"/>
    <w:rsid w:val="00AF51AC"/>
  </w:style>
  <w:style w:type="paragraph" w:customStyle="1" w:styleId="BBCE9D4FD950471A81976752635DDF4C">
    <w:name w:val="BBCE9D4FD950471A81976752635DDF4C"/>
    <w:rsid w:val="00AF51AC"/>
  </w:style>
  <w:style w:type="paragraph" w:customStyle="1" w:styleId="DF484B9CBBA6483DBBC38C61FE2F4B7A">
    <w:name w:val="DF484B9CBBA6483DBBC38C61FE2F4B7A"/>
    <w:rsid w:val="00AF51AC"/>
  </w:style>
  <w:style w:type="paragraph" w:customStyle="1" w:styleId="F6B70F162F984370B3434B14E5706C18">
    <w:name w:val="F6B70F162F984370B3434B14E5706C18"/>
    <w:rsid w:val="00AF51AC"/>
  </w:style>
  <w:style w:type="paragraph" w:customStyle="1" w:styleId="570083D55A29490F88AD66827F4A96EA">
    <w:name w:val="570083D55A29490F88AD66827F4A96EA"/>
    <w:rsid w:val="00AF51AC"/>
  </w:style>
  <w:style w:type="paragraph" w:customStyle="1" w:styleId="4B0E152EFD5E4D30BAB94BA6C07FB050">
    <w:name w:val="4B0E152EFD5E4D30BAB94BA6C07FB050"/>
    <w:rsid w:val="00AF51AC"/>
  </w:style>
  <w:style w:type="paragraph" w:customStyle="1" w:styleId="001740461B184118848C1B0DF5C2B83D">
    <w:name w:val="001740461B184118848C1B0DF5C2B83D"/>
    <w:rsid w:val="00AF51AC"/>
  </w:style>
  <w:style w:type="paragraph" w:customStyle="1" w:styleId="392A355B59564B8C9DB8389616A937CE">
    <w:name w:val="392A355B59564B8C9DB8389616A937CE"/>
    <w:rsid w:val="00AF51AC"/>
  </w:style>
  <w:style w:type="paragraph" w:customStyle="1" w:styleId="BB707BB1C5F947B480B084D63B7F8151">
    <w:name w:val="BB707BB1C5F947B480B084D63B7F8151"/>
    <w:rsid w:val="00AF51AC"/>
  </w:style>
  <w:style w:type="paragraph" w:customStyle="1" w:styleId="EB67C76090C442CF90E1EE7935F42FE4">
    <w:name w:val="EB67C76090C442CF90E1EE7935F42FE4"/>
    <w:rsid w:val="00AF51AC"/>
  </w:style>
  <w:style w:type="paragraph" w:customStyle="1" w:styleId="EB661DBCC86E48F9AF55746872C62762">
    <w:name w:val="EB661DBCC86E48F9AF55746872C62762"/>
    <w:rsid w:val="00AF51AC"/>
  </w:style>
  <w:style w:type="paragraph" w:customStyle="1" w:styleId="5002C602389C409EBBED95C2E9BEADE9">
    <w:name w:val="5002C602389C409EBBED95C2E9BEADE9"/>
    <w:rsid w:val="00AF51AC"/>
  </w:style>
  <w:style w:type="paragraph" w:customStyle="1" w:styleId="EFFCE28FADF74575A75AB46317B89285">
    <w:name w:val="EFFCE28FADF74575A75AB46317B89285"/>
    <w:rsid w:val="00AF51AC"/>
  </w:style>
  <w:style w:type="paragraph" w:customStyle="1" w:styleId="6F73697673B644E5A273325B076670B2">
    <w:name w:val="6F73697673B644E5A273325B076670B2"/>
    <w:rsid w:val="00AF51AC"/>
  </w:style>
  <w:style w:type="paragraph" w:customStyle="1" w:styleId="26B9EE3B3C0C46FAA267035E9535848E">
    <w:name w:val="26B9EE3B3C0C46FAA267035E9535848E"/>
    <w:rsid w:val="00AF51AC"/>
  </w:style>
  <w:style w:type="paragraph" w:customStyle="1" w:styleId="C5B72E75464241F0A34B88FCF5B33638">
    <w:name w:val="C5B72E75464241F0A34B88FCF5B33638"/>
    <w:rsid w:val="00AF51AC"/>
  </w:style>
  <w:style w:type="paragraph" w:customStyle="1" w:styleId="8612EE1AADB5455FA09EBB0D9FA5D963">
    <w:name w:val="8612EE1AADB5455FA09EBB0D9FA5D963"/>
    <w:rsid w:val="00AF51AC"/>
  </w:style>
  <w:style w:type="paragraph" w:customStyle="1" w:styleId="41A709AEDC6049038D726DA9624AFB6B">
    <w:name w:val="41A709AEDC6049038D726DA9624AFB6B"/>
    <w:rsid w:val="00AF51AC"/>
  </w:style>
  <w:style w:type="paragraph" w:customStyle="1" w:styleId="B9600DC7F42A4A00AB03D0B2217D1CD3">
    <w:name w:val="B9600DC7F42A4A00AB03D0B2217D1CD3"/>
    <w:rsid w:val="00AF51AC"/>
  </w:style>
  <w:style w:type="paragraph" w:customStyle="1" w:styleId="EAA7AC973E81422DADA8B3A1BC5EABE9">
    <w:name w:val="EAA7AC973E81422DADA8B3A1BC5EABE9"/>
    <w:rsid w:val="00AF51AC"/>
  </w:style>
  <w:style w:type="paragraph" w:customStyle="1" w:styleId="1214A430CBE34D00BE1D70C952BC70D0">
    <w:name w:val="1214A430CBE34D00BE1D70C952BC70D0"/>
    <w:rsid w:val="00AF51AC"/>
  </w:style>
  <w:style w:type="paragraph" w:customStyle="1" w:styleId="347868DF53D3424BA206C4CEF8AA6633">
    <w:name w:val="347868DF53D3424BA206C4CEF8AA6633"/>
    <w:rsid w:val="00AF51AC"/>
  </w:style>
  <w:style w:type="paragraph" w:customStyle="1" w:styleId="452434A831F949E6981D325138E63CF7">
    <w:name w:val="452434A831F949E6981D325138E63CF7"/>
    <w:rsid w:val="00AF51AC"/>
  </w:style>
  <w:style w:type="paragraph" w:customStyle="1" w:styleId="E5176FA3200646C0BC2A3E5D344E8C3B">
    <w:name w:val="E5176FA3200646C0BC2A3E5D344E8C3B"/>
    <w:rsid w:val="00AF51AC"/>
  </w:style>
  <w:style w:type="paragraph" w:customStyle="1" w:styleId="B9B46D57521945DF8C31A55E1629D154">
    <w:name w:val="B9B46D57521945DF8C31A55E1629D154"/>
    <w:rsid w:val="00AF51AC"/>
  </w:style>
  <w:style w:type="paragraph" w:customStyle="1" w:styleId="E2D64EB894B24CACB1DA8D760C75FAB0">
    <w:name w:val="E2D64EB894B24CACB1DA8D760C75FAB0"/>
    <w:rsid w:val="00AF51AC"/>
  </w:style>
  <w:style w:type="paragraph" w:customStyle="1" w:styleId="CE58E0BB6EDF40A3B70A8BBF87F0725F">
    <w:name w:val="CE58E0BB6EDF40A3B70A8BBF87F0725F"/>
    <w:rsid w:val="00AF51AC"/>
  </w:style>
  <w:style w:type="paragraph" w:customStyle="1" w:styleId="E6F112B6BB14416B96EA19A6BBDFAED7">
    <w:name w:val="E6F112B6BB14416B96EA19A6BBDFAED7"/>
    <w:rsid w:val="00AF51AC"/>
  </w:style>
  <w:style w:type="paragraph" w:customStyle="1" w:styleId="11487BEEF3B4422DBCB568277C71CF7B">
    <w:name w:val="11487BEEF3B4422DBCB568277C71CF7B"/>
    <w:rsid w:val="00AF51AC"/>
  </w:style>
  <w:style w:type="paragraph" w:customStyle="1" w:styleId="568D8ECED18D4968AEEE17A23F2BD9DC">
    <w:name w:val="568D8ECED18D4968AEEE17A23F2BD9DC"/>
    <w:rsid w:val="00AF51AC"/>
  </w:style>
  <w:style w:type="paragraph" w:customStyle="1" w:styleId="B81BE1718B9141AA9FA311056A73C8A2">
    <w:name w:val="B81BE1718B9141AA9FA311056A73C8A2"/>
    <w:rsid w:val="00AF51AC"/>
  </w:style>
  <w:style w:type="paragraph" w:customStyle="1" w:styleId="BBE049438B8A410699444B940F8E62C2">
    <w:name w:val="BBE049438B8A410699444B940F8E62C2"/>
    <w:rsid w:val="00AF51AC"/>
  </w:style>
  <w:style w:type="paragraph" w:customStyle="1" w:styleId="492BFBDE7E2B456A98EF16280AD4A5FA">
    <w:name w:val="492BFBDE7E2B456A98EF16280AD4A5FA"/>
    <w:rsid w:val="00AF51AC"/>
  </w:style>
  <w:style w:type="paragraph" w:customStyle="1" w:styleId="284720FECE2448B2AD246775B77E86CB">
    <w:name w:val="284720FECE2448B2AD246775B77E86CB"/>
    <w:rsid w:val="00AF51AC"/>
  </w:style>
  <w:style w:type="paragraph" w:customStyle="1" w:styleId="1DEECD200FC04F4F851717D8B0BBFE78">
    <w:name w:val="1DEECD200FC04F4F851717D8B0BBFE78"/>
    <w:rsid w:val="00AF51AC"/>
  </w:style>
  <w:style w:type="paragraph" w:customStyle="1" w:styleId="3422A3FFE2EF48FCB2404666A5205E43">
    <w:name w:val="3422A3FFE2EF48FCB2404666A5205E43"/>
    <w:rsid w:val="00AF51AC"/>
  </w:style>
  <w:style w:type="paragraph" w:customStyle="1" w:styleId="3A889123C3AC438087E55DFA46DC2050">
    <w:name w:val="3A889123C3AC438087E55DFA46DC2050"/>
    <w:rsid w:val="00AF51AC"/>
  </w:style>
  <w:style w:type="paragraph" w:customStyle="1" w:styleId="B7D0C71318484631991BED11136203D4">
    <w:name w:val="B7D0C71318484631991BED11136203D4"/>
    <w:rsid w:val="00AF51AC"/>
  </w:style>
  <w:style w:type="paragraph" w:customStyle="1" w:styleId="0172B613B993429BBD3F3F4A3DA6F6CE">
    <w:name w:val="0172B613B993429BBD3F3F4A3DA6F6CE"/>
    <w:rsid w:val="00AF51AC"/>
  </w:style>
  <w:style w:type="paragraph" w:customStyle="1" w:styleId="CD07086C21F748DFA5504EE7286054BB">
    <w:name w:val="CD07086C21F748DFA5504EE7286054BB"/>
    <w:rsid w:val="00AF51AC"/>
  </w:style>
  <w:style w:type="paragraph" w:customStyle="1" w:styleId="F06392E6F3154613AC8D3A1CC4660143">
    <w:name w:val="F06392E6F3154613AC8D3A1CC4660143"/>
    <w:rsid w:val="00AF51AC"/>
  </w:style>
  <w:style w:type="paragraph" w:customStyle="1" w:styleId="C64904955BD94B09B42BCD4FBB6573B4">
    <w:name w:val="C64904955BD94B09B42BCD4FBB6573B4"/>
    <w:rsid w:val="00AF51AC"/>
  </w:style>
  <w:style w:type="paragraph" w:customStyle="1" w:styleId="FD405E2C09BD4C0CB6F409423B168683">
    <w:name w:val="FD405E2C09BD4C0CB6F409423B168683"/>
    <w:rsid w:val="00AF51AC"/>
  </w:style>
  <w:style w:type="paragraph" w:customStyle="1" w:styleId="7D5ECCD99F874A99B9FC17FF727E5F97">
    <w:name w:val="7D5ECCD99F874A99B9FC17FF727E5F97"/>
    <w:rsid w:val="00AF51AC"/>
  </w:style>
  <w:style w:type="paragraph" w:customStyle="1" w:styleId="ACE396982EB540A08767B1ED16882654">
    <w:name w:val="ACE396982EB540A08767B1ED16882654"/>
    <w:rsid w:val="00AF51AC"/>
  </w:style>
  <w:style w:type="paragraph" w:customStyle="1" w:styleId="BB59D63863CB4C8A9C9777615ACFB6A9">
    <w:name w:val="BB59D63863CB4C8A9C9777615ACFB6A9"/>
    <w:rsid w:val="00AF5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7368A449-CE24-4E5B-BD0D-EC60C019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Testprotokoll.dotx</Template>
  <TotalTime>0</TotalTime>
  <Pages>16</Pages>
  <Words>1998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3</cp:revision>
  <cp:lastPrinted>2018-02-13T12:58:00Z</cp:lastPrinted>
  <dcterms:created xsi:type="dcterms:W3CDTF">2018-04-08T17:20:00Z</dcterms:created>
  <dcterms:modified xsi:type="dcterms:W3CDTF">2018-04-09T12:53:00Z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1573757515</vt:i4>
  </property>
  <property fmtid="{D5CDD505-2E9C-101B-9397-08002B2CF9AE}" pid="3" name="_NewReviewCycle">
    <vt:lpwstr/>
  </property>
  <property fmtid="{D5CDD505-2E9C-101B-9397-08002B2CF9AE}" pid="4" name="_EmailSubject">
    <vt:lpwstr>Testfälle</vt:lpwstr>
  </property>
  <property fmtid="{D5CDD505-2E9C-101B-9397-08002B2CF9AE}" pid="5" name="_AuthorEmail">
    <vt:lpwstr>Nicole.Stadelmann@wwz.ch</vt:lpwstr>
  </property>
  <property fmtid="{D5CDD505-2E9C-101B-9397-08002B2CF9AE}" pid="6" name="_AuthorEmailDisplayName">
    <vt:lpwstr>Stadelmann Nicole</vt:lpwstr>
  </property>
  <property fmtid="{D5CDD505-2E9C-101B-9397-08002B2CF9AE}" pid="7" name="_ReviewingToolsShownOnce">
    <vt:lpwstr/>
  </property>
</Properties>
</file>