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173" w:rsidRPr="00E20A92" w:rsidRDefault="005A420A" w:rsidP="002933DC">
      <w:pPr>
        <w:pStyle w:val="Grundtext"/>
      </w:pPr>
      <w:r w:rsidRPr="00E20A92">
        <w:rPr>
          <w:noProof/>
        </w:rPr>
        <w:drawing>
          <wp:anchor distT="0" distB="0" distL="114300" distR="114300" simplePos="0" relativeHeight="251721216" behindDoc="0" locked="0" layoutInCell="1" allowOverlap="1" wp14:anchorId="393D6835" wp14:editId="03D37AAC">
            <wp:simplePos x="0" y="0"/>
            <wp:positionH relativeFrom="margin">
              <wp:posOffset>-36830</wp:posOffset>
            </wp:positionH>
            <wp:positionV relativeFrom="margin">
              <wp:posOffset>-1076708</wp:posOffset>
            </wp:positionV>
            <wp:extent cx="1932305" cy="2188845"/>
            <wp:effectExtent l="0" t="0" r="0" b="190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305" cy="2188845"/>
                    </a:xfrm>
                    <a:prstGeom prst="rect">
                      <a:avLst/>
                    </a:prstGeom>
                    <a:noFill/>
                  </pic:spPr>
                </pic:pic>
              </a:graphicData>
            </a:graphic>
          </wp:anchor>
        </w:drawing>
      </w:r>
      <w:r w:rsidR="00A15433" w:rsidRPr="00E20A92">
        <w:rPr>
          <w:noProof/>
        </w:rPr>
        <w:drawing>
          <wp:anchor distT="0" distB="0" distL="114300" distR="114300" simplePos="0" relativeHeight="251723264" behindDoc="0" locked="0" layoutInCell="1" allowOverlap="1" wp14:anchorId="55E70FAD" wp14:editId="1C515078">
            <wp:simplePos x="0" y="0"/>
            <wp:positionH relativeFrom="margin">
              <wp:posOffset>4640580</wp:posOffset>
            </wp:positionH>
            <wp:positionV relativeFrom="margin">
              <wp:posOffset>-549910</wp:posOffset>
            </wp:positionV>
            <wp:extent cx="1728000" cy="864000"/>
            <wp:effectExtent l="0" t="0" r="571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rbe_mit_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8000" cy="864000"/>
                    </a:xfrm>
                    <a:prstGeom prst="rect">
                      <a:avLst/>
                    </a:prstGeom>
                  </pic:spPr>
                </pic:pic>
              </a:graphicData>
            </a:graphic>
            <wp14:sizeRelH relativeFrom="margin">
              <wp14:pctWidth>0</wp14:pctWidth>
            </wp14:sizeRelH>
            <wp14:sizeRelV relativeFrom="margin">
              <wp14:pctHeight>0</wp14:pctHeight>
            </wp14:sizeRelV>
          </wp:anchor>
        </w:drawing>
      </w:r>
      <w:r w:rsidR="00954C51" w:rsidRPr="00E20A92">
        <w:rPr>
          <w:noProof/>
        </w:rPr>
        <mc:AlternateContent>
          <mc:Choice Requires="wps">
            <w:drawing>
              <wp:anchor distT="0" distB="0" distL="114300" distR="114300" simplePos="0" relativeHeight="251633152" behindDoc="0" locked="0" layoutInCell="1" allowOverlap="1" wp14:anchorId="78954547" wp14:editId="118FA5F0">
                <wp:simplePos x="0" y="0"/>
                <wp:positionH relativeFrom="margin">
                  <wp:posOffset>1346835</wp:posOffset>
                </wp:positionH>
                <wp:positionV relativeFrom="margin">
                  <wp:posOffset>4507230</wp:posOffset>
                </wp:positionV>
                <wp:extent cx="3067050" cy="1590675"/>
                <wp:effectExtent l="0" t="0" r="0" b="9525"/>
                <wp:wrapSquare wrapText="bothSides"/>
                <wp:docPr id="4" name="Textfeld 4"/>
                <wp:cNvGraphicFramePr/>
                <a:graphic xmlns:a="http://schemas.openxmlformats.org/drawingml/2006/main">
                  <a:graphicData uri="http://schemas.microsoft.com/office/word/2010/wordprocessingShape">
                    <wps:wsp>
                      <wps:cNvSpPr txBox="1"/>
                      <wps:spPr>
                        <a:xfrm>
                          <a:off x="0" y="0"/>
                          <a:ext cx="3067050" cy="1590675"/>
                        </a:xfrm>
                        <a:prstGeom prst="rect">
                          <a:avLst/>
                        </a:prstGeom>
                        <a:solidFill>
                          <a:schemeClr val="lt1"/>
                        </a:solidFill>
                        <a:ln w="6350">
                          <a:noFill/>
                        </a:ln>
                      </wps:spPr>
                      <wps:txbx>
                        <w:txbxContent>
                          <w:p w:rsidR="00951FB7" w:rsidRPr="00E20A92" w:rsidRDefault="0020269C" w:rsidP="00840EC6">
                            <w:pPr>
                              <w:pStyle w:val="Untertitel"/>
                              <w:jc w:val="center"/>
                              <w:rPr>
                                <w:rFonts w:ascii="Segoe UI" w:hAnsi="Segoe UI" w:cs="Segoe UI"/>
                              </w:rPr>
                            </w:pPr>
                            <w:r w:rsidRPr="00E20A92">
                              <w:rPr>
                                <w:rFonts w:ascii="Segoe UI" w:hAnsi="Segoe UI" w:cs="Segoe UI"/>
                              </w:rPr>
                              <w:t>Prüfungskandidatin</w:t>
                            </w:r>
                            <w:r w:rsidR="00951FB7" w:rsidRPr="00E20A92">
                              <w:rPr>
                                <w:rFonts w:ascii="Segoe UI" w:hAnsi="Segoe UI" w:cs="Segoe UI"/>
                              </w:rPr>
                              <w:t>: Nicole Stadelmann</w:t>
                            </w:r>
                          </w:p>
                          <w:p w:rsidR="00951FB7" w:rsidRPr="00E20A92" w:rsidRDefault="00951FB7" w:rsidP="00840EC6">
                            <w:pPr>
                              <w:pStyle w:val="Untertitel"/>
                              <w:jc w:val="center"/>
                              <w:rPr>
                                <w:rFonts w:ascii="Segoe UI" w:hAnsi="Segoe UI" w:cs="Segoe UI"/>
                              </w:rPr>
                            </w:pPr>
                            <w:r w:rsidRPr="00E20A92">
                              <w:rPr>
                                <w:rFonts w:ascii="Segoe UI" w:hAnsi="Segoe UI" w:cs="Segoe UI"/>
                              </w:rPr>
                              <w:t>Fach</w:t>
                            </w:r>
                            <w:r w:rsidR="0020269C" w:rsidRPr="00E20A92">
                              <w:rPr>
                                <w:rFonts w:ascii="Segoe UI" w:hAnsi="Segoe UI" w:cs="Segoe UI"/>
                              </w:rPr>
                              <w:t>vorgesetzter</w:t>
                            </w:r>
                            <w:r w:rsidRPr="00E20A92">
                              <w:rPr>
                                <w:rFonts w:ascii="Segoe UI" w:hAnsi="Segoe UI" w:cs="Segoe UI"/>
                              </w:rPr>
                              <w:t>: Benjamin Stettler</w:t>
                            </w:r>
                          </w:p>
                          <w:p w:rsidR="00951FB7" w:rsidRPr="00E20A92" w:rsidRDefault="00951FB7" w:rsidP="00840EC6">
                            <w:pPr>
                              <w:pStyle w:val="Untertitel"/>
                              <w:jc w:val="center"/>
                              <w:rPr>
                                <w:rFonts w:ascii="Segoe UI" w:hAnsi="Segoe UI" w:cs="Segoe UI"/>
                              </w:rPr>
                            </w:pPr>
                            <w:r w:rsidRPr="00E20A92">
                              <w:rPr>
                                <w:rFonts w:ascii="Segoe UI" w:hAnsi="Segoe UI" w:cs="Segoe UI"/>
                              </w:rPr>
                              <w:t>Berufsbildner: Sandra Walzer</w:t>
                            </w:r>
                          </w:p>
                          <w:p w:rsidR="00951FB7" w:rsidRPr="00E20A92" w:rsidRDefault="00951FB7" w:rsidP="00840EC6">
                            <w:pPr>
                              <w:pStyle w:val="Untertitel"/>
                              <w:jc w:val="center"/>
                              <w:rPr>
                                <w:rFonts w:ascii="Segoe UI" w:hAnsi="Segoe UI" w:cs="Segoe UI"/>
                              </w:rPr>
                            </w:pPr>
                            <w:r w:rsidRPr="00E20A92">
                              <w:rPr>
                                <w:rFonts w:ascii="Segoe UI" w:hAnsi="Segoe UI" w:cs="Segoe UI"/>
                              </w:rPr>
                              <w:t>Erstexperte:</w:t>
                            </w:r>
                            <w:r w:rsidR="0020269C" w:rsidRPr="00E20A92">
                              <w:rPr>
                                <w:rFonts w:ascii="Segoe UI" w:hAnsi="Segoe UI" w:cs="Segoe UI"/>
                              </w:rPr>
                              <w:t xml:space="preserve"> Andreas Auer</w:t>
                            </w:r>
                          </w:p>
                          <w:p w:rsidR="00951FB7" w:rsidRPr="00E20A92" w:rsidRDefault="00951FB7" w:rsidP="00706786">
                            <w:pPr>
                              <w:pStyle w:val="TextSpeziell"/>
                            </w:pPr>
                            <w:r w:rsidRPr="00E20A92">
                              <w:t>Zweitexperte:</w:t>
                            </w:r>
                            <w:r w:rsidR="0020269C" w:rsidRPr="00E20A92">
                              <w:t xml:space="preserve"> Kurt Flury</w:t>
                            </w:r>
                          </w:p>
                          <w:p w:rsidR="00954C51" w:rsidRPr="00E20A92" w:rsidRDefault="00954C51" w:rsidP="00954C51"/>
                          <w:p w:rsidR="00954C51" w:rsidRPr="00E20A92" w:rsidRDefault="00954C51" w:rsidP="00954C51"/>
                          <w:p w:rsidR="00954C51" w:rsidRPr="00E20A92" w:rsidRDefault="00954C51" w:rsidP="00954C51"/>
                          <w:p w:rsidR="00954C51" w:rsidRPr="00E20A92" w:rsidRDefault="00954C51" w:rsidP="00954C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54547" id="_x0000_t202" coordsize="21600,21600" o:spt="202" path="m,l,21600r21600,l21600,xe">
                <v:stroke joinstyle="miter"/>
                <v:path gradientshapeok="t" o:connecttype="rect"/>
              </v:shapetype>
              <v:shape id="Textfeld 4" o:spid="_x0000_s1026" type="#_x0000_t202" style="position:absolute;margin-left:106.05pt;margin-top:354.9pt;width:241.5pt;height:125.2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" fillcolor="white [3201]" stroked="f" strokeweight=".5pt">
                <v:textbox>
                  <w:txbxContent>
                    <w:p w:rsidR="00951FB7" w:rsidRPr="00E20A92" w:rsidRDefault="0020269C" w:rsidP="00840EC6">
                      <w:pPr>
                        <w:pStyle w:val="Untertitel"/>
                        <w:jc w:val="center"/>
                        <w:rPr>
                          <w:rFonts w:ascii="Segoe UI" w:hAnsi="Segoe UI" w:cs="Segoe UI"/>
                        </w:rPr>
                      </w:pPr>
                      <w:r w:rsidRPr="00E20A92">
                        <w:rPr>
                          <w:rFonts w:ascii="Segoe UI" w:hAnsi="Segoe UI" w:cs="Segoe UI"/>
                        </w:rPr>
                        <w:t>Prüfungskandidatin</w:t>
                      </w:r>
                      <w:r w:rsidR="00951FB7" w:rsidRPr="00E20A92">
                        <w:rPr>
                          <w:rFonts w:ascii="Segoe UI" w:hAnsi="Segoe UI" w:cs="Segoe UI"/>
                        </w:rPr>
                        <w:t>: Nicole Stadelmann</w:t>
                      </w:r>
                    </w:p>
                    <w:p w:rsidR="00951FB7" w:rsidRPr="00E20A92" w:rsidRDefault="00951FB7" w:rsidP="00840EC6">
                      <w:pPr>
                        <w:pStyle w:val="Untertitel"/>
                        <w:jc w:val="center"/>
                        <w:rPr>
                          <w:rFonts w:ascii="Segoe UI" w:hAnsi="Segoe UI" w:cs="Segoe UI"/>
                        </w:rPr>
                      </w:pPr>
                      <w:r w:rsidRPr="00E20A92">
                        <w:rPr>
                          <w:rFonts w:ascii="Segoe UI" w:hAnsi="Segoe UI" w:cs="Segoe UI"/>
                        </w:rPr>
                        <w:t>Fach</w:t>
                      </w:r>
                      <w:r w:rsidR="0020269C" w:rsidRPr="00E20A92">
                        <w:rPr>
                          <w:rFonts w:ascii="Segoe UI" w:hAnsi="Segoe UI" w:cs="Segoe UI"/>
                        </w:rPr>
                        <w:t>vorgesetzter</w:t>
                      </w:r>
                      <w:r w:rsidRPr="00E20A92">
                        <w:rPr>
                          <w:rFonts w:ascii="Segoe UI" w:hAnsi="Segoe UI" w:cs="Segoe UI"/>
                        </w:rPr>
                        <w:t>: Benjamin Stettler</w:t>
                      </w:r>
                    </w:p>
                    <w:p w:rsidR="00951FB7" w:rsidRPr="00E20A92" w:rsidRDefault="00951FB7" w:rsidP="00840EC6">
                      <w:pPr>
                        <w:pStyle w:val="Untertitel"/>
                        <w:jc w:val="center"/>
                        <w:rPr>
                          <w:rFonts w:ascii="Segoe UI" w:hAnsi="Segoe UI" w:cs="Segoe UI"/>
                        </w:rPr>
                      </w:pPr>
                      <w:r w:rsidRPr="00E20A92">
                        <w:rPr>
                          <w:rFonts w:ascii="Segoe UI" w:hAnsi="Segoe UI" w:cs="Segoe UI"/>
                        </w:rPr>
                        <w:t>Berufsbildner: Sandra Walzer</w:t>
                      </w:r>
                    </w:p>
                    <w:p w:rsidR="00951FB7" w:rsidRPr="00E20A92" w:rsidRDefault="00951FB7" w:rsidP="00840EC6">
                      <w:pPr>
                        <w:pStyle w:val="Untertitel"/>
                        <w:jc w:val="center"/>
                        <w:rPr>
                          <w:rFonts w:ascii="Segoe UI" w:hAnsi="Segoe UI" w:cs="Segoe UI"/>
                        </w:rPr>
                      </w:pPr>
                      <w:r w:rsidRPr="00E20A92">
                        <w:rPr>
                          <w:rFonts w:ascii="Segoe UI" w:hAnsi="Segoe UI" w:cs="Segoe UI"/>
                        </w:rPr>
                        <w:t>Erstexperte:</w:t>
                      </w:r>
                      <w:r w:rsidR="0020269C" w:rsidRPr="00E20A92">
                        <w:rPr>
                          <w:rFonts w:ascii="Segoe UI" w:hAnsi="Segoe UI" w:cs="Segoe UI"/>
                        </w:rPr>
                        <w:t xml:space="preserve"> Andreas Auer</w:t>
                      </w:r>
                    </w:p>
                    <w:p w:rsidR="00951FB7" w:rsidRPr="00E20A92" w:rsidRDefault="00951FB7" w:rsidP="00706786">
                      <w:pPr>
                        <w:pStyle w:val="TextSpeziell"/>
                      </w:pPr>
                      <w:r w:rsidRPr="00E20A92">
                        <w:t>Zweitexperte:</w:t>
                      </w:r>
                      <w:r w:rsidR="0020269C" w:rsidRPr="00E20A92">
                        <w:t xml:space="preserve"> Kurt Flury</w:t>
                      </w:r>
                    </w:p>
                    <w:p w:rsidR="00954C51" w:rsidRPr="00E20A92" w:rsidRDefault="00954C51" w:rsidP="00954C51"/>
                    <w:p w:rsidR="00954C51" w:rsidRPr="00E20A92" w:rsidRDefault="00954C51" w:rsidP="00954C51"/>
                    <w:p w:rsidR="00954C51" w:rsidRPr="00E20A92" w:rsidRDefault="00954C51" w:rsidP="00954C51"/>
                    <w:p w:rsidR="00954C51" w:rsidRPr="00E20A92" w:rsidRDefault="00954C51" w:rsidP="00954C51"/>
                  </w:txbxContent>
                </v:textbox>
                <w10:wrap type="square" anchorx="margin" anchory="margin"/>
              </v:shape>
            </w:pict>
          </mc:Fallback>
        </mc:AlternateContent>
      </w:r>
    </w:p>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2933DC" w:rsidP="00BC0173">
      <w:r w:rsidRPr="00E20A92">
        <w:rPr>
          <w:noProof/>
        </w:rPr>
        <mc:AlternateContent>
          <mc:Choice Requires="wps">
            <w:drawing>
              <wp:anchor distT="0" distB="0" distL="114300" distR="114300" simplePos="0" relativeHeight="251616768" behindDoc="0" locked="0" layoutInCell="1" allowOverlap="1">
                <wp:simplePos x="0" y="0"/>
                <wp:positionH relativeFrom="margin">
                  <wp:posOffset>149225</wp:posOffset>
                </wp:positionH>
                <wp:positionV relativeFrom="margin">
                  <wp:posOffset>1892935</wp:posOffset>
                </wp:positionV>
                <wp:extent cx="5695950" cy="217805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695950" cy="2178050"/>
                        </a:xfrm>
                        <a:prstGeom prst="rect">
                          <a:avLst/>
                        </a:prstGeom>
                        <a:solidFill>
                          <a:schemeClr val="lt1"/>
                        </a:solidFill>
                        <a:ln w="6350">
                          <a:noFill/>
                        </a:ln>
                      </wps:spPr>
                      <wps:txbx>
                        <w:txbxContent>
                          <w:p w:rsidR="00DA5602" w:rsidRPr="0092684D" w:rsidRDefault="00471D08" w:rsidP="002933DC">
                            <w:pPr>
                              <w:pStyle w:val="IPABerichtTitel"/>
                              <w:jc w:val="center"/>
                            </w:pPr>
                            <w:bookmarkStart w:id="0" w:name="_Hlk510531305"/>
                            <w:bookmarkStart w:id="1" w:name="_Toc506285624"/>
                            <w:bookmarkStart w:id="2" w:name="_Toc506285690"/>
                            <w:bookmarkStart w:id="3" w:name="_Toc506282603"/>
                            <w:bookmarkStart w:id="4" w:name="_Toc506285652"/>
                            <w:bookmarkStart w:id="5" w:name="_Hlk506283580"/>
                            <w:r>
                              <w:t>Prototyp: Webanwendung für GP Stammdaten</w:t>
                            </w:r>
                          </w:p>
                          <w:bookmarkEnd w:id="0"/>
                          <w:p w:rsidR="00951FB7" w:rsidRPr="0092684D" w:rsidRDefault="00951FB7" w:rsidP="002933DC">
                            <w:pPr>
                              <w:pStyle w:val="Grundtext"/>
                            </w:pPr>
                          </w:p>
                          <w:bookmarkEnd w:id="1"/>
                          <w:bookmarkEnd w:id="2"/>
                          <w:p w:rsidR="00951FB7" w:rsidRPr="0092684D" w:rsidRDefault="00557F64" w:rsidP="002933DC">
                            <w:pPr>
                              <w:pStyle w:val="UntertitelWWZ"/>
                              <w:jc w:val="center"/>
                            </w:pPr>
                            <w:r>
                              <w:t>Individuelle Praktische Arbeit</w:t>
                            </w:r>
                          </w:p>
                          <w:bookmarkEnd w:id="3"/>
                          <w:bookmarkEnd w:id="4"/>
                          <w:bookmarkEnd w:i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11.75pt;margin-top:149.05pt;width:448.5pt;height:171.5pt;z-index:2516167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" fillcolor="white [3201]" stroked="f" strokeweight=".5pt">
                <v:textbox>
                  <w:txbxContent>
                    <w:p w:rsidR="00DA5602" w:rsidRPr="0092684D" w:rsidRDefault="00471D08" w:rsidP="002933DC">
                      <w:pPr>
                        <w:pStyle w:val="IPABerichtTitel"/>
                        <w:jc w:val="center"/>
                      </w:pPr>
                      <w:bookmarkStart w:id="6" w:name="_Hlk510531305"/>
                      <w:bookmarkStart w:id="7" w:name="_Toc506285624"/>
                      <w:bookmarkStart w:id="8" w:name="_Toc506285690"/>
                      <w:bookmarkStart w:id="9" w:name="_Toc506282603"/>
                      <w:bookmarkStart w:id="10" w:name="_Toc506285652"/>
                      <w:bookmarkStart w:id="11" w:name="_Hlk506283580"/>
                      <w:r>
                        <w:t>Prototyp: Webanwendung für GP Stammdaten</w:t>
                      </w:r>
                    </w:p>
                    <w:bookmarkEnd w:id="6"/>
                    <w:p w:rsidR="00951FB7" w:rsidRPr="0092684D" w:rsidRDefault="00951FB7" w:rsidP="002933DC">
                      <w:pPr>
                        <w:pStyle w:val="Grundtext"/>
                      </w:pPr>
                    </w:p>
                    <w:bookmarkEnd w:id="7"/>
                    <w:bookmarkEnd w:id="8"/>
                    <w:p w:rsidR="00951FB7" w:rsidRPr="0092684D" w:rsidRDefault="00557F64" w:rsidP="002933DC">
                      <w:pPr>
                        <w:pStyle w:val="UntertitelWWZ"/>
                        <w:jc w:val="center"/>
                      </w:pPr>
                      <w:r>
                        <w:t>Individuelle Praktische Arbeit</w:t>
                      </w:r>
                    </w:p>
                    <w:bookmarkEnd w:id="9"/>
                    <w:bookmarkEnd w:id="10"/>
                    <w:bookmarkEnd w:id="11"/>
                  </w:txbxContent>
                </v:textbox>
                <w10:wrap type="square" anchorx="margin" anchory="margin"/>
              </v:shape>
            </w:pict>
          </mc:Fallback>
        </mc:AlternateContent>
      </w:r>
    </w:p>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BC0173" w:rsidP="00BC0173"/>
    <w:p w:rsidR="00BC0173" w:rsidRPr="00E20A92" w:rsidRDefault="00F11002" w:rsidP="00CB3ACD">
      <w:pPr>
        <w:pStyle w:val="Untertitel"/>
      </w:pPr>
      <w:r w:rsidRPr="00E20A92">
        <w:rPr>
          <w:noProof/>
        </w:rPr>
        <mc:AlternateContent>
          <mc:Choice Requires="wps">
            <w:drawing>
              <wp:anchor distT="0" distB="0" distL="114300" distR="114300" simplePos="0" relativeHeight="251709952" behindDoc="0" locked="0" layoutInCell="1" allowOverlap="1">
                <wp:simplePos x="0" y="0"/>
                <wp:positionH relativeFrom="margin">
                  <wp:posOffset>1784985</wp:posOffset>
                </wp:positionH>
                <wp:positionV relativeFrom="margin">
                  <wp:posOffset>7360009</wp:posOffset>
                </wp:positionV>
                <wp:extent cx="2191385" cy="704850"/>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191385" cy="704850"/>
                        </a:xfrm>
                        <a:prstGeom prst="rect">
                          <a:avLst/>
                        </a:prstGeom>
                        <a:solidFill>
                          <a:schemeClr val="lt1"/>
                        </a:solidFill>
                        <a:ln w="6350">
                          <a:noFill/>
                        </a:ln>
                      </wps:spPr>
                      <wps:txbx>
                        <w:txbxContent>
                          <w:p w:rsidR="00954C51" w:rsidRPr="00680A64" w:rsidRDefault="00954C51" w:rsidP="00954C51">
                            <w:pPr>
                              <w:pStyle w:val="Untertitel"/>
                              <w:jc w:val="center"/>
                              <w:rPr>
                                <w:rFonts w:ascii="Segoe UI" w:hAnsi="Segoe UI" w:cs="Segoe UI"/>
                              </w:rPr>
                            </w:pPr>
                            <w:r w:rsidRPr="00680A64">
                              <w:rPr>
                                <w:rFonts w:ascii="Segoe UI" w:hAnsi="Segoe UI" w:cs="Segoe UI"/>
                              </w:rPr>
                              <w:t>Startdatum:</w:t>
                            </w:r>
                            <w:r w:rsidR="00840EC6" w:rsidRPr="00680A64">
                              <w:rPr>
                                <w:rFonts w:ascii="Segoe UI" w:hAnsi="Segoe UI" w:cs="Segoe UI"/>
                              </w:rPr>
                              <w:tab/>
                            </w:r>
                            <w:r w:rsidRPr="00680A64">
                              <w:rPr>
                                <w:rFonts w:ascii="Segoe UI" w:hAnsi="Segoe UI" w:cs="Segoe UI"/>
                              </w:rPr>
                              <w:t>03.04.2018</w:t>
                            </w:r>
                          </w:p>
                          <w:p w:rsidR="00954C51" w:rsidRPr="00680A64" w:rsidRDefault="00840EC6" w:rsidP="00954C51">
                            <w:pPr>
                              <w:pStyle w:val="Untertitel"/>
                              <w:jc w:val="center"/>
                              <w:rPr>
                                <w:rFonts w:ascii="Segoe UI" w:hAnsi="Segoe UI" w:cs="Segoe UI"/>
                              </w:rPr>
                            </w:pPr>
                            <w:r w:rsidRPr="00680A64">
                              <w:rPr>
                                <w:rFonts w:ascii="Segoe UI" w:hAnsi="Segoe UI" w:cs="Segoe UI"/>
                              </w:rPr>
                              <w:t>Enddatum:</w:t>
                            </w:r>
                            <w:r w:rsidRPr="00680A64">
                              <w:rPr>
                                <w:rFonts w:ascii="Segoe UI" w:hAnsi="Segoe UI" w:cs="Segoe UI"/>
                              </w:rPr>
                              <w:tab/>
                            </w:r>
                            <w:r w:rsidR="00557F64">
                              <w:rPr>
                                <w:rFonts w:ascii="Segoe UI" w:hAnsi="Segoe UI" w:cs="Segoe UI"/>
                              </w:rPr>
                              <w:t>18</w:t>
                            </w:r>
                            <w:r w:rsidR="00954C51" w:rsidRPr="00680A64">
                              <w:rPr>
                                <w:rFonts w:ascii="Segoe UI" w:hAnsi="Segoe UI" w:cs="Segoe UI"/>
                              </w:rPr>
                              <w:t>.04.2018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140.55pt;margin-top:579.55pt;width:172.55pt;height:5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" fillcolor="white [3201]" stroked="f" strokeweight=".5pt">
                <v:textbox>
                  <w:txbxContent>
                    <w:p w:rsidR="00954C51" w:rsidRPr="00680A64" w:rsidRDefault="00954C51" w:rsidP="00954C51">
                      <w:pPr>
                        <w:pStyle w:val="Untertitel"/>
                        <w:jc w:val="center"/>
                        <w:rPr>
                          <w:rFonts w:ascii="Segoe UI" w:hAnsi="Segoe UI" w:cs="Segoe UI"/>
                        </w:rPr>
                      </w:pPr>
                      <w:r w:rsidRPr="00680A64">
                        <w:rPr>
                          <w:rFonts w:ascii="Segoe UI" w:hAnsi="Segoe UI" w:cs="Segoe UI"/>
                        </w:rPr>
                        <w:t>Startdatum:</w:t>
                      </w:r>
                      <w:r w:rsidR="00840EC6" w:rsidRPr="00680A64">
                        <w:rPr>
                          <w:rFonts w:ascii="Segoe UI" w:hAnsi="Segoe UI" w:cs="Segoe UI"/>
                        </w:rPr>
                        <w:tab/>
                      </w:r>
                      <w:r w:rsidRPr="00680A64">
                        <w:rPr>
                          <w:rFonts w:ascii="Segoe UI" w:hAnsi="Segoe UI" w:cs="Segoe UI"/>
                        </w:rPr>
                        <w:t>03.04.2018</w:t>
                      </w:r>
                    </w:p>
                    <w:p w:rsidR="00954C51" w:rsidRPr="00680A64" w:rsidRDefault="00840EC6" w:rsidP="00954C51">
                      <w:pPr>
                        <w:pStyle w:val="Untertitel"/>
                        <w:jc w:val="center"/>
                        <w:rPr>
                          <w:rFonts w:ascii="Segoe UI" w:hAnsi="Segoe UI" w:cs="Segoe UI"/>
                        </w:rPr>
                      </w:pPr>
                      <w:r w:rsidRPr="00680A64">
                        <w:rPr>
                          <w:rFonts w:ascii="Segoe UI" w:hAnsi="Segoe UI" w:cs="Segoe UI"/>
                        </w:rPr>
                        <w:t>Enddatum:</w:t>
                      </w:r>
                      <w:r w:rsidRPr="00680A64">
                        <w:rPr>
                          <w:rFonts w:ascii="Segoe UI" w:hAnsi="Segoe UI" w:cs="Segoe UI"/>
                        </w:rPr>
                        <w:tab/>
                      </w:r>
                      <w:r w:rsidR="00557F64">
                        <w:rPr>
                          <w:rFonts w:ascii="Segoe UI" w:hAnsi="Segoe UI" w:cs="Segoe UI"/>
                        </w:rPr>
                        <w:t>18</w:t>
                      </w:r>
                      <w:r w:rsidR="00954C51" w:rsidRPr="00680A64">
                        <w:rPr>
                          <w:rFonts w:ascii="Segoe UI" w:hAnsi="Segoe UI" w:cs="Segoe UI"/>
                        </w:rPr>
                        <w:t>.04.2018</w:t>
                      </w:r>
                    </w:p>
                  </w:txbxContent>
                </v:textbox>
                <w10:wrap type="square" anchorx="margin" anchory="margin"/>
              </v:shape>
            </w:pict>
          </mc:Fallback>
        </mc:AlternateContent>
      </w:r>
      <w:r w:rsidR="00A15433" w:rsidRPr="00E20A92">
        <w:rPr>
          <w:noProof/>
        </w:rPr>
        <w:drawing>
          <wp:anchor distT="0" distB="0" distL="114300" distR="114300" simplePos="0" relativeHeight="251725312" behindDoc="0" locked="0" layoutInCell="1" allowOverlap="1" wp14:anchorId="5E96FCB0" wp14:editId="6168C4A7">
            <wp:simplePos x="0" y="0"/>
            <wp:positionH relativeFrom="margin">
              <wp:posOffset>4759325</wp:posOffset>
            </wp:positionH>
            <wp:positionV relativeFrom="margin">
              <wp:posOffset>6779260</wp:posOffset>
            </wp:positionV>
            <wp:extent cx="1932305" cy="188976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889760"/>
                    </a:xfrm>
                    <a:prstGeom prst="rect">
                      <a:avLst/>
                    </a:prstGeom>
                    <a:noFill/>
                  </pic:spPr>
                </pic:pic>
              </a:graphicData>
            </a:graphic>
          </wp:anchor>
        </w:drawing>
      </w:r>
      <w:r w:rsidR="00BC0173" w:rsidRPr="00E20A92">
        <w:br w:type="page"/>
      </w:r>
    </w:p>
    <w:p w:rsidR="00BC0173" w:rsidRPr="00E20A92" w:rsidRDefault="00BC0173" w:rsidP="00BC0173"/>
    <w:sdt>
      <w:sdtPr>
        <w:rPr>
          <w:rFonts w:eastAsia="Times New Roman" w:cs="Times New Roman"/>
          <w:b w:val="0"/>
          <w:color w:val="auto"/>
          <w:sz w:val="20"/>
          <w:szCs w:val="20"/>
          <w:lang w:eastAsia="en-US"/>
        </w:rPr>
        <w:id w:val="-938668517"/>
        <w:docPartObj>
          <w:docPartGallery w:val="Table of Contents"/>
          <w:docPartUnique/>
        </w:docPartObj>
      </w:sdtPr>
      <w:sdtEndPr>
        <w:rPr>
          <w:bCs/>
        </w:rPr>
      </w:sdtEndPr>
      <w:sdtContent>
        <w:p w:rsidR="00144E97" w:rsidRPr="00E20A92" w:rsidRDefault="00144E97" w:rsidP="00CB3ACD">
          <w:pPr>
            <w:pStyle w:val="Inhaltsverzeichnisberschrift"/>
            <w:rPr>
              <w:rStyle w:val="UntertitelWWZZchn"/>
            </w:rPr>
          </w:pPr>
          <w:r w:rsidRPr="00E20A92">
            <w:rPr>
              <w:rStyle w:val="UntertitelWWZZchn"/>
            </w:rPr>
            <w:t>Inhaltsverzeichnis</w:t>
          </w:r>
        </w:p>
        <w:p w:rsidR="00810AFF" w:rsidRPr="00E20A92" w:rsidRDefault="00144E97">
          <w:pPr>
            <w:pStyle w:val="Verzeichnis1"/>
            <w:rPr>
              <w:rFonts w:eastAsiaTheme="minorEastAsia" w:cstheme="minorBidi"/>
              <w:noProof/>
              <w:sz w:val="22"/>
              <w:szCs w:val="22"/>
              <w:lang w:eastAsia="de-CH"/>
            </w:rPr>
          </w:pPr>
          <w:r w:rsidRPr="00E20A92">
            <w:fldChar w:fldCharType="begin"/>
          </w:r>
          <w:r w:rsidRPr="00E20A92">
            <w:instrText xml:space="preserve"> TOC \o "1-3" \h \z \u </w:instrText>
          </w:r>
          <w:r w:rsidRPr="00E20A92">
            <w:fldChar w:fldCharType="separate"/>
          </w:r>
          <w:hyperlink r:id="rId16" w:anchor="_Toc510538222" w:history="1">
            <w:r w:rsidR="00810AFF" w:rsidRPr="00E20A92">
              <w:rPr>
                <w:rStyle w:val="Hyperlink"/>
                <w:noProof/>
              </w:rPr>
              <w:t>Teil 1</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_Toc510538222 \h </w:instrText>
            </w:r>
            <w:r w:rsidR="00810AFF" w:rsidRPr="00E20A92">
              <w:rPr>
                <w:noProof/>
                <w:webHidden/>
              </w:rPr>
            </w:r>
            <w:r w:rsidR="00810AFF" w:rsidRPr="00E20A92">
              <w:rPr>
                <w:noProof/>
                <w:webHidden/>
              </w:rPr>
              <w:fldChar w:fldCharType="separate"/>
            </w:r>
            <w:r w:rsidR="00810AFF" w:rsidRPr="00E20A92">
              <w:rPr>
                <w:noProof/>
                <w:webHidden/>
              </w:rPr>
              <w:t>3</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23" w:history="1">
            <w:r w:rsidR="00810AFF" w:rsidRPr="00E20A92">
              <w:rPr>
                <w:rStyle w:val="Hyperlink"/>
                <w:noProof/>
              </w:rPr>
              <w:t>1</w:t>
            </w:r>
            <w:r w:rsidR="00810AFF" w:rsidRPr="00E20A92">
              <w:rPr>
                <w:rFonts w:eastAsiaTheme="minorEastAsia" w:cstheme="minorBidi"/>
                <w:noProof/>
                <w:sz w:val="22"/>
                <w:szCs w:val="22"/>
                <w:lang w:eastAsia="de-CH"/>
              </w:rPr>
              <w:tab/>
            </w:r>
            <w:r w:rsidR="00810AFF" w:rsidRPr="00E20A92">
              <w:rPr>
                <w:rStyle w:val="Hyperlink"/>
                <w:noProof/>
              </w:rPr>
              <w:t>Aufgabestellung</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_Toc510538223 \h </w:instrText>
            </w:r>
            <w:r w:rsidR="00810AFF" w:rsidRPr="00E20A92">
              <w:rPr>
                <w:noProof/>
                <w:webHidden/>
              </w:rPr>
            </w:r>
            <w:r w:rsidR="00810AFF" w:rsidRPr="00E20A92">
              <w:rPr>
                <w:noProof/>
                <w:webHidden/>
              </w:rPr>
              <w:fldChar w:fldCharType="separate"/>
            </w:r>
            <w:r w:rsidR="00810AFF" w:rsidRPr="00E20A92">
              <w:rPr>
                <w:noProof/>
                <w:webHidden/>
              </w:rPr>
              <w:t>4</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4" w:history="1">
            <w:r w:rsidR="00810AFF" w:rsidRPr="00E20A92">
              <w:rPr>
                <w:rStyle w:val="Hyperlink"/>
                <w:noProof/>
              </w:rPr>
              <w:t>1.1</w:t>
            </w:r>
            <w:r w:rsidR="00810AFF" w:rsidRPr="00E20A92">
              <w:rPr>
                <w:rFonts w:eastAsiaTheme="minorEastAsia" w:cstheme="minorBidi"/>
                <w:noProof/>
                <w:sz w:val="22"/>
                <w:szCs w:val="22"/>
                <w:lang w:eastAsia="de-CH"/>
              </w:rPr>
              <w:tab/>
            </w:r>
            <w:r w:rsidR="00810AFF" w:rsidRPr="00E20A92">
              <w:rPr>
                <w:rStyle w:val="Hyperlink"/>
                <w:noProof/>
              </w:rPr>
              <w:t>Ausgangslage</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_Toc510538224 \h </w:instrText>
            </w:r>
            <w:r w:rsidR="00810AFF" w:rsidRPr="00E20A92">
              <w:rPr>
                <w:noProof/>
                <w:webHidden/>
              </w:rPr>
            </w:r>
            <w:r w:rsidR="00810AFF" w:rsidRPr="00E20A92">
              <w:rPr>
                <w:noProof/>
                <w:webHidden/>
              </w:rPr>
              <w:fldChar w:fldCharType="separate"/>
            </w:r>
            <w:r w:rsidR="00810AFF" w:rsidRPr="00E20A92">
              <w:rPr>
                <w:noProof/>
                <w:webHidden/>
              </w:rPr>
              <w:t>4</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5" w:history="1">
            <w:r w:rsidR="00810AFF" w:rsidRPr="00E20A92">
              <w:rPr>
                <w:rStyle w:val="Hyperlink"/>
                <w:noProof/>
              </w:rPr>
              <w:t>1.2</w:t>
            </w:r>
            <w:r w:rsidR="00810AFF" w:rsidRPr="00E20A92">
              <w:rPr>
                <w:rFonts w:eastAsiaTheme="minorEastAsia" w:cstheme="minorBidi"/>
                <w:noProof/>
                <w:sz w:val="22"/>
                <w:szCs w:val="22"/>
                <w:lang w:eastAsia="de-CH"/>
              </w:rPr>
              <w:tab/>
            </w:r>
            <w:r w:rsidR="00810AFF" w:rsidRPr="00E20A92">
              <w:rPr>
                <w:rStyle w:val="Hyperlink"/>
                <w:noProof/>
              </w:rPr>
              <w:t>Detaillierte Aufgabenstellung</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_Toc510538225 \h </w:instrText>
            </w:r>
            <w:r w:rsidR="00810AFF" w:rsidRPr="00E20A92">
              <w:rPr>
                <w:noProof/>
                <w:webHidden/>
              </w:rPr>
            </w:r>
            <w:r w:rsidR="00810AFF" w:rsidRPr="00E20A92">
              <w:rPr>
                <w:noProof/>
                <w:webHidden/>
              </w:rPr>
              <w:fldChar w:fldCharType="separate"/>
            </w:r>
            <w:r w:rsidR="00810AFF" w:rsidRPr="00E20A92">
              <w:rPr>
                <w:noProof/>
                <w:webHidden/>
              </w:rPr>
              <w:t>4</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6" w:history="1">
            <w:r w:rsidR="00810AFF" w:rsidRPr="00E20A92">
              <w:rPr>
                <w:rStyle w:val="Hyperlink"/>
                <w:noProof/>
              </w:rPr>
              <w:t>1.3</w:t>
            </w:r>
            <w:r w:rsidR="00810AFF" w:rsidRPr="00E20A92">
              <w:rPr>
                <w:rFonts w:eastAsiaTheme="minorEastAsia" w:cstheme="minorBidi"/>
                <w:noProof/>
                <w:sz w:val="22"/>
                <w:szCs w:val="22"/>
                <w:lang w:eastAsia="de-CH"/>
              </w:rPr>
              <w:tab/>
            </w:r>
            <w:r w:rsidR="00810AFF" w:rsidRPr="00E20A92">
              <w:rPr>
                <w:rStyle w:val="Hyperlink"/>
                <w:noProof/>
              </w:rPr>
              <w:t>Mittel und Methoden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_Toc510538226 \h </w:instrText>
            </w:r>
            <w:r w:rsidR="00810AFF" w:rsidRPr="00E20A92">
              <w:rPr>
                <w:noProof/>
                <w:webHidden/>
              </w:rPr>
            </w:r>
            <w:r w:rsidR="00810AFF" w:rsidRPr="00E20A92">
              <w:rPr>
                <w:noProof/>
                <w:webHidden/>
              </w:rPr>
              <w:fldChar w:fldCharType="separate"/>
            </w:r>
            <w:r w:rsidR="00810AFF" w:rsidRPr="00E20A92">
              <w:rPr>
                <w:noProof/>
                <w:webHidden/>
              </w:rPr>
              <w:t>10</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7" w:history="1">
            <w:r w:rsidR="00810AFF" w:rsidRPr="00E20A92">
              <w:rPr>
                <w:rStyle w:val="Hyperlink"/>
                <w:noProof/>
              </w:rPr>
              <w:t>1.4</w:t>
            </w:r>
            <w:r w:rsidR="00810AFF" w:rsidRPr="00E20A92">
              <w:rPr>
                <w:rFonts w:eastAsiaTheme="minorEastAsia" w:cstheme="minorBidi"/>
                <w:noProof/>
                <w:sz w:val="22"/>
                <w:szCs w:val="22"/>
                <w:lang w:eastAsia="de-CH"/>
              </w:rPr>
              <w:tab/>
            </w:r>
            <w:r w:rsidR="00810AFF" w:rsidRPr="00E20A92">
              <w:rPr>
                <w:rStyle w:val="Hyperlink"/>
                <w:noProof/>
              </w:rPr>
              <w:t>Vorkenntnisse</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_Toc510538227 \h </w:instrText>
            </w:r>
            <w:r w:rsidR="00810AFF" w:rsidRPr="00E20A92">
              <w:rPr>
                <w:noProof/>
                <w:webHidden/>
              </w:rPr>
            </w:r>
            <w:r w:rsidR="00810AFF" w:rsidRPr="00E20A92">
              <w:rPr>
                <w:noProof/>
                <w:webHidden/>
              </w:rPr>
              <w:fldChar w:fldCharType="separate"/>
            </w:r>
            <w:r w:rsidR="00810AFF" w:rsidRPr="00E20A92">
              <w:rPr>
                <w:noProof/>
                <w:webHidden/>
              </w:rPr>
              <w:t>11</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8" w:history="1">
            <w:r w:rsidR="00810AFF" w:rsidRPr="00E20A92">
              <w:rPr>
                <w:rStyle w:val="Hyperlink"/>
                <w:noProof/>
              </w:rPr>
              <w:t>1.5</w:t>
            </w:r>
            <w:r w:rsidR="00810AFF" w:rsidRPr="00E20A92">
              <w:rPr>
                <w:rFonts w:eastAsiaTheme="minorEastAsia" w:cstheme="minorBidi"/>
                <w:noProof/>
                <w:sz w:val="22"/>
                <w:szCs w:val="22"/>
                <w:lang w:eastAsia="de-CH"/>
              </w:rPr>
              <w:tab/>
            </w:r>
            <w:r w:rsidR="00810AFF" w:rsidRPr="00E20A92">
              <w:rPr>
                <w:rStyle w:val="Hyperlink"/>
                <w:noProof/>
              </w:rPr>
              <w:t>Vorarbeiten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_Toc510538228 \h </w:instrText>
            </w:r>
            <w:r w:rsidR="00810AFF" w:rsidRPr="00E20A92">
              <w:rPr>
                <w:noProof/>
                <w:webHidden/>
              </w:rPr>
            </w:r>
            <w:r w:rsidR="00810AFF" w:rsidRPr="00E20A92">
              <w:rPr>
                <w:noProof/>
                <w:webHidden/>
              </w:rPr>
              <w:fldChar w:fldCharType="separate"/>
            </w:r>
            <w:r w:rsidR="00810AFF" w:rsidRPr="00E20A92">
              <w:rPr>
                <w:noProof/>
                <w:webHidden/>
              </w:rPr>
              <w:t>11</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29" w:history="1">
            <w:r w:rsidR="00810AFF" w:rsidRPr="00E20A92">
              <w:rPr>
                <w:rStyle w:val="Hyperlink"/>
                <w:noProof/>
              </w:rPr>
              <w:t>1.6</w:t>
            </w:r>
            <w:r w:rsidR="00810AFF" w:rsidRPr="00E20A92">
              <w:rPr>
                <w:rFonts w:eastAsiaTheme="minorEastAsia" w:cstheme="minorBidi"/>
                <w:noProof/>
                <w:sz w:val="22"/>
                <w:szCs w:val="22"/>
                <w:lang w:eastAsia="de-CH"/>
              </w:rPr>
              <w:tab/>
            </w:r>
            <w:r w:rsidR="00810AFF" w:rsidRPr="00E20A92">
              <w:rPr>
                <w:rStyle w:val="Hyperlink"/>
                <w:noProof/>
              </w:rPr>
              <w:t>Neue Lerninhalte</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_Toc510538229 \h </w:instrText>
            </w:r>
            <w:r w:rsidR="00810AFF" w:rsidRPr="00E20A92">
              <w:rPr>
                <w:noProof/>
                <w:webHidden/>
              </w:rPr>
            </w:r>
            <w:r w:rsidR="00810AFF" w:rsidRPr="00E20A92">
              <w:rPr>
                <w:noProof/>
                <w:webHidden/>
              </w:rPr>
              <w:fldChar w:fldCharType="separate"/>
            </w:r>
            <w:r w:rsidR="00810AFF" w:rsidRPr="00E20A92">
              <w:rPr>
                <w:noProof/>
                <w:webHidden/>
              </w:rPr>
              <w:t>11</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30" w:history="1">
            <w:r w:rsidR="00810AFF" w:rsidRPr="00E20A92">
              <w:rPr>
                <w:rStyle w:val="Hyperlink"/>
                <w:noProof/>
              </w:rPr>
              <w:t>1.7</w:t>
            </w:r>
            <w:r w:rsidR="00810AFF" w:rsidRPr="00E20A92">
              <w:rPr>
                <w:rFonts w:eastAsiaTheme="minorEastAsia" w:cstheme="minorBidi"/>
                <w:noProof/>
                <w:sz w:val="22"/>
                <w:szCs w:val="22"/>
                <w:lang w:eastAsia="de-CH"/>
              </w:rPr>
              <w:tab/>
            </w:r>
            <w:r w:rsidR="00810AFF" w:rsidRPr="00E20A92">
              <w:rPr>
                <w:rStyle w:val="Hyperlink"/>
                <w:noProof/>
              </w:rPr>
              <w:t>Arbeiten in den letzten 6 Monaten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_Toc510538230 \h </w:instrText>
            </w:r>
            <w:r w:rsidR="00810AFF" w:rsidRPr="00E20A92">
              <w:rPr>
                <w:noProof/>
                <w:webHidden/>
              </w:rPr>
            </w:r>
            <w:r w:rsidR="00810AFF" w:rsidRPr="00E20A92">
              <w:rPr>
                <w:noProof/>
                <w:webHidden/>
              </w:rPr>
              <w:fldChar w:fldCharType="separate"/>
            </w:r>
            <w:r w:rsidR="00810AFF" w:rsidRPr="00E20A92">
              <w:rPr>
                <w:noProof/>
                <w:webHidden/>
              </w:rPr>
              <w:t>11</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1" w:history="1">
            <w:r w:rsidR="00810AFF" w:rsidRPr="00E20A92">
              <w:rPr>
                <w:rStyle w:val="Hyperlink"/>
                <w:noProof/>
              </w:rPr>
              <w:t>2</w:t>
            </w:r>
            <w:r w:rsidR="00810AFF" w:rsidRPr="00E20A92">
              <w:rPr>
                <w:rFonts w:eastAsiaTheme="minorEastAsia" w:cstheme="minorBidi"/>
                <w:noProof/>
                <w:sz w:val="22"/>
                <w:szCs w:val="22"/>
                <w:lang w:eastAsia="de-CH"/>
              </w:rPr>
              <w:tab/>
            </w:r>
            <w:r w:rsidR="00810AFF" w:rsidRPr="00E20A92">
              <w:rPr>
                <w:rStyle w:val="Hyperlink"/>
                <w:noProof/>
              </w:rPr>
              <w:t>Projektorganisation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_Toc510538231 \h </w:instrText>
            </w:r>
            <w:r w:rsidR="00810AFF" w:rsidRPr="00E20A92">
              <w:rPr>
                <w:noProof/>
                <w:webHidden/>
              </w:rPr>
            </w:r>
            <w:r w:rsidR="00810AFF" w:rsidRPr="00E20A92">
              <w:rPr>
                <w:noProof/>
                <w:webHidden/>
              </w:rPr>
              <w:fldChar w:fldCharType="separate"/>
            </w:r>
            <w:r w:rsidR="00810AFF" w:rsidRPr="00E20A92">
              <w:rPr>
                <w:noProof/>
                <w:webHidden/>
              </w:rPr>
              <w:t>12</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32" w:history="1">
            <w:r w:rsidR="00810AFF" w:rsidRPr="00E20A92">
              <w:rPr>
                <w:rStyle w:val="Hyperlink"/>
                <w:noProof/>
              </w:rPr>
              <w:t>2.1 Projektrollen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_Toc510538232 \h </w:instrText>
            </w:r>
            <w:r w:rsidR="00810AFF" w:rsidRPr="00E20A92">
              <w:rPr>
                <w:noProof/>
                <w:webHidden/>
              </w:rPr>
            </w:r>
            <w:r w:rsidR="00810AFF" w:rsidRPr="00E20A92">
              <w:rPr>
                <w:noProof/>
                <w:webHidden/>
              </w:rPr>
              <w:fldChar w:fldCharType="separate"/>
            </w:r>
            <w:r w:rsidR="00810AFF" w:rsidRPr="00E20A92">
              <w:rPr>
                <w:noProof/>
                <w:webHidden/>
              </w:rPr>
              <w:t>12</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3" w:history="1">
            <w:r w:rsidR="00810AFF" w:rsidRPr="00E20A92">
              <w:rPr>
                <w:rStyle w:val="Hyperlink"/>
                <w:noProof/>
              </w:rPr>
              <w:t>3</w:t>
            </w:r>
            <w:r w:rsidR="00810AFF" w:rsidRPr="00E20A92">
              <w:rPr>
                <w:rFonts w:eastAsiaTheme="minorEastAsia" w:cstheme="minorBidi"/>
                <w:noProof/>
                <w:sz w:val="22"/>
                <w:szCs w:val="22"/>
                <w:lang w:eastAsia="de-CH"/>
              </w:rPr>
              <w:tab/>
            </w:r>
            <w:r w:rsidR="00810AFF" w:rsidRPr="00E20A92">
              <w:rPr>
                <w:rStyle w:val="Hyperlink"/>
                <w:noProof/>
              </w:rPr>
              <w:t>Zeitplan</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_Toc510538233 \h </w:instrText>
            </w:r>
            <w:r w:rsidR="00810AFF" w:rsidRPr="00E20A92">
              <w:rPr>
                <w:noProof/>
                <w:webHidden/>
              </w:rPr>
            </w:r>
            <w:r w:rsidR="00810AFF" w:rsidRPr="00E20A92">
              <w:rPr>
                <w:noProof/>
                <w:webHidden/>
              </w:rPr>
              <w:fldChar w:fldCharType="separate"/>
            </w:r>
            <w:r w:rsidR="00810AFF" w:rsidRPr="00E20A92">
              <w:rPr>
                <w:noProof/>
                <w:webHidden/>
              </w:rPr>
              <w:t>13</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4" w:history="1">
            <w:r w:rsidR="00810AFF" w:rsidRPr="00E20A92">
              <w:rPr>
                <w:rStyle w:val="Hyperlink"/>
                <w:noProof/>
              </w:rPr>
              <w:t>4</w:t>
            </w:r>
            <w:r w:rsidR="00810AFF" w:rsidRPr="00E20A92">
              <w:rPr>
                <w:rFonts w:eastAsiaTheme="minorEastAsia" w:cstheme="minorBidi"/>
                <w:noProof/>
                <w:sz w:val="22"/>
                <w:szCs w:val="22"/>
                <w:lang w:eastAsia="de-CH"/>
              </w:rPr>
              <w:tab/>
            </w:r>
            <w:r w:rsidR="00810AFF" w:rsidRPr="00E20A92">
              <w:rPr>
                <w:rStyle w:val="Hyperlink"/>
                <w:noProof/>
              </w:rPr>
              <w:t>Arbeitsjournal</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_Toc510538234 \h </w:instrText>
            </w:r>
            <w:r w:rsidR="00810AFF" w:rsidRPr="00E20A92">
              <w:rPr>
                <w:noProof/>
                <w:webHidden/>
              </w:rPr>
            </w:r>
            <w:r w:rsidR="00810AFF" w:rsidRPr="00E20A92">
              <w:rPr>
                <w:noProof/>
                <w:webHidden/>
              </w:rPr>
              <w:fldChar w:fldCharType="separate"/>
            </w:r>
            <w:r w:rsidR="00810AFF" w:rsidRPr="00E20A92">
              <w:rPr>
                <w:noProof/>
                <w:webHidden/>
              </w:rPr>
              <w:t>14</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5" w:history="1">
            <w:r w:rsidR="00810AFF" w:rsidRPr="00E20A92">
              <w:rPr>
                <w:rStyle w:val="Hyperlink"/>
                <w:noProof/>
              </w:rPr>
              <w:t>5</w:t>
            </w:r>
            <w:r w:rsidR="00810AFF" w:rsidRPr="00E20A92">
              <w:rPr>
                <w:rFonts w:eastAsiaTheme="minorEastAsia" w:cstheme="minorBidi"/>
                <w:noProof/>
                <w:sz w:val="22"/>
                <w:szCs w:val="22"/>
                <w:lang w:eastAsia="de-CH"/>
              </w:rPr>
              <w:tab/>
            </w:r>
            <w:r w:rsidR="00810AFF" w:rsidRPr="00E20A92">
              <w:rPr>
                <w:rStyle w:val="Hyperlink"/>
                <w:noProof/>
              </w:rPr>
              <w:t>Gesprächsprotokolle</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_Toc510538235 \h </w:instrText>
            </w:r>
            <w:r w:rsidR="00810AFF" w:rsidRPr="00E20A92">
              <w:rPr>
                <w:noProof/>
                <w:webHidden/>
              </w:rPr>
            </w:r>
            <w:r w:rsidR="00810AFF" w:rsidRPr="00E20A92">
              <w:rPr>
                <w:noProof/>
                <w:webHidden/>
              </w:rPr>
              <w:fldChar w:fldCharType="separate"/>
            </w:r>
            <w:r w:rsidR="00810AFF" w:rsidRPr="00E20A92">
              <w:rPr>
                <w:noProof/>
                <w:webHidden/>
              </w:rPr>
              <w:t>15</w:t>
            </w:r>
            <w:r w:rsidR="00810AFF" w:rsidRPr="00E20A92">
              <w:rPr>
                <w:noProof/>
                <w:webHidden/>
              </w:rPr>
              <w:fldChar w:fldCharType="end"/>
            </w:r>
          </w:hyperlink>
        </w:p>
        <w:p w:rsidR="00810AFF" w:rsidRPr="00E20A92" w:rsidRDefault="00E20A92">
          <w:pPr>
            <w:pStyle w:val="Verzeichnis2"/>
            <w:rPr>
              <w:rFonts w:eastAsiaTheme="minorEastAsia" w:cstheme="minorBidi"/>
              <w:noProof/>
              <w:sz w:val="22"/>
              <w:szCs w:val="22"/>
              <w:lang w:eastAsia="de-CH"/>
            </w:rPr>
          </w:pPr>
          <w:hyperlink w:anchor="_Toc510538236" w:history="1">
            <w:r w:rsidR="00810AFF" w:rsidRPr="00E20A92">
              <w:rPr>
                <w:rStyle w:val="Hyperlink"/>
                <w:noProof/>
              </w:rPr>
              <w:t>5.1</w:t>
            </w:r>
            <w:r w:rsidR="00810AFF" w:rsidRPr="00E20A92">
              <w:rPr>
                <w:rFonts w:eastAsiaTheme="minorEastAsia" w:cstheme="minorBidi"/>
                <w:noProof/>
                <w:sz w:val="22"/>
                <w:szCs w:val="22"/>
                <w:lang w:eastAsia="de-CH"/>
              </w:rPr>
              <w:tab/>
            </w:r>
            <w:r w:rsidR="00810AFF" w:rsidRPr="00E20A92">
              <w:rPr>
                <w:rStyle w:val="Hyperlink"/>
                <w:noProof/>
              </w:rPr>
              <w:t>Vorlage Gesprächsprotokoll (z.b. für Zwischengespräch)</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_Toc510538236 \h </w:instrText>
            </w:r>
            <w:r w:rsidR="00810AFF" w:rsidRPr="00E20A92">
              <w:rPr>
                <w:noProof/>
                <w:webHidden/>
              </w:rPr>
            </w:r>
            <w:r w:rsidR="00810AFF" w:rsidRPr="00E20A92">
              <w:rPr>
                <w:noProof/>
                <w:webHidden/>
              </w:rPr>
              <w:fldChar w:fldCharType="separate"/>
            </w:r>
            <w:r w:rsidR="00810AFF" w:rsidRPr="00E20A92">
              <w:rPr>
                <w:noProof/>
                <w:webHidden/>
              </w:rPr>
              <w:t>15</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r:id="rId17" w:anchor="_Toc510538237" w:history="1">
            <w:r w:rsidR="00810AFF" w:rsidRPr="00E20A92">
              <w:rPr>
                <w:rStyle w:val="Hyperlink"/>
                <w:noProof/>
              </w:rPr>
              <w:t>Teil 2</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_Toc510538237 \h </w:instrText>
            </w:r>
            <w:r w:rsidR="00810AFF" w:rsidRPr="00E20A92">
              <w:rPr>
                <w:noProof/>
                <w:webHidden/>
              </w:rPr>
            </w:r>
            <w:r w:rsidR="00810AFF" w:rsidRPr="00E20A92">
              <w:rPr>
                <w:noProof/>
                <w:webHidden/>
              </w:rPr>
              <w:fldChar w:fldCharType="separate"/>
            </w:r>
            <w:r w:rsidR="00810AFF" w:rsidRPr="00E20A92">
              <w:rPr>
                <w:noProof/>
                <w:webHidden/>
              </w:rPr>
              <w:t>16</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8" w:history="1">
            <w:r w:rsidR="00810AFF" w:rsidRPr="00E20A92">
              <w:rPr>
                <w:rStyle w:val="Hyperlink"/>
                <w:noProof/>
              </w:rPr>
              <w:t>6</w:t>
            </w:r>
            <w:r w:rsidR="00810AFF" w:rsidRPr="00E20A92">
              <w:rPr>
                <w:rFonts w:eastAsiaTheme="minorEastAsia" w:cstheme="minorBidi"/>
                <w:noProof/>
                <w:sz w:val="22"/>
                <w:szCs w:val="22"/>
                <w:lang w:eastAsia="de-CH"/>
              </w:rPr>
              <w:tab/>
            </w:r>
            <w:r w:rsidR="00810AFF" w:rsidRPr="00E20A92">
              <w:rPr>
                <w:rStyle w:val="Hyperlink"/>
                <w:noProof/>
              </w:rPr>
              <w:t>Kurzfassung des IPA Berichts (Management Summary)</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_Toc510538238 \h </w:instrText>
            </w:r>
            <w:r w:rsidR="00810AFF" w:rsidRPr="00E20A92">
              <w:rPr>
                <w:noProof/>
                <w:webHidden/>
              </w:rPr>
            </w:r>
            <w:r w:rsidR="00810AFF" w:rsidRPr="00E20A92">
              <w:rPr>
                <w:noProof/>
                <w:webHidden/>
              </w:rPr>
              <w:fldChar w:fldCharType="separate"/>
            </w:r>
            <w:r w:rsidR="00810AFF" w:rsidRPr="00E20A92">
              <w:rPr>
                <w:noProof/>
                <w:webHidden/>
              </w:rPr>
              <w:t>17</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39" w:history="1">
            <w:r w:rsidR="00810AFF" w:rsidRPr="00E20A92">
              <w:rPr>
                <w:rStyle w:val="Hyperlink"/>
                <w:noProof/>
              </w:rPr>
              <w:t>7</w:t>
            </w:r>
            <w:r w:rsidR="00810AFF" w:rsidRPr="00E20A92">
              <w:rPr>
                <w:rFonts w:eastAsiaTheme="minorEastAsia" w:cstheme="minorBidi"/>
                <w:noProof/>
                <w:sz w:val="22"/>
                <w:szCs w:val="22"/>
                <w:lang w:eastAsia="de-CH"/>
              </w:rPr>
              <w:tab/>
            </w:r>
            <w:r w:rsidR="00810AFF" w:rsidRPr="00E20A92">
              <w:rPr>
                <w:rStyle w:val="Hyperlink"/>
                <w:noProof/>
              </w:rPr>
              <w:t>….</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_Toc510538239 \h </w:instrText>
            </w:r>
            <w:r w:rsidR="00810AFF" w:rsidRPr="00E20A92">
              <w:rPr>
                <w:noProof/>
                <w:webHidden/>
              </w:rPr>
            </w:r>
            <w:r w:rsidR="00810AFF" w:rsidRPr="00E20A92">
              <w:rPr>
                <w:noProof/>
                <w:webHidden/>
              </w:rPr>
              <w:fldChar w:fldCharType="separate"/>
            </w:r>
            <w:r w:rsidR="00810AFF" w:rsidRPr="00E20A92">
              <w:rPr>
                <w:noProof/>
                <w:webHidden/>
              </w:rPr>
              <w:t>18</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40" w:history="1">
            <w:r w:rsidR="00810AFF" w:rsidRPr="00E20A92">
              <w:rPr>
                <w:rStyle w:val="Hyperlink"/>
                <w:noProof/>
              </w:rPr>
              <w:t>8</w:t>
            </w:r>
            <w:r w:rsidR="00810AFF" w:rsidRPr="00E20A92">
              <w:rPr>
                <w:rFonts w:eastAsiaTheme="minorEastAsia" w:cstheme="minorBidi"/>
                <w:noProof/>
                <w:sz w:val="22"/>
                <w:szCs w:val="22"/>
                <w:lang w:eastAsia="de-CH"/>
              </w:rPr>
              <w:tab/>
            </w:r>
            <w:r w:rsidR="00810AFF" w:rsidRPr="00E20A92">
              <w:rPr>
                <w:rStyle w:val="Hyperlink"/>
                <w:noProof/>
              </w:rPr>
              <w:t>Glossar</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_Toc510538240 \h </w:instrText>
            </w:r>
            <w:r w:rsidR="00810AFF" w:rsidRPr="00E20A92">
              <w:rPr>
                <w:noProof/>
                <w:webHidden/>
              </w:rPr>
            </w:r>
            <w:r w:rsidR="00810AFF" w:rsidRPr="00E20A92">
              <w:rPr>
                <w:noProof/>
                <w:webHidden/>
              </w:rPr>
              <w:fldChar w:fldCharType="separate"/>
            </w:r>
            <w:r w:rsidR="00810AFF" w:rsidRPr="00E20A92">
              <w:rPr>
                <w:noProof/>
                <w:webHidden/>
              </w:rPr>
              <w:t>19</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41" w:history="1">
            <w:r w:rsidR="00810AFF" w:rsidRPr="00E20A92">
              <w:rPr>
                <w:rStyle w:val="Hyperlink"/>
                <w:noProof/>
              </w:rPr>
              <w:t>9</w:t>
            </w:r>
            <w:r w:rsidR="00810AFF" w:rsidRPr="00E20A92">
              <w:rPr>
                <w:rFonts w:eastAsiaTheme="minorEastAsia" w:cstheme="minorBidi"/>
                <w:noProof/>
                <w:sz w:val="22"/>
                <w:szCs w:val="22"/>
                <w:lang w:eastAsia="de-CH"/>
              </w:rPr>
              <w:tab/>
            </w:r>
            <w:r w:rsidR="00810AFF" w:rsidRPr="00E20A92">
              <w:rPr>
                <w:rStyle w:val="Hyperlink"/>
                <w:noProof/>
              </w:rPr>
              <w:t>Quellenverzeichnis</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_Toc510538241 \h </w:instrText>
            </w:r>
            <w:r w:rsidR="00810AFF" w:rsidRPr="00E20A92">
              <w:rPr>
                <w:noProof/>
                <w:webHidden/>
              </w:rPr>
            </w:r>
            <w:r w:rsidR="00810AFF" w:rsidRPr="00E20A92">
              <w:rPr>
                <w:noProof/>
                <w:webHidden/>
              </w:rPr>
              <w:fldChar w:fldCharType="separate"/>
            </w:r>
            <w:r w:rsidR="00810AFF" w:rsidRPr="00E20A92">
              <w:rPr>
                <w:noProof/>
                <w:webHidden/>
              </w:rPr>
              <w:t>20</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w:anchor="_Toc510538242" w:history="1">
            <w:r w:rsidR="00810AFF" w:rsidRPr="00E20A92">
              <w:rPr>
                <w:rStyle w:val="Hyperlink"/>
                <w:noProof/>
              </w:rPr>
              <w:t>10</w:t>
            </w:r>
            <w:r w:rsidR="00810AFF" w:rsidRPr="00E20A92">
              <w:rPr>
                <w:rFonts w:eastAsiaTheme="minorEastAsia" w:cstheme="minorBidi"/>
                <w:noProof/>
                <w:sz w:val="22"/>
                <w:szCs w:val="22"/>
                <w:lang w:eastAsia="de-CH"/>
              </w:rPr>
              <w:tab/>
            </w:r>
            <w:r w:rsidR="00810AFF" w:rsidRPr="00E20A92">
              <w:rPr>
                <w:rStyle w:val="Hyperlink"/>
                <w:noProof/>
              </w:rPr>
              <w:t>Abbildungsverzeichnis</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_Toc510538242 \h </w:instrText>
            </w:r>
            <w:r w:rsidR="00810AFF" w:rsidRPr="00E20A92">
              <w:rPr>
                <w:noProof/>
                <w:webHidden/>
              </w:rPr>
            </w:r>
            <w:r w:rsidR="00810AFF" w:rsidRPr="00E20A92">
              <w:rPr>
                <w:noProof/>
                <w:webHidden/>
              </w:rPr>
              <w:fldChar w:fldCharType="separate"/>
            </w:r>
            <w:r w:rsidR="00810AFF" w:rsidRPr="00E20A92">
              <w:rPr>
                <w:noProof/>
                <w:webHidden/>
              </w:rPr>
              <w:t>21</w:t>
            </w:r>
            <w:r w:rsidR="00810AFF" w:rsidRPr="00E20A92">
              <w:rPr>
                <w:noProof/>
                <w:webHidden/>
              </w:rPr>
              <w:fldChar w:fldCharType="end"/>
            </w:r>
          </w:hyperlink>
        </w:p>
        <w:p w:rsidR="00810AFF" w:rsidRPr="00E20A92" w:rsidRDefault="00E20A92">
          <w:pPr>
            <w:pStyle w:val="Verzeichnis1"/>
            <w:rPr>
              <w:rFonts w:eastAsiaTheme="minorEastAsia" w:cstheme="minorBidi"/>
              <w:noProof/>
              <w:sz w:val="22"/>
              <w:szCs w:val="22"/>
              <w:lang w:eastAsia="de-CH"/>
            </w:rPr>
          </w:pPr>
          <w:hyperlink r:id="rId18" w:anchor="_Toc510538243" w:history="1">
            <w:r w:rsidR="00810AFF" w:rsidRPr="00E20A92">
              <w:rPr>
                <w:rStyle w:val="Hyperlink"/>
                <w:noProof/>
              </w:rPr>
              <w:t>Anhang</w:t>
            </w:r>
            <w:r w:rsidR="00810AFF" w:rsidRPr="00E20A92">
              <w:rPr>
                <w:noProof/>
                <w:webHidden/>
              </w:rPr>
              <w:tab/>
            </w:r>
            <w:r w:rsidR="00810AFF" w:rsidRPr="00E20A92">
              <w:rPr>
                <w:noProof/>
                <w:webHidden/>
              </w:rPr>
              <w:fldChar w:fldCharType="begin"/>
            </w:r>
            <w:r w:rsidR="00810AFF" w:rsidRPr="00E20A92">
              <w:rPr>
                <w:noProof/>
                <w:webHidden/>
              </w:rPr>
              <w:instrText xml:space="preserve"> PAGEREF _Toc510538243 \h </w:instrText>
            </w:r>
            <w:r w:rsidR="00810AFF" w:rsidRPr="00E20A92">
              <w:rPr>
                <w:noProof/>
                <w:webHidden/>
              </w:rPr>
            </w:r>
            <w:r w:rsidR="00810AFF" w:rsidRPr="00E20A92">
              <w:rPr>
                <w:noProof/>
                <w:webHidden/>
              </w:rPr>
              <w:fldChar w:fldCharType="separate"/>
            </w:r>
            <w:r w:rsidR="00810AFF" w:rsidRPr="00E20A92">
              <w:rPr>
                <w:noProof/>
                <w:webHidden/>
              </w:rPr>
              <w:t>22</w:t>
            </w:r>
            <w:r w:rsidR="00810AFF" w:rsidRPr="00E20A92">
              <w:rPr>
                <w:noProof/>
                <w:webHidden/>
              </w:rPr>
              <w:fldChar w:fldCharType="end"/>
            </w:r>
          </w:hyperlink>
        </w:p>
        <w:p w:rsidR="00144E97" w:rsidRPr="00E20A92" w:rsidRDefault="00144E97">
          <w:r w:rsidRPr="00E20A92">
            <w:rPr>
              <w:b/>
              <w:bCs/>
            </w:rPr>
            <w:fldChar w:fldCharType="end"/>
          </w:r>
        </w:p>
      </w:sdtContent>
    </w:sdt>
    <w:p w:rsidR="00D0451E" w:rsidRPr="00E20A92" w:rsidRDefault="00D0451E">
      <w:pPr>
        <w:spacing w:line="240" w:lineRule="auto"/>
      </w:pPr>
      <w:r w:rsidRPr="00E20A92">
        <w:br w:type="page"/>
      </w:r>
    </w:p>
    <w:p w:rsidR="00BC0173" w:rsidRPr="00E20A92" w:rsidRDefault="00BC0173" w:rsidP="00BC0173"/>
    <w:p w:rsidR="001312BD" w:rsidRPr="00E20A92" w:rsidRDefault="001312BD" w:rsidP="001312BD">
      <w:pPr>
        <w:spacing w:line="240" w:lineRule="auto"/>
      </w:pPr>
      <w:r w:rsidRPr="00E20A92">
        <w:rPr>
          <w:noProof/>
        </w:rPr>
        <mc:AlternateContent>
          <mc:Choice Requires="wps">
            <w:drawing>
              <wp:anchor distT="0" distB="0" distL="114300" distR="114300" simplePos="0" relativeHeight="251713024" behindDoc="0" locked="0" layoutInCell="1" allowOverlap="1">
                <wp:simplePos x="0" y="0"/>
                <wp:positionH relativeFrom="margin">
                  <wp:posOffset>727710</wp:posOffset>
                </wp:positionH>
                <wp:positionV relativeFrom="margin">
                  <wp:posOffset>1988820</wp:posOffset>
                </wp:positionV>
                <wp:extent cx="4286250" cy="2371725"/>
                <wp:effectExtent l="0" t="0" r="0" b="9525"/>
                <wp:wrapSquare wrapText="bothSides"/>
                <wp:docPr id="12" name="Textfeld 12"/>
                <wp:cNvGraphicFramePr/>
                <a:graphic xmlns:a="http://schemas.openxmlformats.org/drawingml/2006/main">
                  <a:graphicData uri="http://schemas.microsoft.com/office/word/2010/wordprocessingShape">
                    <wps:wsp>
                      <wps:cNvSpPr txBox="1"/>
                      <wps:spPr>
                        <a:xfrm>
                          <a:off x="0" y="0"/>
                          <a:ext cx="4286250" cy="2371725"/>
                        </a:xfrm>
                        <a:prstGeom prst="rect">
                          <a:avLst/>
                        </a:prstGeom>
                        <a:solidFill>
                          <a:schemeClr val="lt1"/>
                        </a:solidFill>
                        <a:ln w="6350">
                          <a:noFill/>
                        </a:ln>
                      </wps:spPr>
                      <wps:txbx>
                        <w:txbxContent>
                          <w:p w:rsidR="001312BD" w:rsidRPr="002C257E" w:rsidRDefault="001312BD" w:rsidP="001312BD">
                            <w:pPr>
                              <w:pStyle w:val="Titel"/>
                              <w:jc w:val="center"/>
                            </w:pPr>
                            <w:bookmarkStart w:id="12" w:name="_Toc506285965"/>
                            <w:bookmarkStart w:id="13" w:name="_Toc506286639"/>
                            <w:bookmarkStart w:id="14" w:name="_Toc506286701"/>
                            <w:bookmarkStart w:id="15" w:name="_Toc506286715"/>
                            <w:bookmarkStart w:id="16" w:name="_Toc506286724"/>
                            <w:bookmarkStart w:id="17" w:name="_Toc506286740"/>
                            <w:bookmarkStart w:id="18" w:name="_Toc506290238"/>
                            <w:bookmarkStart w:id="19" w:name="_Toc506290245"/>
                            <w:bookmarkStart w:id="20" w:name="_Toc506290265"/>
                            <w:bookmarkStart w:id="21" w:name="_Toc506302481"/>
                            <w:bookmarkStart w:id="22" w:name="_Toc510538222"/>
                            <w:r>
                              <w:t>Teil 1</w:t>
                            </w:r>
                            <w:bookmarkEnd w:id="12"/>
                            <w:bookmarkEnd w:id="13"/>
                            <w:bookmarkEnd w:id="14"/>
                            <w:bookmarkEnd w:id="15"/>
                            <w:bookmarkEnd w:id="16"/>
                            <w:bookmarkEnd w:id="17"/>
                            <w:bookmarkEnd w:id="18"/>
                            <w:bookmarkEnd w:id="19"/>
                            <w:bookmarkEnd w:id="20"/>
                            <w:bookmarkEnd w:id="21"/>
                            <w:bookmarkEnd w:id="22"/>
                          </w:p>
                          <w:p w:rsidR="001312BD" w:rsidRPr="002C257E" w:rsidRDefault="001312BD" w:rsidP="001312BD">
                            <w:pPr>
                              <w:pStyle w:val="Grundtext"/>
                            </w:pPr>
                          </w:p>
                          <w:p w:rsidR="001312BD" w:rsidRDefault="001312BD" w:rsidP="001312BD">
                            <w:pPr>
                              <w:pStyle w:val="UntertitelWWZ"/>
                              <w:jc w:val="center"/>
                            </w:pPr>
                            <w:r>
                              <w:t>Obligatorische Kapitel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2" o:spid="_x0000_s1029" type="#_x0000_t202" style="position:absolute;margin-left:57.3pt;margin-top:156.6pt;width:337.5pt;height:186.75pt;z-index:2517130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" fillcolor="white [3201]" stroked="f" strokeweight=".5pt">
                <v:textbox>
                  <w:txbxContent>
                    <w:p w:rsidR="001312BD" w:rsidRPr="002C257E" w:rsidRDefault="001312BD" w:rsidP="001312BD">
                      <w:pPr>
                        <w:pStyle w:val="Titel"/>
                        <w:jc w:val="center"/>
                      </w:pPr>
                      <w:bookmarkStart w:id="23" w:name="_Toc506285965"/>
                      <w:bookmarkStart w:id="24" w:name="_Toc506286639"/>
                      <w:bookmarkStart w:id="25" w:name="_Toc506286701"/>
                      <w:bookmarkStart w:id="26" w:name="_Toc506286715"/>
                      <w:bookmarkStart w:id="27" w:name="_Toc506286724"/>
                      <w:bookmarkStart w:id="28" w:name="_Toc506286740"/>
                      <w:bookmarkStart w:id="29" w:name="_Toc506290238"/>
                      <w:bookmarkStart w:id="30" w:name="_Toc506290245"/>
                      <w:bookmarkStart w:id="31" w:name="_Toc506290265"/>
                      <w:bookmarkStart w:id="32" w:name="_Toc506302481"/>
                      <w:bookmarkStart w:id="33" w:name="_Toc510538222"/>
                      <w:r>
                        <w:t>Teil 1</w:t>
                      </w:r>
                      <w:bookmarkEnd w:id="23"/>
                      <w:bookmarkEnd w:id="24"/>
                      <w:bookmarkEnd w:id="25"/>
                      <w:bookmarkEnd w:id="26"/>
                      <w:bookmarkEnd w:id="27"/>
                      <w:bookmarkEnd w:id="28"/>
                      <w:bookmarkEnd w:id="29"/>
                      <w:bookmarkEnd w:id="30"/>
                      <w:bookmarkEnd w:id="31"/>
                      <w:bookmarkEnd w:id="32"/>
                      <w:bookmarkEnd w:id="33"/>
                    </w:p>
                    <w:p w:rsidR="001312BD" w:rsidRPr="002C257E" w:rsidRDefault="001312BD" w:rsidP="001312BD">
                      <w:pPr>
                        <w:pStyle w:val="Grundtext"/>
                      </w:pPr>
                    </w:p>
                    <w:p w:rsidR="001312BD" w:rsidRDefault="001312BD" w:rsidP="001312BD">
                      <w:pPr>
                        <w:pStyle w:val="UntertitelWWZ"/>
                        <w:jc w:val="center"/>
                      </w:pPr>
                      <w:r>
                        <w:t>Obligatorische Kapitel</w:t>
                      </w:r>
                    </w:p>
                  </w:txbxContent>
                </v:textbox>
                <w10:wrap type="square" anchorx="margin" anchory="margin"/>
              </v:shape>
            </w:pict>
          </mc:Fallback>
        </mc:AlternateContent>
      </w:r>
      <w:r w:rsidR="002933DC" w:rsidRPr="00E20A92">
        <w:rPr>
          <w:noProof/>
        </w:rPr>
        <w:drawing>
          <wp:anchor distT="0" distB="0" distL="114300" distR="114300" simplePos="0" relativeHeight="251712000" behindDoc="0" locked="0" layoutInCell="1" allowOverlap="1" wp14:anchorId="2290FE2C" wp14:editId="2F739402">
            <wp:simplePos x="0" y="0"/>
            <wp:positionH relativeFrom="margin">
              <wp:posOffset>4714875</wp:posOffset>
            </wp:positionH>
            <wp:positionV relativeFrom="margin">
              <wp:posOffset>5808345</wp:posOffset>
            </wp:positionV>
            <wp:extent cx="1932305" cy="1889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889760"/>
                    </a:xfrm>
                    <a:prstGeom prst="rect">
                      <a:avLst/>
                    </a:prstGeom>
                    <a:noFill/>
                  </pic:spPr>
                </pic:pic>
              </a:graphicData>
            </a:graphic>
            <wp14:sizeRelH relativeFrom="margin">
              <wp14:pctWidth>0</wp14:pctWidth>
            </wp14:sizeRelH>
            <wp14:sizeRelV relativeFrom="margin">
              <wp14:pctHeight>0</wp14:pctHeight>
            </wp14:sizeRelV>
          </wp:anchor>
        </w:drawing>
      </w:r>
    </w:p>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1312BD" w:rsidRPr="00E20A92" w:rsidRDefault="001312BD" w:rsidP="001312BD"/>
    <w:p w:rsidR="00A91C6B" w:rsidRPr="00E20A92" w:rsidRDefault="001312BD" w:rsidP="00A91C6B">
      <w:pPr>
        <w:pStyle w:val="berschrift1"/>
      </w:pPr>
      <w:r w:rsidRPr="00E20A92">
        <w:br w:type="page"/>
      </w:r>
      <w:bookmarkStart w:id="34" w:name="_Toc510538223"/>
      <w:r w:rsidR="00A91C6B" w:rsidRPr="00E20A92">
        <w:lastRenderedPageBreak/>
        <w:t>Aufgabestellung</w:t>
      </w:r>
      <w:bookmarkEnd w:id="34"/>
    </w:p>
    <w:p w:rsidR="00DD4FD0" w:rsidRPr="00E20A92" w:rsidRDefault="00DD4FD0" w:rsidP="004A1B65">
      <w:pPr>
        <w:pStyle w:val="Grundtext"/>
      </w:pPr>
    </w:p>
    <w:p w:rsidR="004A1B65" w:rsidRPr="00E20A92" w:rsidRDefault="004A1B65" w:rsidP="00DD4FD0">
      <w:pPr>
        <w:pStyle w:val="berschrift2"/>
      </w:pPr>
      <w:bookmarkStart w:id="35" w:name="_Toc510538224"/>
      <w:r w:rsidRPr="00E20A92">
        <w:t>Ausgangslage</w:t>
      </w:r>
      <w:bookmarkEnd w:id="35"/>
    </w:p>
    <w:p w:rsidR="004A1B65" w:rsidRPr="00E20A92" w:rsidRDefault="004A1B65" w:rsidP="004A1B65">
      <w:pPr>
        <w:pStyle w:val="Grundtext"/>
      </w:pPr>
      <w:r w:rsidRPr="00E20A92">
        <w:t>SAP ist in unserem Unternehmen das führende Stammdatensystem. Wir benötigen für die Zukunft eine Möglichkeit auf die Daten ohne "SAP GUI" oder auch mit Mobilen Geräten zuzugreifen. Aus diesem Grund soll ein Prototyp erstellt werden, welcher eine Webseite als UI hat und via Webservice aus dem SAP die Daten darstellen und mutieren kann. Es gibt in SAP die Möglichkeiten Daten auf Web Technologie auszugeben, aber wie immer sind die Technische Voraussetzungen und der Implementierungsaufwand im SAP Umfeld recht hoch. Es wäre unteranderem manchmal auch sehr hilfreich, Daten möglichst schnell und ohne grossen Aufwand aus dem SAP ziehen zu können und diese an den Benutzern zu Verfügungen stellen zu können. Denkbar wäre diese Lösung auch als Entwicklungswerkzeug in einem POC (Proof of Concept) zur Visualisierung späterer Spezifikationen in einem Projekt.</w:t>
      </w:r>
    </w:p>
    <w:p w:rsidR="004A1B65" w:rsidRPr="00E20A92" w:rsidRDefault="004A1B65" w:rsidP="00DD4FD0">
      <w:pPr>
        <w:pStyle w:val="berschrift2"/>
      </w:pPr>
      <w:bookmarkStart w:id="36" w:name="_Toc510538225"/>
      <w:r w:rsidRPr="00E20A92">
        <w:t>Detaillierte Aufgabenstellung</w:t>
      </w:r>
      <w:bookmarkEnd w:id="36"/>
    </w:p>
    <w:p w:rsidR="00DD4FD0" w:rsidRPr="00E20A92" w:rsidRDefault="00DD4FD0" w:rsidP="004A1B65">
      <w:pPr>
        <w:pStyle w:val="Grundtext"/>
        <w:rPr>
          <w:b/>
        </w:rPr>
      </w:pPr>
    </w:p>
    <w:p w:rsidR="004A1B65" w:rsidRPr="00E20A92" w:rsidRDefault="004A1B65" w:rsidP="004A1B65">
      <w:pPr>
        <w:pStyle w:val="Grundtext"/>
        <w:rPr>
          <w:b/>
        </w:rPr>
      </w:pPr>
      <w:r w:rsidRPr="00E20A92">
        <w:rPr>
          <w:b/>
        </w:rPr>
        <w:t xml:space="preserve">Ursprung </w:t>
      </w:r>
      <w:r w:rsidR="00DD4FD0" w:rsidRPr="00E20A92">
        <w:rPr>
          <w:b/>
        </w:rPr>
        <w:t>des Prototyps</w:t>
      </w:r>
      <w:r w:rsidRPr="00E20A92">
        <w:rPr>
          <w:b/>
        </w:rPr>
        <w:t>:</w:t>
      </w:r>
    </w:p>
    <w:p w:rsidR="004A1B65" w:rsidRPr="00E20A92" w:rsidRDefault="004A1B65" w:rsidP="004A1B65">
      <w:pPr>
        <w:pStyle w:val="Grundtext"/>
      </w:pPr>
      <w:r w:rsidRPr="00E20A92">
        <w:t xml:space="preserve">Die WWZ arbeitet mit dem Partnerunternehmen Quickline zusammen. Über Quickline werden Telekomprodukte verkauft. Es gibt eine Schnittstelle zu Quickline, welche die Workflows der Bestellungen, Umzüge und Stammdatenmutationen des Kunden zur WWZ übermitteln. Der Fokus </w:t>
      </w:r>
      <w:r w:rsidR="00DD4FD0" w:rsidRPr="00E20A92">
        <w:t>des Prototyps</w:t>
      </w:r>
      <w:r w:rsidRPr="00E20A92">
        <w:t xml:space="preserve"> ist der Prozess der Stammdatenmutationen. Für den Fachbereich gibt es im SAP ein einfaches Cockpit. In diesem Cockpit kann der Workflow für einen Kunden ausgewählt werden. Durch diese Selektion werden zwei Aktionen ausgelöst.</w:t>
      </w:r>
    </w:p>
    <w:p w:rsidR="004A1B65" w:rsidRPr="00E20A92" w:rsidRDefault="004A1B65" w:rsidP="004A1B65">
      <w:pPr>
        <w:pStyle w:val="Grundtext"/>
      </w:pPr>
      <w:r w:rsidRPr="00E20A92">
        <w:t>1. In einem GUI Container im SAP GUI wird eine Quickline Webseite aufgerufen, welche die Stammdaten des Kunden anzeigt.</w:t>
      </w:r>
    </w:p>
    <w:p w:rsidR="004A1B65" w:rsidRPr="00E20A92" w:rsidRDefault="004A1B65" w:rsidP="004A1B65">
      <w:pPr>
        <w:pStyle w:val="Grundtext"/>
      </w:pPr>
      <w:r w:rsidRPr="00E20A92">
        <w:t xml:space="preserve">2. In einem anderen GUI Container im SAP GUI, wird der SAP WebGUI gestartet und die Transaktion BP (ändern </w:t>
      </w:r>
      <w:r w:rsidR="00DD4FD0" w:rsidRPr="00E20A92">
        <w:t>des Geschäftspartners</w:t>
      </w:r>
      <w:r w:rsidRPr="00E20A92">
        <w:t>) aufgerufen.</w:t>
      </w:r>
    </w:p>
    <w:p w:rsidR="004A1B65" w:rsidRPr="00E20A92" w:rsidRDefault="004A1B65" w:rsidP="004A1B65">
      <w:pPr>
        <w:pStyle w:val="Grundtext"/>
      </w:pPr>
      <w:r w:rsidRPr="00E20A92">
        <w:t>Der Facharbeiter vergleicht die Stammdaten der beiden Systeme. Nach einer Validierung der Daten passt er im SAP WebGUI die Daten des Kunden an. Danach bestätigt der Facharbeiter den Workflow und der Workflow wird bei Quickline abgeschlossen.</w:t>
      </w:r>
    </w:p>
    <w:p w:rsidR="004A1B65" w:rsidRPr="00E20A92" w:rsidRDefault="004A1B65" w:rsidP="004A1B65">
      <w:pPr>
        <w:pStyle w:val="Grundtext"/>
      </w:pPr>
      <w:r w:rsidRPr="00E20A92">
        <w:t>Da der SAP WebGUI von SAP veraltet ist und letztens ein Problem mit dem Memory auf unserem SAP System ausgelöst hat, kam die initiale Idee zustande den SAP WebGUI durch eine normale Webseite abzulösen.</w:t>
      </w:r>
    </w:p>
    <w:p w:rsidR="004A1B65" w:rsidRPr="00E20A92" w:rsidRDefault="004A1B65" w:rsidP="004A1B65">
      <w:pPr>
        <w:pStyle w:val="Grundtext"/>
      </w:pPr>
      <w:r w:rsidRPr="00E20A92">
        <w:t>Was ist der SAP WebGUI: https://blogs.sap.com/2015/07/04/what-where-when-why-webgui/</w:t>
      </w:r>
    </w:p>
    <w:p w:rsidR="004A1B65" w:rsidRPr="00E20A92" w:rsidRDefault="004A1B65" w:rsidP="004A1B65">
      <w:pPr>
        <w:pStyle w:val="Grundtext"/>
      </w:pPr>
      <w:r w:rsidRPr="00E20A92">
        <w:t>Was ist die Transaktion BP: In der Transaktion BP werden die Stammdaten zu einem Geschäftspartner (Kunde) gepflegt.</w:t>
      </w:r>
    </w:p>
    <w:p w:rsidR="004A1B65" w:rsidRPr="00E20A92" w:rsidRDefault="004A1B65" w:rsidP="004A1B65">
      <w:pPr>
        <w:pStyle w:val="Grundtext"/>
      </w:pPr>
      <w:r w:rsidRPr="00E20A92">
        <w:t>Zu den Stammdaten gehören die Üblichen Daten wie die Kontaktdaten der Person und deren Anschrift. Die Transaktion ist das Gengenstück zu XD01 bei dem Modul SD für den Kunden, aber speziell für die Versorgungsindustrie.</w:t>
      </w:r>
    </w:p>
    <w:p w:rsidR="004A1B65" w:rsidRPr="00E20A92" w:rsidRDefault="004A1B65" w:rsidP="004A1B65">
      <w:pPr>
        <w:pStyle w:val="Grundtext"/>
      </w:pPr>
    </w:p>
    <w:p w:rsidR="00DD4FD0" w:rsidRPr="00E20A92" w:rsidRDefault="00DD4FD0" w:rsidP="004A1B65">
      <w:pPr>
        <w:pStyle w:val="Grundtext"/>
      </w:pPr>
    </w:p>
    <w:p w:rsidR="004A1B65" w:rsidRPr="00E20A92" w:rsidRDefault="004A1B65" w:rsidP="004A1B65">
      <w:pPr>
        <w:pStyle w:val="Grundtext"/>
        <w:rPr>
          <w:b/>
        </w:rPr>
      </w:pPr>
      <w:r w:rsidRPr="00E20A92">
        <w:rPr>
          <w:b/>
        </w:rPr>
        <w:t>Systemarchitektur:</w:t>
      </w:r>
    </w:p>
    <w:p w:rsidR="004A1B65" w:rsidRPr="00E20A92" w:rsidRDefault="004A1B65" w:rsidP="004A1B65">
      <w:pPr>
        <w:pStyle w:val="Grundtext"/>
      </w:pPr>
      <w:r w:rsidRPr="00E20A92">
        <w:t>Die WWZ hat grundsätzlich im SAP Umfeld eine 3tier Architektur im Einsatz.</w:t>
      </w:r>
    </w:p>
    <w:p w:rsidR="004A1B65" w:rsidRPr="00E20A92" w:rsidRDefault="004A1B65" w:rsidP="004A1B65">
      <w:pPr>
        <w:pStyle w:val="Grundtext"/>
      </w:pPr>
      <w:r w:rsidRPr="00E20A92">
        <w:t>Es gibt 3 SAP ERP Systeme:</w:t>
      </w:r>
    </w:p>
    <w:p w:rsidR="004A1B65" w:rsidRPr="00E20A92" w:rsidRDefault="004A1B65" w:rsidP="004A1B65">
      <w:pPr>
        <w:pStyle w:val="Grundtext"/>
      </w:pPr>
      <w:r w:rsidRPr="00E20A92">
        <w:t>T01 - Customizing/Entwicklung</w:t>
      </w:r>
    </w:p>
    <w:p w:rsidR="004A1B65" w:rsidRPr="00E20A92" w:rsidRDefault="004A1B65" w:rsidP="004A1B65">
      <w:pPr>
        <w:pStyle w:val="Grundtext"/>
      </w:pPr>
      <w:r w:rsidRPr="00E20A92">
        <w:t>Q01 - Test/Stagesystem</w:t>
      </w:r>
    </w:p>
    <w:p w:rsidR="004A1B65" w:rsidRPr="00E20A92" w:rsidRDefault="004A1B65" w:rsidP="004A1B65">
      <w:pPr>
        <w:pStyle w:val="Grundtext"/>
      </w:pPr>
      <w:r w:rsidRPr="00E20A92">
        <w:t>P01 - Produktivsystem</w:t>
      </w:r>
    </w:p>
    <w:p w:rsidR="004A1B65" w:rsidRPr="00E20A92" w:rsidRDefault="004A1B65" w:rsidP="004A1B65">
      <w:pPr>
        <w:pStyle w:val="Grundtext"/>
      </w:pPr>
    </w:p>
    <w:p w:rsidR="004A1B65" w:rsidRPr="00E20A92" w:rsidRDefault="004A1B65" w:rsidP="004A1B65">
      <w:pPr>
        <w:pStyle w:val="Grundtext"/>
      </w:pPr>
      <w:r w:rsidRPr="00E20A92">
        <w:t>Bei den SAP PI Systemen, haben wir nur eine 2tier Architektur:</w:t>
      </w:r>
    </w:p>
    <w:p w:rsidR="004A1B65" w:rsidRPr="00E20A92" w:rsidRDefault="004A1B65" w:rsidP="004A1B65">
      <w:pPr>
        <w:pStyle w:val="Grundtext"/>
      </w:pPr>
      <w:r w:rsidRPr="00E20A92">
        <w:t>SAP ERP Q01 -&gt; SAP PI PT1</w:t>
      </w:r>
    </w:p>
    <w:p w:rsidR="004A1B65" w:rsidRPr="00E20A92" w:rsidRDefault="004A1B65" w:rsidP="004A1B65">
      <w:pPr>
        <w:pStyle w:val="Grundtext"/>
      </w:pPr>
      <w:r w:rsidRPr="00E20A92">
        <w:t>SAP ERP P01 -&gt; SAP PI PP1</w:t>
      </w:r>
    </w:p>
    <w:p w:rsidR="004A1B65" w:rsidRPr="00E20A92" w:rsidRDefault="004A1B65" w:rsidP="004A1B65">
      <w:pPr>
        <w:pStyle w:val="Grundtext"/>
      </w:pPr>
      <w:r w:rsidRPr="00E20A92">
        <w:t>Aus diesem Grund müssen die Entwicklungen die im T01 gemacht werden und eine PI Schnittstelle benötigen, zwingend in das SAP Q01 mit dem SAP SolMan transportiert werden. Der SAP SolMan verwaltet die Änderungen und ist an das Transportmanagement angehängt ist.</w:t>
      </w:r>
    </w:p>
    <w:p w:rsidR="004A1B65" w:rsidRPr="00E20A92" w:rsidRDefault="004A1B65" w:rsidP="004A1B65">
      <w:pPr>
        <w:pStyle w:val="Grundtext"/>
      </w:pPr>
      <w:r w:rsidRPr="00E20A92">
        <w:t>Als Webserver für den Prototyp ist ein XAMPP lokal auf dem entwicklungs PC mit Windows 7 installiert. Bei einer eventueller Produktivsetzung nach der IPA wird die Webanwendung auf einem Server innerhalb der DMZ in der WWZ kopiert.</w:t>
      </w:r>
    </w:p>
    <w:p w:rsidR="004A1B65" w:rsidRPr="00E20A92" w:rsidRDefault="004A1B65" w:rsidP="004A1B65">
      <w:pPr>
        <w:pStyle w:val="Grundtext"/>
      </w:pPr>
      <w:r w:rsidRPr="00E20A92">
        <w:t>Die komplette Systemarchitektur welche an der IPA benötigt wird, ist bereits vollständig aufgebaut. An den Systemen ist keine Konfiguration mehr notwendig. Ein User für den Zugriff der Webanwendung auf das PI ist angelegt und geprüft.</w:t>
      </w:r>
    </w:p>
    <w:p w:rsidR="004A1B65" w:rsidRPr="00E20A92" w:rsidRDefault="004A1B65" w:rsidP="004A1B65">
      <w:pPr>
        <w:pStyle w:val="Grundtext"/>
      </w:pPr>
    </w:p>
    <w:p w:rsidR="004A1B65" w:rsidRPr="00E20A92" w:rsidRDefault="004A1B65" w:rsidP="00DD4FD0">
      <w:pPr>
        <w:pStyle w:val="Grundtext"/>
        <w:rPr>
          <w:b/>
        </w:rPr>
      </w:pPr>
      <w:r w:rsidRPr="00E20A92">
        <w:rPr>
          <w:b/>
        </w:rPr>
        <w:t>Musskriterien:</w:t>
      </w:r>
    </w:p>
    <w:p w:rsidR="004A1B65" w:rsidRPr="00E20A92" w:rsidRDefault="004A1B65" w:rsidP="004A1B65">
      <w:pPr>
        <w:pStyle w:val="Grundtext"/>
      </w:pPr>
      <w:r w:rsidRPr="00E20A92">
        <w:t>Es ist eine Webanwendung zu realisieren welche Stammdaten vom Geschäftspartner, die im SAP ERP abgelegt sind, ausgibt. Neben der Anzeige sollen auch einige Daten geändert werden können, welche dann im SAP wieder verbucht werden. Die Schnittstelle zum Auslesen der Daten muss über das SAP PI erfolgen. Primäres Ziel dieses Prototypen</w:t>
      </w:r>
      <w:r w:rsidR="00DD4FD0" w:rsidRPr="00E20A92">
        <w:t>s</w:t>
      </w:r>
      <w:r w:rsidRPr="00E20A92">
        <w:t xml:space="preserve"> ist es, die Machbarkeit und Schwierigkeiten einer Webanbindung an das SAP aufzuzeigen. Die Anwendung soll ohne spezielle Konfiguration auf dem Webserver und ohne zusätzlichem Modulen von XAMPP Webserver laufen.</w:t>
      </w:r>
    </w:p>
    <w:p w:rsidR="004A1B65" w:rsidRPr="00E20A92" w:rsidRDefault="004A1B65" w:rsidP="004A1B65">
      <w:pPr>
        <w:pStyle w:val="Grundtext"/>
      </w:pPr>
      <w:r w:rsidRPr="00E20A92">
        <w:t>Es soll eine Grundlage/Vorlage geschaffen werden, welche für schnelle Implementation z.b an einem POC hilft für einen Webservice ein GUI zu erstellen. Über dieses GUI kann der Webservice getestet werden und z.b dem Fachbereich oder externen Partner die Funktionen visualisiert werden. Denkbar sind auch kleinere/einfachere Anwendungen wie bei diesem Prototyp z.b Mutationen von Stammdaten.</w:t>
      </w:r>
    </w:p>
    <w:p w:rsidR="004A1B65" w:rsidRPr="00E20A92" w:rsidRDefault="004A1B65" w:rsidP="004A1B65">
      <w:pPr>
        <w:pStyle w:val="Grundtext"/>
      </w:pPr>
    </w:p>
    <w:p w:rsidR="00DD4FD0" w:rsidRPr="00E20A92" w:rsidRDefault="00DD4FD0" w:rsidP="004A1B65">
      <w:pPr>
        <w:pStyle w:val="Grundtext"/>
      </w:pPr>
    </w:p>
    <w:p w:rsidR="004A1B65" w:rsidRPr="00E20A92" w:rsidRDefault="004A1B65" w:rsidP="004A1B65">
      <w:pPr>
        <w:pStyle w:val="Grundtext"/>
        <w:rPr>
          <w:b/>
        </w:rPr>
      </w:pPr>
      <w:r w:rsidRPr="00E20A92">
        <w:rPr>
          <w:b/>
        </w:rPr>
        <w:lastRenderedPageBreak/>
        <w:t>Technische Vorgaben:</w:t>
      </w:r>
    </w:p>
    <w:p w:rsidR="004A1B65" w:rsidRPr="00E20A92" w:rsidRDefault="004A1B65" w:rsidP="004A1B65">
      <w:pPr>
        <w:pStyle w:val="Grundtext"/>
      </w:pPr>
      <w:r w:rsidRPr="00E20A92">
        <w:t>Webanwendung:</w:t>
      </w:r>
    </w:p>
    <w:p w:rsidR="004A1B65" w:rsidRPr="00E20A92" w:rsidRDefault="004A1B65" w:rsidP="004A1B65">
      <w:pPr>
        <w:pStyle w:val="Grundtext"/>
      </w:pPr>
      <w:r w:rsidRPr="00E20A92">
        <w:t>- Die Webanwendung soll auf einem Webserver: XAMPP auf WIN7 64Bit laufen.</w:t>
      </w:r>
    </w:p>
    <w:p w:rsidR="004A1B65" w:rsidRPr="00E20A92" w:rsidRDefault="004A1B65" w:rsidP="004A1B65">
      <w:pPr>
        <w:pStyle w:val="Grundtext"/>
      </w:pPr>
      <w:r w:rsidRPr="00E20A92">
        <w:t>- Die Daten sollen zwischen der Webanwendung und dem SAP PI über eine SOAP Schnittstelle kommunizieren. Innerhalb des SOAP Request werden die Daten im XML Format abgebildet (SAP PI Standard bei einem SOAP Adapter).</w:t>
      </w:r>
    </w:p>
    <w:p w:rsidR="004A1B65" w:rsidRPr="00E20A92" w:rsidRDefault="004A1B65" w:rsidP="004A1B65">
      <w:pPr>
        <w:pStyle w:val="Grundtext"/>
      </w:pPr>
      <w:r w:rsidRPr="00E20A92">
        <w:t>- Als Programmiersprache für die Webanwendung soll JavaScript und HTML verwendet werden.</w:t>
      </w:r>
    </w:p>
    <w:p w:rsidR="004A1B65" w:rsidRPr="00E20A92" w:rsidRDefault="004A1B65" w:rsidP="004A1B65">
      <w:pPr>
        <w:pStyle w:val="Grundtext"/>
      </w:pPr>
      <w:r w:rsidRPr="00E20A92">
        <w:t>- Zusätzliche benötigte Bibliotheken für die Webanwendung können frei gewählt werden.</w:t>
      </w:r>
    </w:p>
    <w:p w:rsidR="004A1B65" w:rsidRPr="00E20A92" w:rsidRDefault="004A1B65" w:rsidP="004A1B65">
      <w:pPr>
        <w:pStyle w:val="Grundtext"/>
      </w:pPr>
    </w:p>
    <w:p w:rsidR="004A1B65" w:rsidRPr="00E20A92" w:rsidRDefault="004A1B65" w:rsidP="004A1B65">
      <w:pPr>
        <w:pStyle w:val="Grundtext"/>
      </w:pPr>
      <w:r w:rsidRPr="00E20A92">
        <w:t>SAP PI:</w:t>
      </w:r>
    </w:p>
    <w:p w:rsidR="004A1B65" w:rsidRPr="00E20A92" w:rsidRDefault="004A1B65" w:rsidP="004A1B65">
      <w:pPr>
        <w:pStyle w:val="Grundtext"/>
      </w:pPr>
      <w:r w:rsidRPr="00E20A92">
        <w:t>- Das Design der Schnittstellen (Webservice) muss im "Enterprice Service Builder" erstellt werden</w:t>
      </w:r>
    </w:p>
    <w:p w:rsidR="004A1B65" w:rsidRPr="00E20A92" w:rsidRDefault="004A1B65" w:rsidP="004A1B65">
      <w:pPr>
        <w:pStyle w:val="Grundtext"/>
      </w:pPr>
      <w:r w:rsidRPr="00E20A92">
        <w:t>- Die Konfiguration der Schnittstellen muss im "Integration Builder" gemacht werden</w:t>
      </w:r>
    </w:p>
    <w:p w:rsidR="004A1B65" w:rsidRPr="00E20A92" w:rsidRDefault="004A1B65" w:rsidP="004A1B65">
      <w:pPr>
        <w:pStyle w:val="Grundtext"/>
      </w:pPr>
      <w:r w:rsidRPr="00E20A92">
        <w:t>- Communications Channel soll vom Typ SOAP sein</w:t>
      </w:r>
    </w:p>
    <w:p w:rsidR="004A1B65" w:rsidRPr="00E20A92" w:rsidRDefault="004A1B65" w:rsidP="004A1B65">
      <w:pPr>
        <w:pStyle w:val="Grundtext"/>
      </w:pPr>
      <w:r w:rsidRPr="00E20A92">
        <w:t>- Die Kommunikation soll über HTTP erfolgen (HTTPS ist "out of scope")</w:t>
      </w:r>
    </w:p>
    <w:p w:rsidR="004A1B65" w:rsidRPr="00E20A92" w:rsidRDefault="004A1B65" w:rsidP="004A1B65">
      <w:pPr>
        <w:pStyle w:val="Grundtext"/>
      </w:pPr>
    </w:p>
    <w:p w:rsidR="004A1B65" w:rsidRPr="00E20A92" w:rsidRDefault="004A1B65" w:rsidP="004A1B65">
      <w:pPr>
        <w:pStyle w:val="Grundtext"/>
      </w:pPr>
      <w:r w:rsidRPr="00E20A92">
        <w:t>SAP ERP:</w:t>
      </w:r>
    </w:p>
    <w:p w:rsidR="004A1B65" w:rsidRPr="00E20A92" w:rsidRDefault="004A1B65" w:rsidP="004A1B65">
      <w:pPr>
        <w:pStyle w:val="Grundtext"/>
      </w:pPr>
      <w:r w:rsidRPr="00E20A92">
        <w:t>- Das Coding für die Datenbeschaffung soll im generierten Proxy des Webservice erstellt werden</w:t>
      </w:r>
    </w:p>
    <w:p w:rsidR="004A1B65" w:rsidRPr="00E20A92" w:rsidRDefault="004A1B65" w:rsidP="004A1B65">
      <w:pPr>
        <w:pStyle w:val="Grundtext"/>
      </w:pPr>
      <w:r w:rsidRPr="00E20A92">
        <w:t>- Für die Datenbeschaffung sind SAP Funktionsbausteine oder Klassen zu verwenden, ausser es sind keine vorhanden oder deren Funktionalität recht nicht aus.</w:t>
      </w:r>
    </w:p>
    <w:p w:rsidR="004A1B65" w:rsidRPr="00E20A92" w:rsidRDefault="004A1B65" w:rsidP="004A1B65">
      <w:pPr>
        <w:pStyle w:val="Grundtext"/>
        <w:rPr>
          <w:b/>
        </w:rPr>
      </w:pPr>
      <w:r w:rsidRPr="00E20A92">
        <w:rPr>
          <w:b/>
        </w:rPr>
        <w:t>Abgrenzungskriterien:</w:t>
      </w:r>
    </w:p>
    <w:p w:rsidR="004A1B65" w:rsidRPr="00E20A92" w:rsidRDefault="004A1B65" w:rsidP="004A1B65">
      <w:pPr>
        <w:pStyle w:val="Grundtext"/>
      </w:pPr>
      <w:r w:rsidRPr="00E20A92">
        <w:t>Auf die Implementation der Sicherheit der Applikation wird bei dieser Umsetzung bewusst verzichtet, da dies der Rahmen der Umsetzungszeit sprengen würde. Die Angaben der Authentifizierung welche über Basic Authentication gemacht werden soll, darf fix im Code hinterlegt werden.</w:t>
      </w:r>
    </w:p>
    <w:p w:rsidR="004A1B65" w:rsidRPr="00E20A92" w:rsidRDefault="004A1B65" w:rsidP="004A1B65">
      <w:pPr>
        <w:pStyle w:val="Grundtext"/>
        <w:rPr>
          <w:b/>
        </w:rPr>
      </w:pPr>
      <w:r w:rsidRPr="00E20A92">
        <w:rPr>
          <w:b/>
        </w:rPr>
        <w:t>Zielgruppen:</w:t>
      </w:r>
    </w:p>
    <w:p w:rsidR="004A1B65" w:rsidRPr="00E20A92" w:rsidRDefault="004A1B65" w:rsidP="004A1B65">
      <w:pPr>
        <w:pStyle w:val="Grundtext"/>
      </w:pPr>
      <w:r w:rsidRPr="00E20A92">
        <w:t>Der Prototyp dieser Anwendung ist primär für Entwickler und IT Fachleute gedacht.</w:t>
      </w:r>
    </w:p>
    <w:p w:rsidR="004A1B65" w:rsidRPr="00E20A92" w:rsidRDefault="004A1B65" w:rsidP="004A1B65">
      <w:pPr>
        <w:pStyle w:val="Grundtext"/>
      </w:pPr>
    </w:p>
    <w:p w:rsidR="004A1B65" w:rsidRPr="00E20A92" w:rsidRDefault="004A1B65" w:rsidP="004A1B65">
      <w:pPr>
        <w:pStyle w:val="Grundtext"/>
        <w:rPr>
          <w:b/>
        </w:rPr>
      </w:pPr>
      <w:r w:rsidRPr="00E20A92">
        <w:rPr>
          <w:b/>
        </w:rPr>
        <w:t>Betriebsbedingungen:</w:t>
      </w:r>
    </w:p>
    <w:p w:rsidR="004A1B65" w:rsidRPr="00E20A92" w:rsidRDefault="004A1B65" w:rsidP="004A1B65">
      <w:pPr>
        <w:pStyle w:val="Grundtext"/>
      </w:pPr>
      <w:r w:rsidRPr="00E20A92">
        <w:t>Die Web Anwendung soll im Internet Explorer Browser 11 auf einem Desktop oder Notebook laufen. Es sollen keine speziellen Voraussetzungen oder Installationen auf einem Web Server nötig sein.</w:t>
      </w:r>
    </w:p>
    <w:p w:rsidR="004A1B65" w:rsidRPr="00E20A92" w:rsidRDefault="004A1B65" w:rsidP="004A1B65">
      <w:pPr>
        <w:pStyle w:val="Grundtext"/>
      </w:pPr>
      <w:r w:rsidRPr="00E20A92">
        <w:t>Spezifikation der Webanwendung</w:t>
      </w:r>
    </w:p>
    <w:p w:rsidR="004A1B65" w:rsidRPr="00E20A92" w:rsidRDefault="004A1B65" w:rsidP="004A1B65">
      <w:pPr>
        <w:pStyle w:val="Grundtext"/>
      </w:pPr>
      <w:r w:rsidRPr="00E20A92">
        <w:lastRenderedPageBreak/>
        <w:t>Das GUI der Webanwendung soll die Zugehörigkeit zur WWZ Gruppe wiederspiegeln. Ein WWZ Logo und das WWZ Blau sollen Bestandteil des Designs sein. Als Vorlage dient die Webseite der WWZ. Ein spezifischer Style Guide wird nicht vorgegeben und auch nicht erwartet. Der Fokus des Prototyp liegt auf den Funktionen und dem Backendsystem. Die Bedienelemente und der Look and Feel sind der heutigen Zeit angemessen auszulegen. Bootstrap kann verwendet werden, ist aber kein Musskriterium. Rückmeldungen und Fehlerbehandlung nach dem Aufruf eines Service soll dem Benutzer als Feedback angezeigt werden.</w:t>
      </w:r>
    </w:p>
    <w:p w:rsidR="004A1B65" w:rsidRPr="00E20A92" w:rsidRDefault="004A1B65" w:rsidP="004A1B65">
      <w:pPr>
        <w:pStyle w:val="Grundtext"/>
      </w:pPr>
      <w:r w:rsidRPr="00E20A92">
        <w:t>Folgende Funktionen sollen in der Anwendung implementiert werden:</w:t>
      </w:r>
    </w:p>
    <w:p w:rsidR="004A1B65" w:rsidRPr="00E20A92" w:rsidRDefault="004A1B65" w:rsidP="004A1B65">
      <w:pPr>
        <w:pStyle w:val="Grundtext"/>
      </w:pPr>
      <w:r w:rsidRPr="00E20A92">
        <w:t>Suche von Geschäftspartner</w:t>
      </w:r>
      <w:r w:rsidR="00DD4FD0" w:rsidRPr="00E20A92">
        <w:t xml:space="preserve"> nach</w:t>
      </w:r>
      <w:r w:rsidRPr="00E20A92">
        <w:t>:</w:t>
      </w:r>
    </w:p>
    <w:p w:rsidR="004A1B65" w:rsidRPr="00E20A92" w:rsidRDefault="004A1B65" w:rsidP="00DD4FD0">
      <w:pPr>
        <w:pStyle w:val="Grundtext"/>
        <w:ind w:left="567"/>
      </w:pPr>
      <w:r w:rsidRPr="00E20A92">
        <w:t>- GP Nummer</w:t>
      </w:r>
    </w:p>
    <w:p w:rsidR="004A1B65" w:rsidRPr="00E20A92" w:rsidRDefault="004A1B65" w:rsidP="00DD4FD0">
      <w:pPr>
        <w:pStyle w:val="Grundtext"/>
        <w:ind w:left="567"/>
      </w:pPr>
      <w:r w:rsidRPr="00E20A92">
        <w:t>- Name</w:t>
      </w:r>
    </w:p>
    <w:p w:rsidR="004A1B65" w:rsidRPr="00E20A92" w:rsidRDefault="004A1B65" w:rsidP="00DD4FD0">
      <w:pPr>
        <w:pStyle w:val="Grundtext"/>
        <w:ind w:left="567"/>
      </w:pPr>
      <w:r w:rsidRPr="00E20A92">
        <w:t>- Vorname</w:t>
      </w:r>
    </w:p>
    <w:p w:rsidR="004A1B65" w:rsidRPr="00E20A92" w:rsidRDefault="004A1B65" w:rsidP="00DD4FD0">
      <w:pPr>
        <w:pStyle w:val="Grundtext"/>
        <w:ind w:left="567"/>
      </w:pPr>
      <w:r w:rsidRPr="00E20A92">
        <w:t>- Firmen-/Gruppenname</w:t>
      </w:r>
    </w:p>
    <w:p w:rsidR="004A1B65" w:rsidRPr="00E20A92" w:rsidRDefault="004A1B65" w:rsidP="00DD4FD0">
      <w:pPr>
        <w:pStyle w:val="Grundtext"/>
        <w:ind w:left="567"/>
      </w:pPr>
      <w:r w:rsidRPr="00E20A92">
        <w:t>- Strasse</w:t>
      </w:r>
    </w:p>
    <w:p w:rsidR="004A1B65" w:rsidRPr="00E20A92" w:rsidRDefault="004A1B65" w:rsidP="00DD4FD0">
      <w:pPr>
        <w:pStyle w:val="Grundtext"/>
        <w:ind w:left="567"/>
      </w:pPr>
      <w:r w:rsidRPr="00E20A92">
        <w:t>-Hausnummer</w:t>
      </w:r>
    </w:p>
    <w:p w:rsidR="004A1B65" w:rsidRPr="00E20A92" w:rsidRDefault="004A1B65" w:rsidP="00DD4FD0">
      <w:pPr>
        <w:pStyle w:val="Grundtext"/>
        <w:ind w:left="567"/>
      </w:pPr>
      <w:r w:rsidRPr="00E20A92">
        <w:t>- Ort</w:t>
      </w:r>
    </w:p>
    <w:p w:rsidR="004A1B65" w:rsidRPr="00E20A92" w:rsidRDefault="004A1B65" w:rsidP="00DD4FD0">
      <w:pPr>
        <w:pStyle w:val="Grundtext"/>
        <w:ind w:left="567"/>
      </w:pPr>
      <w:r w:rsidRPr="00E20A92">
        <w:t>- PLZ</w:t>
      </w:r>
    </w:p>
    <w:p w:rsidR="004A1B65" w:rsidRPr="00E20A92" w:rsidRDefault="004A1B65" w:rsidP="004A1B65">
      <w:pPr>
        <w:pStyle w:val="Grundtext"/>
      </w:pPr>
    </w:p>
    <w:p w:rsidR="004A1B65" w:rsidRPr="00E20A92" w:rsidRDefault="004A1B65" w:rsidP="004A1B65">
      <w:pPr>
        <w:pStyle w:val="Grundtext"/>
        <w:rPr>
          <w:b/>
        </w:rPr>
      </w:pPr>
      <w:r w:rsidRPr="00E20A92">
        <w:rPr>
          <w:b/>
        </w:rPr>
        <w:t>Funktion:</w:t>
      </w:r>
    </w:p>
    <w:p w:rsidR="004A1B65" w:rsidRPr="00E20A92" w:rsidRDefault="004A1B65" w:rsidP="004A1B65">
      <w:pPr>
        <w:pStyle w:val="Grundtext"/>
      </w:pPr>
      <w:r w:rsidRPr="00E20A92">
        <w:t>Die Werte für die Suche sollen in einzelnen Inputfeldern eingegeben werden können.</w:t>
      </w:r>
    </w:p>
    <w:p w:rsidR="004A1B65" w:rsidRPr="00E20A92" w:rsidRDefault="004A1B65" w:rsidP="004A1B65">
      <w:pPr>
        <w:pStyle w:val="Grundtext"/>
      </w:pPr>
      <w:r w:rsidRPr="00E20A92">
        <w:t>Wenn die Suche ausgeführt wird, sollen maximal die ersten 50 Einträge zurückgegeben werden. Zusätzlich soll dem Benutzer eine Meldung angezeigt werden, dass es mehr Suchtreffer gibt als angezeigt werden. Die Suchergebnisse sollen in einer Liste angezeigt werden. Ein Treffer auf der Suchliste soll ausgewählt werden können, damit die Stammdaten des Kunden geladen und angezeigt werden.</w:t>
      </w:r>
    </w:p>
    <w:p w:rsidR="004A1B65" w:rsidRPr="00E20A92" w:rsidRDefault="004A1B65" w:rsidP="004A1B65">
      <w:pPr>
        <w:pStyle w:val="Grundtext"/>
        <w:rPr>
          <w:b/>
        </w:rPr>
      </w:pPr>
      <w:r w:rsidRPr="00E20A92">
        <w:rPr>
          <w:b/>
        </w:rPr>
        <w:t>Validierung:</w:t>
      </w:r>
    </w:p>
    <w:p w:rsidR="004A1B65" w:rsidRPr="00E20A92" w:rsidRDefault="004A1B65" w:rsidP="004A1B65">
      <w:pPr>
        <w:pStyle w:val="Grundtext"/>
      </w:pPr>
      <w:r w:rsidRPr="00E20A92">
        <w:t>Mindesten eines dieser Felder muss einen Wert enthalten bevor die Suche ausgeführt wird.</w:t>
      </w:r>
    </w:p>
    <w:p w:rsidR="004A1B65" w:rsidRPr="00E20A92" w:rsidRDefault="004A1B65" w:rsidP="004A1B65">
      <w:pPr>
        <w:pStyle w:val="Grundtext"/>
      </w:pPr>
      <w:r w:rsidRPr="00E20A92">
        <w:t xml:space="preserve">Wenn die GP Nummer ausgewählt wird, darf diese nur </w:t>
      </w:r>
      <w:r w:rsidR="00810AFF" w:rsidRPr="00E20A92">
        <w:t>Numerische werte</w:t>
      </w:r>
      <w:r w:rsidRPr="00E20A92">
        <w:t xml:space="preserve"> enthalten und 7 Zeichen länge haben.</w:t>
      </w:r>
    </w:p>
    <w:p w:rsidR="00DD4FD0" w:rsidRPr="00E20A92" w:rsidRDefault="00DD4FD0" w:rsidP="004A1B65">
      <w:pPr>
        <w:pStyle w:val="Grundtext"/>
      </w:pPr>
    </w:p>
    <w:p w:rsidR="00DD4FD0" w:rsidRPr="00E20A92" w:rsidRDefault="00DD4FD0" w:rsidP="004A1B65">
      <w:pPr>
        <w:pStyle w:val="Grundtext"/>
      </w:pPr>
    </w:p>
    <w:p w:rsidR="00DD4FD0" w:rsidRPr="00E20A92" w:rsidRDefault="00DD4FD0" w:rsidP="004A1B65">
      <w:pPr>
        <w:pStyle w:val="Grundtext"/>
      </w:pPr>
    </w:p>
    <w:p w:rsidR="004A1B65" w:rsidRPr="00E20A92" w:rsidRDefault="004A1B65" w:rsidP="004A1B65">
      <w:pPr>
        <w:pStyle w:val="Grundtext"/>
      </w:pPr>
      <w:r w:rsidRPr="00E20A92">
        <w:t>Anzeigen von Geschäftspartner:</w:t>
      </w:r>
    </w:p>
    <w:p w:rsidR="004A1B65" w:rsidRPr="00E20A92" w:rsidRDefault="004A1B65" w:rsidP="00DD4FD0">
      <w:pPr>
        <w:pStyle w:val="Grundtext"/>
        <w:numPr>
          <w:ilvl w:val="0"/>
          <w:numId w:val="16"/>
        </w:numPr>
        <w:ind w:left="284" w:hanging="284"/>
      </w:pPr>
      <w:r w:rsidRPr="00E20A92">
        <w:lastRenderedPageBreak/>
        <w:t>Kundedaten anzeigen</w:t>
      </w:r>
      <w:r w:rsidR="00DD4FD0" w:rsidRPr="00E20A92">
        <w:t xml:space="preserve"> (Standartadresse)</w:t>
      </w:r>
    </w:p>
    <w:p w:rsidR="004A1B65" w:rsidRPr="00E20A92" w:rsidRDefault="004A1B65" w:rsidP="00DD4FD0">
      <w:pPr>
        <w:pStyle w:val="Grundtext"/>
        <w:ind w:left="567"/>
      </w:pPr>
      <w:r w:rsidRPr="00E20A92">
        <w:t>- Anrede</w:t>
      </w:r>
    </w:p>
    <w:p w:rsidR="004A1B65" w:rsidRPr="00E20A92" w:rsidRDefault="004A1B65" w:rsidP="00DD4FD0">
      <w:pPr>
        <w:pStyle w:val="Grundtext"/>
        <w:ind w:left="567"/>
      </w:pPr>
      <w:r w:rsidRPr="00E20A92">
        <w:t>- Name 1</w:t>
      </w:r>
    </w:p>
    <w:p w:rsidR="004A1B65" w:rsidRPr="00E20A92" w:rsidRDefault="004A1B65" w:rsidP="00DD4FD0">
      <w:pPr>
        <w:pStyle w:val="Grundtext"/>
        <w:ind w:left="567"/>
      </w:pPr>
      <w:r w:rsidRPr="00E20A92">
        <w:t>- Name 2</w:t>
      </w:r>
    </w:p>
    <w:p w:rsidR="004A1B65" w:rsidRPr="00E20A92" w:rsidRDefault="004A1B65" w:rsidP="00DD4FD0">
      <w:pPr>
        <w:pStyle w:val="Grundtext"/>
        <w:ind w:left="567"/>
      </w:pPr>
      <w:r w:rsidRPr="00E20A92">
        <w:t>- Vorname</w:t>
      </w:r>
    </w:p>
    <w:p w:rsidR="004A1B65" w:rsidRPr="00E20A92" w:rsidRDefault="004A1B65" w:rsidP="00DD4FD0">
      <w:pPr>
        <w:pStyle w:val="Grundtext"/>
        <w:ind w:left="567"/>
      </w:pPr>
      <w:r w:rsidRPr="00E20A92">
        <w:t>-Nachname</w:t>
      </w:r>
    </w:p>
    <w:p w:rsidR="004A1B65" w:rsidRPr="00E20A92" w:rsidRDefault="004A1B65" w:rsidP="00DD4FD0">
      <w:pPr>
        <w:pStyle w:val="Grundtext"/>
        <w:ind w:left="567"/>
      </w:pPr>
      <w:r w:rsidRPr="00E20A92">
        <w:t>- Ort</w:t>
      </w:r>
    </w:p>
    <w:p w:rsidR="004A1B65" w:rsidRPr="00E20A92" w:rsidRDefault="004A1B65" w:rsidP="00DD4FD0">
      <w:pPr>
        <w:pStyle w:val="Grundtext"/>
        <w:ind w:left="567"/>
      </w:pPr>
      <w:r w:rsidRPr="00E20A92">
        <w:t>- Strasse</w:t>
      </w:r>
    </w:p>
    <w:p w:rsidR="004A1B65" w:rsidRPr="00E20A92" w:rsidRDefault="004A1B65" w:rsidP="00DD4FD0">
      <w:pPr>
        <w:pStyle w:val="Grundtext"/>
        <w:ind w:left="567"/>
      </w:pPr>
      <w:r w:rsidRPr="00E20A92">
        <w:t>- PLZ</w:t>
      </w:r>
    </w:p>
    <w:p w:rsidR="004A1B65" w:rsidRPr="00E20A92" w:rsidRDefault="004A1B65" w:rsidP="00DD4FD0">
      <w:pPr>
        <w:pStyle w:val="Grundtext"/>
        <w:ind w:left="567"/>
      </w:pPr>
      <w:r w:rsidRPr="00E20A92">
        <w:t>- Land</w:t>
      </w:r>
    </w:p>
    <w:p w:rsidR="004A1B65" w:rsidRPr="00E20A92" w:rsidRDefault="004A1B65" w:rsidP="00DD4FD0">
      <w:pPr>
        <w:pStyle w:val="Grundtext"/>
        <w:ind w:left="567"/>
      </w:pPr>
      <w:r w:rsidRPr="00E20A92">
        <w:t>- Region</w:t>
      </w:r>
    </w:p>
    <w:p w:rsidR="004A1B65" w:rsidRPr="00E20A92" w:rsidRDefault="004A1B65" w:rsidP="00DD4FD0">
      <w:pPr>
        <w:pStyle w:val="Grundtext"/>
        <w:numPr>
          <w:ilvl w:val="0"/>
          <w:numId w:val="16"/>
        </w:numPr>
        <w:ind w:left="284" w:hanging="284"/>
      </w:pPr>
      <w:r w:rsidRPr="00E20A92">
        <w:t>Kommunikation</w:t>
      </w:r>
    </w:p>
    <w:p w:rsidR="004A1B65" w:rsidRPr="00E20A92" w:rsidRDefault="004A1B65" w:rsidP="00DD4FD0">
      <w:pPr>
        <w:pStyle w:val="Grundtext"/>
        <w:ind w:left="567"/>
      </w:pPr>
      <w:r w:rsidRPr="00E20A92">
        <w:t>- Telefon</w:t>
      </w:r>
    </w:p>
    <w:p w:rsidR="004A1B65" w:rsidRPr="00E20A92" w:rsidRDefault="004A1B65" w:rsidP="00DD4FD0">
      <w:pPr>
        <w:pStyle w:val="Grundtext"/>
        <w:ind w:left="567"/>
      </w:pPr>
      <w:r w:rsidRPr="00E20A92">
        <w:t>- Mobiletelefon</w:t>
      </w:r>
    </w:p>
    <w:p w:rsidR="004A1B65" w:rsidRPr="00E20A92" w:rsidRDefault="004A1B65" w:rsidP="00DD4FD0">
      <w:pPr>
        <w:pStyle w:val="Grundtext"/>
        <w:ind w:left="567"/>
      </w:pPr>
      <w:r w:rsidRPr="00E20A92">
        <w:t>- E-Mail</w:t>
      </w:r>
    </w:p>
    <w:p w:rsidR="004A1B65" w:rsidRPr="00E20A92" w:rsidRDefault="004A1B65" w:rsidP="004A1B65">
      <w:pPr>
        <w:pStyle w:val="Grundtext"/>
      </w:pPr>
    </w:p>
    <w:p w:rsidR="004A1B65" w:rsidRPr="00E20A92" w:rsidRDefault="004A1B65" w:rsidP="004A1B65">
      <w:pPr>
        <w:pStyle w:val="Grundtext"/>
      </w:pPr>
      <w:r w:rsidRPr="00E20A92">
        <w:t>• Quickline Produkte anzeigen</w:t>
      </w:r>
    </w:p>
    <w:p w:rsidR="004A1B65" w:rsidRPr="00E20A92" w:rsidRDefault="004A1B65" w:rsidP="004A1B65">
      <w:pPr>
        <w:pStyle w:val="Grundtext"/>
      </w:pPr>
      <w:r w:rsidRPr="00E20A92">
        <w:t>○ QMC-ID</w:t>
      </w:r>
    </w:p>
    <w:p w:rsidR="004A1B65" w:rsidRPr="00E20A92" w:rsidRDefault="004A1B65" w:rsidP="004A1B65">
      <w:pPr>
        <w:pStyle w:val="Grundtext"/>
      </w:pPr>
      <w:r w:rsidRPr="00E20A92">
        <w:t>- Internet Dienstleistungsprodukt</w:t>
      </w:r>
    </w:p>
    <w:p w:rsidR="004A1B65" w:rsidRPr="00E20A92" w:rsidRDefault="004A1B65" w:rsidP="004A1B65">
      <w:pPr>
        <w:pStyle w:val="Grundtext"/>
      </w:pPr>
      <w:r w:rsidRPr="00E20A92">
        <w:t>- Fix-Telefon</w:t>
      </w:r>
    </w:p>
    <w:p w:rsidR="004A1B65" w:rsidRPr="00E20A92" w:rsidRDefault="004A1B65" w:rsidP="004A1B65">
      <w:pPr>
        <w:pStyle w:val="Grundtext"/>
      </w:pPr>
      <w:r w:rsidRPr="00E20A92">
        <w:t>- DTV</w:t>
      </w:r>
    </w:p>
    <w:p w:rsidR="004A1B65" w:rsidRPr="00E20A92" w:rsidRDefault="004A1B65" w:rsidP="004A1B65">
      <w:pPr>
        <w:pStyle w:val="Grundtext"/>
      </w:pPr>
      <w:r w:rsidRPr="00E20A92">
        <w:t>- Verte!</w:t>
      </w:r>
    </w:p>
    <w:p w:rsidR="004A1B65" w:rsidRPr="00E20A92" w:rsidRDefault="004A1B65" w:rsidP="004A1B65">
      <w:pPr>
        <w:pStyle w:val="Grundtext"/>
      </w:pPr>
      <w:r w:rsidRPr="00E20A92">
        <w:t>- QLTV</w:t>
      </w:r>
    </w:p>
    <w:p w:rsidR="004A1B65" w:rsidRPr="00E20A92" w:rsidRDefault="004A1B65" w:rsidP="004A1B65">
      <w:pPr>
        <w:pStyle w:val="Grundtext"/>
      </w:pPr>
      <w:r w:rsidRPr="00E20A92">
        <w:t>- Mobile Dienstleistungsprodukt</w:t>
      </w:r>
    </w:p>
    <w:p w:rsidR="004A1B65" w:rsidRPr="00E20A92" w:rsidRDefault="004A1B65" w:rsidP="004A1B65">
      <w:pPr>
        <w:pStyle w:val="Grundtext"/>
      </w:pPr>
      <w:r w:rsidRPr="00E20A92">
        <w:t>- Kombi Dienstleistungsprodukt</w:t>
      </w:r>
    </w:p>
    <w:p w:rsidR="004A1B65" w:rsidRPr="00E20A92" w:rsidRDefault="004A1B65" w:rsidP="004A1B65">
      <w:pPr>
        <w:pStyle w:val="Grundtext"/>
      </w:pPr>
    </w:p>
    <w:p w:rsidR="004A1B65" w:rsidRPr="00E20A92" w:rsidRDefault="004A1B65" w:rsidP="004A1B65">
      <w:pPr>
        <w:pStyle w:val="Grundtext"/>
        <w:rPr>
          <w:b/>
        </w:rPr>
      </w:pPr>
      <w:r w:rsidRPr="00E20A92">
        <w:rPr>
          <w:b/>
        </w:rPr>
        <w:t>Funktion:</w:t>
      </w:r>
    </w:p>
    <w:p w:rsidR="004A1B65" w:rsidRPr="00E20A92" w:rsidRDefault="004A1B65" w:rsidP="004A1B65">
      <w:pPr>
        <w:pStyle w:val="Grundtext"/>
      </w:pPr>
      <w:r w:rsidRPr="00E20A92">
        <w:lastRenderedPageBreak/>
        <w:t>Nachdem ein Treffer in der Suche angewählt wurde, werden die Stammdaten und die Produkte von Quickline des Kunden angezeigt. Die Daten sollen auf eine Übersichtliche weise angezeigt werden. Die Stammdaten und Produktdaten sollen Gruppiert sein.</w:t>
      </w:r>
    </w:p>
    <w:p w:rsidR="004A1B65" w:rsidRPr="00E20A92" w:rsidRDefault="004A1B65" w:rsidP="004A1B65">
      <w:pPr>
        <w:pStyle w:val="Grundtext"/>
      </w:pPr>
    </w:p>
    <w:p w:rsidR="004A1B65" w:rsidRPr="00E20A92" w:rsidRDefault="004A1B65" w:rsidP="004A1B65">
      <w:pPr>
        <w:pStyle w:val="Grundtext"/>
      </w:pPr>
      <w:r w:rsidRPr="00E20A92">
        <w:t>Geschäftspartner ändern:</w:t>
      </w:r>
    </w:p>
    <w:p w:rsidR="004A1B65" w:rsidRPr="00E20A92" w:rsidRDefault="004A1B65" w:rsidP="004A1B65">
      <w:pPr>
        <w:pStyle w:val="Grundtext"/>
      </w:pPr>
      <w:r w:rsidRPr="00E20A92">
        <w:t>• Kundedaten ändern</w:t>
      </w:r>
    </w:p>
    <w:p w:rsidR="004A1B65" w:rsidRPr="00E20A92" w:rsidRDefault="004A1B65" w:rsidP="004A1B65">
      <w:pPr>
        <w:pStyle w:val="Grundtext"/>
      </w:pPr>
      <w:r w:rsidRPr="00E20A92">
        <w:t>○ Standartadresse</w:t>
      </w:r>
    </w:p>
    <w:p w:rsidR="004A1B65" w:rsidRPr="00E20A92" w:rsidRDefault="004A1B65" w:rsidP="004A1B65">
      <w:pPr>
        <w:pStyle w:val="Grundtext"/>
      </w:pPr>
      <w:r w:rsidRPr="00E20A92">
        <w:t>- Anrede</w:t>
      </w:r>
    </w:p>
    <w:p w:rsidR="004A1B65" w:rsidRPr="00E20A92" w:rsidRDefault="004A1B65" w:rsidP="004A1B65">
      <w:pPr>
        <w:pStyle w:val="Grundtext"/>
      </w:pPr>
      <w:r w:rsidRPr="00E20A92">
        <w:t>- Name 1</w:t>
      </w:r>
    </w:p>
    <w:p w:rsidR="004A1B65" w:rsidRPr="00E20A92" w:rsidRDefault="004A1B65" w:rsidP="004A1B65">
      <w:pPr>
        <w:pStyle w:val="Grundtext"/>
      </w:pPr>
      <w:r w:rsidRPr="00E20A92">
        <w:t>- Name 2</w:t>
      </w:r>
    </w:p>
    <w:p w:rsidR="004A1B65" w:rsidRPr="00E20A92" w:rsidRDefault="004A1B65" w:rsidP="004A1B65">
      <w:pPr>
        <w:pStyle w:val="Grundtext"/>
      </w:pPr>
      <w:r w:rsidRPr="00E20A92">
        <w:t>- Vorname</w:t>
      </w:r>
    </w:p>
    <w:p w:rsidR="004A1B65" w:rsidRPr="00E20A92" w:rsidRDefault="004A1B65" w:rsidP="004A1B65">
      <w:pPr>
        <w:pStyle w:val="Grundtext"/>
      </w:pPr>
      <w:r w:rsidRPr="00E20A92">
        <w:t>- Nachname</w:t>
      </w:r>
    </w:p>
    <w:p w:rsidR="004A1B65" w:rsidRPr="00E20A92" w:rsidRDefault="004A1B65" w:rsidP="004A1B65">
      <w:pPr>
        <w:pStyle w:val="Grundtext"/>
      </w:pPr>
      <w:r w:rsidRPr="00E20A92">
        <w:t>○ Kommunikation</w:t>
      </w:r>
    </w:p>
    <w:p w:rsidR="004A1B65" w:rsidRPr="00E20A92" w:rsidRDefault="004A1B65" w:rsidP="004A1B65">
      <w:pPr>
        <w:pStyle w:val="Grundtext"/>
      </w:pPr>
      <w:r w:rsidRPr="00E20A92">
        <w:t>- Telefon</w:t>
      </w:r>
    </w:p>
    <w:p w:rsidR="004A1B65" w:rsidRPr="00E20A92" w:rsidRDefault="004A1B65" w:rsidP="004A1B65">
      <w:pPr>
        <w:pStyle w:val="Grundtext"/>
      </w:pPr>
      <w:r w:rsidRPr="00E20A92">
        <w:t>- Mobiletelefon</w:t>
      </w:r>
    </w:p>
    <w:p w:rsidR="004A1B65" w:rsidRPr="00E20A92" w:rsidRDefault="004A1B65" w:rsidP="004A1B65">
      <w:pPr>
        <w:pStyle w:val="Grundtext"/>
      </w:pPr>
      <w:r w:rsidRPr="00E20A92">
        <w:t>- E-Mail</w:t>
      </w:r>
    </w:p>
    <w:p w:rsidR="004A1B65" w:rsidRPr="00E20A92" w:rsidRDefault="004A1B65" w:rsidP="004A1B65">
      <w:pPr>
        <w:pStyle w:val="Grundtext"/>
      </w:pPr>
      <w:r w:rsidRPr="00E20A92">
        <w:t>Bevor die Kundendaten geändert werden können, muss der Benutzer ein Änderungsmodus aktivieren. Der Modus soll Fehlmanipulationen an den Stammdaten verhindern. Vor dem Speichern soll eine einfache Validierung durchgeführt werden. Nach dem Speichern soll dem Benutzer eine Statusmeldung angezeigt werden. Wenn das Speichern erfolgreich war, soll der Änderungsmodus verlassen werden.</w:t>
      </w:r>
    </w:p>
    <w:p w:rsidR="004A1B65" w:rsidRPr="00E20A92" w:rsidRDefault="004A1B65" w:rsidP="004A1B65">
      <w:pPr>
        <w:pStyle w:val="Grundtext"/>
        <w:rPr>
          <w:b/>
        </w:rPr>
      </w:pPr>
      <w:r w:rsidRPr="00E20A92">
        <w:rPr>
          <w:b/>
        </w:rPr>
        <w:t>Validierung Standartadresse bei:</w:t>
      </w:r>
    </w:p>
    <w:p w:rsidR="004A1B65" w:rsidRPr="00E20A92" w:rsidRDefault="004A1B65" w:rsidP="004A1B65">
      <w:pPr>
        <w:pStyle w:val="Grundtext"/>
      </w:pPr>
      <w:r w:rsidRPr="00E20A92">
        <w:t>- Person: Anrede / Nachname / Vorname müssen gefüllt sein.</w:t>
      </w:r>
    </w:p>
    <w:p w:rsidR="004A1B65" w:rsidRPr="00E20A92" w:rsidRDefault="004A1B65" w:rsidP="004A1B65">
      <w:pPr>
        <w:pStyle w:val="Grundtext"/>
      </w:pPr>
      <w:r w:rsidRPr="00E20A92">
        <w:t>- Gruppe: Name 1 / Name 2 müssen gefüllt sein.</w:t>
      </w:r>
    </w:p>
    <w:p w:rsidR="004A1B65" w:rsidRPr="00E20A92" w:rsidRDefault="004A1B65" w:rsidP="004A1B65">
      <w:pPr>
        <w:pStyle w:val="Grundtext"/>
      </w:pPr>
      <w:r w:rsidRPr="00E20A92">
        <w:t>- Organisation: Name muss gefüllt sein.</w:t>
      </w:r>
    </w:p>
    <w:p w:rsidR="004A1B65" w:rsidRPr="00E20A92" w:rsidRDefault="004A1B65" w:rsidP="004A1B65">
      <w:pPr>
        <w:pStyle w:val="Grundtext"/>
      </w:pPr>
    </w:p>
    <w:p w:rsidR="004A1B65" w:rsidRPr="00E20A92" w:rsidRDefault="004A1B65" w:rsidP="004A1B65">
      <w:pPr>
        <w:pStyle w:val="Grundtext"/>
        <w:rPr>
          <w:b/>
        </w:rPr>
      </w:pPr>
      <w:r w:rsidRPr="00E20A92">
        <w:rPr>
          <w:b/>
        </w:rPr>
        <w:t>Validierung Kommunikation bei:</w:t>
      </w:r>
    </w:p>
    <w:p w:rsidR="004A1B65" w:rsidRPr="00E20A92" w:rsidRDefault="004A1B65" w:rsidP="004A1B65">
      <w:pPr>
        <w:pStyle w:val="Grundtext"/>
      </w:pPr>
      <w:r w:rsidRPr="00E20A92">
        <w:t>- Telefon darf nur Nummern enthalten.</w:t>
      </w:r>
    </w:p>
    <w:p w:rsidR="004A1B65" w:rsidRPr="00E20A92" w:rsidRDefault="004A1B65" w:rsidP="004A1B65">
      <w:pPr>
        <w:pStyle w:val="Grundtext"/>
      </w:pPr>
      <w:r w:rsidRPr="00E20A92">
        <w:t>- Mobiletelefon darf nur Nummern enthalten.</w:t>
      </w:r>
    </w:p>
    <w:p w:rsidR="004A1B65" w:rsidRPr="00E20A92" w:rsidRDefault="004A1B65" w:rsidP="004A1B65">
      <w:pPr>
        <w:pStyle w:val="Grundtext"/>
      </w:pPr>
      <w:r w:rsidRPr="00E20A92">
        <w:t>- E-Mail muss ein @ enthalten.</w:t>
      </w:r>
    </w:p>
    <w:p w:rsidR="004A1B65" w:rsidRPr="00E20A92" w:rsidRDefault="004A1B65" w:rsidP="004A1B65">
      <w:pPr>
        <w:pStyle w:val="Grundtext"/>
      </w:pPr>
    </w:p>
    <w:p w:rsidR="004A1B65" w:rsidRPr="00E20A92" w:rsidRDefault="004A1B65" w:rsidP="004A1B65">
      <w:pPr>
        <w:pStyle w:val="Grundtext"/>
        <w:rPr>
          <w:b/>
        </w:rPr>
      </w:pPr>
      <w:r w:rsidRPr="00E20A92">
        <w:rPr>
          <w:b/>
        </w:rPr>
        <w:lastRenderedPageBreak/>
        <w:t>Testumfang</w:t>
      </w:r>
    </w:p>
    <w:p w:rsidR="004A1B65" w:rsidRPr="00E20A92" w:rsidRDefault="004A1B65" w:rsidP="004A1B65">
      <w:pPr>
        <w:pStyle w:val="Grundtext"/>
      </w:pPr>
      <w:r w:rsidRPr="00E20A92">
        <w:t>Für jeden erstellten Webservice im SAP PI soll ein Funktionstest mit dem SoapUI Tool gemacht werden. Mithilfe des WSDL vom SAP PI ist ein Projekt anzulegen. Mit Hilfe des Request soll die Funktionsweise des Webservice geprüft werden. Funktioniert der Aufruf über das PI bis ins ERP? Werden die Stammdaten korrekt ausgelesen oder geändert? Im Testprotokoll soll der Request und der Respons aufgeführt werden. Pro Service sollen mindestens 3 Testfälle durchgeführt werden.</w:t>
      </w:r>
    </w:p>
    <w:p w:rsidR="004A1B65" w:rsidRPr="00E20A92" w:rsidRDefault="004A1B65" w:rsidP="004A1B65">
      <w:pPr>
        <w:pStyle w:val="Grundtext"/>
      </w:pPr>
      <w:r w:rsidRPr="00E20A92">
        <w:t>Weiter soll ein Funktionstest der gesamten Anwendung gemacht werden. Besondere Aufmerksamkeit sollte der Mutation im SAP Backend geschenkt werden, es darf nicht zu Verbuchungsabbrüchen kommen! Der Funktionstest soll vom Umfang her pro Geschäftspartner Ausprägung (Person, Gruppe und Organisation) mindestens 2 Testfälle beinhalten. Der Funktionstest soll die Suche, Anzeige und Änderung beinhalten. Im Testprotokoll sollen die Angaben der Maske in der Webanwendung und die Stammdaten vom SAP ERP ersichtlich sein.</w:t>
      </w:r>
    </w:p>
    <w:p w:rsidR="004A1B65" w:rsidRPr="00E20A92" w:rsidRDefault="004A1B65" w:rsidP="004A1B65">
      <w:pPr>
        <w:pStyle w:val="Grundtext"/>
        <w:rPr>
          <w:b/>
        </w:rPr>
      </w:pPr>
      <w:r w:rsidRPr="00E20A92">
        <w:rPr>
          <w:b/>
        </w:rPr>
        <w:t>Dokumentation</w:t>
      </w:r>
    </w:p>
    <w:p w:rsidR="004A1B65" w:rsidRPr="00E20A92" w:rsidRDefault="004A1B65" w:rsidP="004A1B65">
      <w:pPr>
        <w:pStyle w:val="Grundtext"/>
      </w:pPr>
      <w:r w:rsidRPr="00E20A92">
        <w:t>Da es sich hier primär um eine Umsetzung eines Prototypen handelt, ist der Fokus auf der technischen Dokumentation. Es wird eine kurze (max. 5 Seiten) technische Dokumentation erwartet, welche aufzeigt welche Schritte gemacht wurden um das Ziel zu erreichen. Zusätzlich sollte ein Diagramm für den Datenfluss und ein kurzer Abschnitt über das Fazit der Umsetzung enthalten sein. Auf alle anderen Dokumentationen wird verzichtet. Wenn Bedarf besteht, kann auf die IPA Dokumentation zurückgegriffen werden.</w:t>
      </w:r>
    </w:p>
    <w:p w:rsidR="004A1B65" w:rsidRPr="00E20A92" w:rsidRDefault="004A1B65" w:rsidP="00810AFF">
      <w:pPr>
        <w:pStyle w:val="berschrift2"/>
      </w:pPr>
      <w:bookmarkStart w:id="37" w:name="_Toc510538226"/>
      <w:r w:rsidRPr="00E20A92">
        <w:t>Mittel und Methoden</w:t>
      </w:r>
      <w:bookmarkEnd w:id="37"/>
    </w:p>
    <w:p w:rsidR="004A1B65" w:rsidRPr="00E20A92" w:rsidRDefault="004A1B65" w:rsidP="004A1B65">
      <w:pPr>
        <w:pStyle w:val="Grundtext"/>
      </w:pPr>
      <w:r w:rsidRPr="00E20A92">
        <w:t>Bei der Programmierung im SAP Umfeld ist die Namenskonvention einzuhalten. Im SAP ERP sollen Funktionsbausteine oder Klassen von SAP verwendet um Daten zu lesen und zu verbuchen. Wenn möglich soll der direkte Zugriff auf Tabellen vermieden werden. Die Webanwendung wird bis ins SAP Stage System Q01 transportiert und dort getestet und abgenommen.</w:t>
      </w:r>
    </w:p>
    <w:p w:rsidR="004A1B65" w:rsidRPr="00E20A92" w:rsidRDefault="004A1B65" w:rsidP="004A1B65">
      <w:pPr>
        <w:pStyle w:val="Grundtext"/>
      </w:pPr>
      <w:r w:rsidRPr="00E20A92">
        <w:t>Folgende Mittel stehen für die Umsetzung zu Verfügung:</w:t>
      </w:r>
    </w:p>
    <w:p w:rsidR="004A1B65" w:rsidRPr="00E20A92" w:rsidRDefault="004A1B65" w:rsidP="004A1B65">
      <w:pPr>
        <w:pStyle w:val="Grundtext"/>
      </w:pPr>
      <w:r w:rsidRPr="00E20A92">
        <w:t>- WWZ Windows 7 Standard PC mit Zugang auf das Internet.</w:t>
      </w:r>
    </w:p>
    <w:p w:rsidR="004A1B65" w:rsidRPr="00E20A92" w:rsidRDefault="004A1B65" w:rsidP="004A1B65">
      <w:pPr>
        <w:pStyle w:val="Grundtext"/>
      </w:pPr>
      <w:r w:rsidRPr="00E20A92">
        <w:t>- MS Office Packet</w:t>
      </w:r>
    </w:p>
    <w:p w:rsidR="004A1B65" w:rsidRPr="00E20A92" w:rsidRDefault="004A1B65" w:rsidP="004A1B65">
      <w:pPr>
        <w:pStyle w:val="Grundtext"/>
      </w:pPr>
      <w:r w:rsidRPr="00E20A92">
        <w:t>- SoapUI, Webservice Testtool</w:t>
      </w:r>
    </w:p>
    <w:p w:rsidR="004A1B65" w:rsidRPr="00E20A92" w:rsidRDefault="004A1B65" w:rsidP="004A1B65">
      <w:pPr>
        <w:pStyle w:val="Grundtext"/>
      </w:pPr>
      <w:r w:rsidRPr="00E20A92">
        <w:t>- Snagit, für Printscreens</w:t>
      </w:r>
    </w:p>
    <w:p w:rsidR="004A1B65" w:rsidRPr="00E20A92" w:rsidRDefault="004A1B65" w:rsidP="004A1B65">
      <w:pPr>
        <w:pStyle w:val="Grundtext"/>
      </w:pPr>
      <w:r w:rsidRPr="00E20A92">
        <w:t>- Notepad++, Texteditor mit XML Unterstützung</w:t>
      </w:r>
    </w:p>
    <w:p w:rsidR="004A1B65" w:rsidRPr="00E20A92" w:rsidRDefault="004A1B65" w:rsidP="004A1B65">
      <w:pPr>
        <w:pStyle w:val="Grundtext"/>
      </w:pPr>
      <w:r w:rsidRPr="00E20A92">
        <w:t>- Internet Explorer 11</w:t>
      </w:r>
    </w:p>
    <w:p w:rsidR="004A1B65" w:rsidRPr="00E20A92" w:rsidRDefault="004A1B65" w:rsidP="004A1B65">
      <w:pPr>
        <w:pStyle w:val="Grundtext"/>
      </w:pPr>
      <w:r w:rsidRPr="00E20A92">
        <w:t>- XAMPP, als Webserver</w:t>
      </w:r>
    </w:p>
    <w:p w:rsidR="004A1B65" w:rsidRPr="00E20A92" w:rsidRDefault="004A1B65" w:rsidP="004A1B65">
      <w:pPr>
        <w:pStyle w:val="Grundtext"/>
      </w:pPr>
      <w:r w:rsidRPr="00E20A92">
        <w:t>- atom.io, für die Erstellung der Webanwendung</w:t>
      </w:r>
    </w:p>
    <w:p w:rsidR="004A1B65" w:rsidRPr="00E20A92" w:rsidRDefault="004A1B65" w:rsidP="004A1B65">
      <w:pPr>
        <w:pStyle w:val="Grundtext"/>
      </w:pPr>
      <w:r w:rsidRPr="00E20A92">
        <w:t>- MockFlow, für das Erstellen der Mockup's</w:t>
      </w:r>
    </w:p>
    <w:p w:rsidR="004A1B65" w:rsidRPr="00E20A92" w:rsidRDefault="004A1B65" w:rsidP="004A1B65">
      <w:pPr>
        <w:pStyle w:val="Grundtext"/>
      </w:pPr>
      <w:r w:rsidRPr="00E20A92">
        <w:t>- HTML und JavaScript, für die Realisierung der Webanwendung</w:t>
      </w:r>
    </w:p>
    <w:p w:rsidR="004A1B65" w:rsidRPr="00E20A92" w:rsidRDefault="004A1B65" w:rsidP="004A1B65">
      <w:pPr>
        <w:pStyle w:val="Grundtext"/>
      </w:pPr>
      <w:r w:rsidRPr="00E20A92">
        <w:t>- SAP PI Weboberfläche, für das Anlegen der PI Schnittstellen</w:t>
      </w:r>
    </w:p>
    <w:p w:rsidR="004A1B65" w:rsidRPr="00E20A92" w:rsidRDefault="004A1B65" w:rsidP="004A1B65">
      <w:pPr>
        <w:pStyle w:val="Grundtext"/>
      </w:pPr>
      <w:r w:rsidRPr="00E20A92">
        <w:lastRenderedPageBreak/>
        <w:t>- SAP ERP ABAP, für das Programmieren in Proxyklassen</w:t>
      </w:r>
    </w:p>
    <w:p w:rsidR="004A1B65" w:rsidRPr="00E20A92" w:rsidRDefault="004A1B65" w:rsidP="00810AFF">
      <w:pPr>
        <w:pStyle w:val="berschrift2"/>
      </w:pPr>
      <w:bookmarkStart w:id="38" w:name="_Toc510538227"/>
      <w:r w:rsidRPr="00E20A92">
        <w:t>Vorkenntnisse</w:t>
      </w:r>
      <w:bookmarkEnd w:id="38"/>
    </w:p>
    <w:p w:rsidR="004A1B65" w:rsidRPr="00E20A92" w:rsidRDefault="004A1B65" w:rsidP="004A1B65">
      <w:pPr>
        <w:pStyle w:val="Grundtext"/>
      </w:pPr>
      <w:r w:rsidRPr="00E20A92">
        <w:t xml:space="preserve">Nicole hat Erfahrungen im Bereich der Programmierung im SAP sei ca. 1,5 Jahren. Jedoch hatte sie vom Letzten Herbst bis Februar </w:t>
      </w:r>
      <w:r w:rsidR="00810AFF" w:rsidRPr="00E20A92">
        <w:t>dieses Jahrs</w:t>
      </w:r>
      <w:r w:rsidRPr="00E20A92">
        <w:t xml:space="preserve"> ein Projekt geleitet ohne regelmässige Programmierungen. Im Bereich Webentwicklung bringt sie vor allem die Erfahrungen aus der Schule mit. In der WWZ hat sie im Bereich Webentwicklung nur 2-3 kleinere Aufgaben gemacht.</w:t>
      </w:r>
    </w:p>
    <w:p w:rsidR="004A1B65" w:rsidRPr="00E20A92" w:rsidRDefault="004A1B65" w:rsidP="00810AFF">
      <w:pPr>
        <w:pStyle w:val="berschrift2"/>
      </w:pPr>
      <w:bookmarkStart w:id="39" w:name="_Toc510538228"/>
      <w:r w:rsidRPr="00E20A92">
        <w:t>Vorarbeiten</w:t>
      </w:r>
      <w:bookmarkEnd w:id="39"/>
    </w:p>
    <w:p w:rsidR="004A1B65" w:rsidRPr="00E20A92" w:rsidRDefault="004A1B65" w:rsidP="004A1B65">
      <w:pPr>
        <w:pStyle w:val="Grundtext"/>
      </w:pPr>
      <w:r w:rsidRPr="00E20A92">
        <w:t>Es wurde ein kleiner POC mithilfe einer vorhandenen Webseite gemacht, um zu schauen ob für Nicole eine solche IPA umsetzbar ist.</w:t>
      </w:r>
    </w:p>
    <w:p w:rsidR="004A1B65" w:rsidRPr="00E20A92" w:rsidRDefault="004A1B65" w:rsidP="00810AFF">
      <w:pPr>
        <w:pStyle w:val="berschrift2"/>
      </w:pPr>
      <w:bookmarkStart w:id="40" w:name="_Toc510538229"/>
      <w:r w:rsidRPr="00E20A92">
        <w:t>Neue Lerninhalte</w:t>
      </w:r>
      <w:bookmarkEnd w:id="40"/>
    </w:p>
    <w:p w:rsidR="004A1B65" w:rsidRPr="00E20A92" w:rsidRDefault="004A1B65" w:rsidP="004A1B65">
      <w:pPr>
        <w:pStyle w:val="Grundtext"/>
      </w:pPr>
      <w:r w:rsidRPr="00E20A92">
        <w:t>Alle Systeme/Funktionen und Methoden zur Umsetzung der Anwendung sind bekannt. Funktionsbausteine für das Lesen und Mutieren der Daten sind evtl. noch nicht bekannt oder es müssen Alternativen gewählt werden.</w:t>
      </w:r>
    </w:p>
    <w:p w:rsidR="004A1B65" w:rsidRPr="00E20A92" w:rsidRDefault="004A1B65" w:rsidP="004A1B65">
      <w:pPr>
        <w:pStyle w:val="Grundtext"/>
      </w:pPr>
      <w:r w:rsidRPr="00E20A92">
        <w:t>SAP PI und das Anlegen von Webservice ist für Nicole recht neu. Die Behandlung der Datenstrukturen aus dem SAOP Request können evtl. für Schwierigkeiten sorgen.</w:t>
      </w:r>
    </w:p>
    <w:p w:rsidR="004A1B65" w:rsidRPr="00E20A92" w:rsidRDefault="004A1B65" w:rsidP="00810AFF">
      <w:pPr>
        <w:pStyle w:val="berschrift2"/>
      </w:pPr>
      <w:bookmarkStart w:id="41" w:name="_Toc510538230"/>
      <w:r w:rsidRPr="00E20A92">
        <w:t>Arbeiten in den letzten 6 Monaten</w:t>
      </w:r>
      <w:bookmarkEnd w:id="41"/>
    </w:p>
    <w:p w:rsidR="00A15433" w:rsidRPr="00E20A92" w:rsidRDefault="004A1B65" w:rsidP="004A1B65">
      <w:pPr>
        <w:pStyle w:val="Grundtext"/>
      </w:pPr>
      <w:r w:rsidRPr="00E20A92">
        <w:t>Oktober bis Januar 2017 hat Nicole vor allem an dem Relaunch unserer Intranet Seite gearbeitet. Bei diesem Projekt hat sie die Teilprojektleitung und Koordination mit externen Partner gemacht, Programmierung von ihrer Seite war keine involviert. Februar bis März hat Nicole im SAP Umfeld Übungen, kleinere Programmierungen und Anpassungen an Programmen gemacht. Ebenfalls hat sie Erfahrungen mit Webservice im Zusammenhang mit dem SAP PI gesammelt.</w:t>
      </w:r>
      <w:r w:rsidR="00A15433" w:rsidRPr="00E20A92">
        <w:br w:type="page"/>
      </w:r>
    </w:p>
    <w:p w:rsidR="00DB4882" w:rsidRPr="00E20A92" w:rsidRDefault="00A91C6B" w:rsidP="00DB4882">
      <w:pPr>
        <w:pStyle w:val="berschrift1"/>
      </w:pPr>
      <w:bookmarkStart w:id="42" w:name="_Toc510538231"/>
      <w:r w:rsidRPr="00E20A92">
        <w:lastRenderedPageBreak/>
        <w:t>Projektorganisatio</w:t>
      </w:r>
      <w:r w:rsidR="00A15433" w:rsidRPr="00E20A92">
        <w:t>n</w:t>
      </w:r>
      <w:bookmarkEnd w:id="42"/>
    </w:p>
    <w:p w:rsidR="00DB4882" w:rsidRPr="00E20A92" w:rsidRDefault="00DB4882" w:rsidP="00DB4882">
      <w:pPr>
        <w:pStyle w:val="Grundtext"/>
      </w:pPr>
    </w:p>
    <w:p w:rsidR="00DB4882" w:rsidRPr="00E20A92" w:rsidRDefault="00DB4882" w:rsidP="00DB4882">
      <w:pPr>
        <w:pStyle w:val="Grundtext"/>
      </w:pPr>
    </w:p>
    <w:p w:rsidR="00C23DDC" w:rsidRPr="00E20A92" w:rsidRDefault="00C23DDC" w:rsidP="00C23DDC">
      <w:pPr>
        <w:pStyle w:val="Grundtext"/>
        <w:keepNext/>
      </w:pPr>
      <w:r w:rsidRPr="00E20A92">
        <w:rPr>
          <w:noProof/>
        </w:rPr>
        <w:drawing>
          <wp:inline distT="0" distB="0" distL="0" distR="0" wp14:anchorId="152352B3" wp14:editId="2511624A">
            <wp:extent cx="5760720" cy="277368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73680"/>
                    </a:xfrm>
                    <a:prstGeom prst="rect">
                      <a:avLst/>
                    </a:prstGeom>
                  </pic:spPr>
                </pic:pic>
              </a:graphicData>
            </a:graphic>
          </wp:inline>
        </w:drawing>
      </w:r>
    </w:p>
    <w:p w:rsidR="00C23DDC" w:rsidRPr="00E20A92" w:rsidRDefault="00C23DDC" w:rsidP="00C23DDC">
      <w:pPr>
        <w:pStyle w:val="Beschriftung"/>
      </w:pPr>
      <w:r w:rsidRPr="00E20A92">
        <w:t xml:space="preserve">Abbildung </w:t>
      </w:r>
      <w:r w:rsidR="00E20A92" w:rsidRPr="00E20A92">
        <w:fldChar w:fldCharType="begin"/>
      </w:r>
      <w:r w:rsidR="00E20A92" w:rsidRPr="00E20A92">
        <w:instrText xml:space="preserve"> SEQ Abbildung \* ARABIC </w:instrText>
      </w:r>
      <w:r w:rsidR="00E20A92" w:rsidRPr="00E20A92">
        <w:fldChar w:fldCharType="separate"/>
      </w:r>
      <w:r w:rsidRPr="00E20A92">
        <w:rPr>
          <w:noProof/>
        </w:rPr>
        <w:t>1</w:t>
      </w:r>
      <w:r w:rsidR="00E20A92" w:rsidRPr="00E20A92">
        <w:rPr>
          <w:noProof/>
        </w:rPr>
        <w:fldChar w:fldCharType="end"/>
      </w:r>
      <w:r w:rsidRPr="00E20A92">
        <w:t xml:space="preserve"> Projektorganisation</w:t>
      </w:r>
    </w:p>
    <w:p w:rsidR="00C23DDC" w:rsidRPr="00E20A92" w:rsidRDefault="00C23DDC" w:rsidP="00C23DDC"/>
    <w:p w:rsidR="00C23DDC" w:rsidRPr="00E20A92" w:rsidRDefault="00C23DDC" w:rsidP="00C23DDC"/>
    <w:p w:rsidR="00C23DDC" w:rsidRPr="00E20A92" w:rsidRDefault="003F16BD" w:rsidP="003F16BD">
      <w:pPr>
        <w:pStyle w:val="berschrift2"/>
        <w:numPr>
          <w:ilvl w:val="0"/>
          <w:numId w:val="0"/>
        </w:numPr>
        <w:ind w:left="709" w:hanging="709"/>
      </w:pPr>
      <w:bookmarkStart w:id="43" w:name="_Toc510538232"/>
      <w:r w:rsidRPr="00E20A92">
        <w:t>2.1 Projektrollen</w:t>
      </w:r>
      <w:bookmarkEnd w:id="43"/>
      <w:r w:rsidRPr="00E20A92">
        <w:t xml:space="preserve">  </w:t>
      </w:r>
    </w:p>
    <w:p w:rsidR="003F16BD" w:rsidRPr="00E20A92" w:rsidRDefault="003F16BD" w:rsidP="003F16BD">
      <w:pPr>
        <w:pStyle w:val="Grundtext"/>
      </w:pPr>
    </w:p>
    <w:tbl>
      <w:tblPr>
        <w:tblStyle w:val="Tabellenraster"/>
        <w:tblW w:w="0" w:type="auto"/>
        <w:tblLook w:val="04A0" w:firstRow="1" w:lastRow="0" w:firstColumn="1" w:lastColumn="0" w:noHBand="0" w:noVBand="1"/>
      </w:tblPr>
      <w:tblGrid>
        <w:gridCol w:w="2660"/>
        <w:gridCol w:w="6552"/>
      </w:tblGrid>
      <w:tr w:rsidR="003F16BD" w:rsidRPr="00E20A92" w:rsidTr="003F16BD">
        <w:tc>
          <w:tcPr>
            <w:tcW w:w="2660" w:type="dxa"/>
          </w:tcPr>
          <w:p w:rsidR="003F16BD" w:rsidRPr="00E20A92" w:rsidRDefault="003F16BD" w:rsidP="003F16BD">
            <w:pPr>
              <w:pStyle w:val="Grundtext"/>
            </w:pPr>
            <w:r w:rsidRPr="00E20A92">
              <w:t xml:space="preserve">Rolle </w:t>
            </w:r>
          </w:p>
        </w:tc>
        <w:tc>
          <w:tcPr>
            <w:tcW w:w="6552" w:type="dxa"/>
          </w:tcPr>
          <w:p w:rsidR="003F16BD" w:rsidRPr="00E20A92" w:rsidRDefault="003F16BD" w:rsidP="003F16BD">
            <w:pPr>
              <w:pStyle w:val="Grundtext"/>
            </w:pPr>
            <w:r w:rsidRPr="00E20A92">
              <w:t>Tätigkeit</w:t>
            </w:r>
          </w:p>
        </w:tc>
      </w:tr>
      <w:tr w:rsidR="003F16BD" w:rsidRPr="00E20A92" w:rsidTr="003F16BD">
        <w:tc>
          <w:tcPr>
            <w:tcW w:w="2660" w:type="dxa"/>
          </w:tcPr>
          <w:p w:rsidR="003F16BD" w:rsidRPr="00E20A92" w:rsidRDefault="003F16BD" w:rsidP="003F16BD">
            <w:pPr>
              <w:pStyle w:val="Grundtext"/>
            </w:pPr>
            <w:r w:rsidRPr="00E20A92">
              <w:t xml:space="preserve">Kandidat </w:t>
            </w:r>
          </w:p>
        </w:tc>
        <w:tc>
          <w:tcPr>
            <w:tcW w:w="6552" w:type="dxa"/>
          </w:tcPr>
          <w:p w:rsidR="003F16BD" w:rsidRPr="00E20A92" w:rsidRDefault="003F16BD" w:rsidP="003F16BD">
            <w:pPr>
              <w:pStyle w:val="Grundtext"/>
            </w:pPr>
            <w:r w:rsidRPr="00E20A92">
              <w:t xml:space="preserve">Führt die IPA anhand der Vorgaben der Detailbeschreibung durch. Wird nach der Ausführung anhand der Beurteilungskriterien bewertet. </w:t>
            </w:r>
          </w:p>
        </w:tc>
      </w:tr>
      <w:tr w:rsidR="003F16BD" w:rsidRPr="00E20A92" w:rsidTr="003F16BD">
        <w:tc>
          <w:tcPr>
            <w:tcW w:w="2660" w:type="dxa"/>
          </w:tcPr>
          <w:p w:rsidR="003F16BD" w:rsidRPr="00E20A92" w:rsidRDefault="003F16BD" w:rsidP="003F16BD">
            <w:pPr>
              <w:pStyle w:val="Grundtext"/>
            </w:pPr>
            <w:r w:rsidRPr="00E20A92">
              <w:t>Hauptexperte</w:t>
            </w:r>
          </w:p>
        </w:tc>
        <w:tc>
          <w:tcPr>
            <w:tcW w:w="6552" w:type="dxa"/>
          </w:tcPr>
          <w:p w:rsidR="003F16BD" w:rsidRPr="00E20A92" w:rsidRDefault="003F16BD" w:rsidP="003F16BD">
            <w:pPr>
              <w:pStyle w:val="Grundtext"/>
            </w:pPr>
            <w:r w:rsidRPr="00E20A92">
              <w:t xml:space="preserve">Der Hauptexperte Validiert und kontrolliert die Kriterien der IPA. Desweitern besucht er den Kandidaten während der IPA in der Firma. Er bewertet die IPA anhand der Beurteilungskriterien und </w:t>
            </w:r>
            <w:r w:rsidR="0079240A" w:rsidRPr="00E20A92">
              <w:t xml:space="preserve">führt das Fachgespräch. </w:t>
            </w:r>
          </w:p>
        </w:tc>
      </w:tr>
      <w:tr w:rsidR="003F16BD" w:rsidRPr="00E20A92" w:rsidTr="003F16BD">
        <w:tc>
          <w:tcPr>
            <w:tcW w:w="2660" w:type="dxa"/>
          </w:tcPr>
          <w:p w:rsidR="003F16BD" w:rsidRPr="00E20A92" w:rsidRDefault="003F16BD" w:rsidP="003F16BD">
            <w:pPr>
              <w:pStyle w:val="Grundtext"/>
            </w:pPr>
            <w:r w:rsidRPr="00E20A92">
              <w:t>Nebenexperte</w:t>
            </w:r>
          </w:p>
        </w:tc>
        <w:tc>
          <w:tcPr>
            <w:tcW w:w="6552" w:type="dxa"/>
          </w:tcPr>
          <w:p w:rsidR="003F16BD" w:rsidRPr="00E20A92" w:rsidRDefault="0079240A" w:rsidP="003F16BD">
            <w:pPr>
              <w:pStyle w:val="Grundtext"/>
            </w:pPr>
            <w:r w:rsidRPr="00E20A92">
              <w:t xml:space="preserve">Der Nebenexperte unterstütz die Hauptexperte. Er nimmt ebenfalls an der Präsentation und dem Fachgespräch teil. </w:t>
            </w:r>
          </w:p>
        </w:tc>
      </w:tr>
      <w:tr w:rsidR="003F16BD" w:rsidRPr="00E20A92" w:rsidTr="003F16BD">
        <w:tc>
          <w:tcPr>
            <w:tcW w:w="2660" w:type="dxa"/>
          </w:tcPr>
          <w:p w:rsidR="003F16BD" w:rsidRPr="00E20A92" w:rsidRDefault="003F16BD" w:rsidP="003F16BD">
            <w:pPr>
              <w:pStyle w:val="Grundtext"/>
            </w:pPr>
            <w:r w:rsidRPr="00E20A92">
              <w:t>Fachvorgesetzter</w:t>
            </w:r>
          </w:p>
        </w:tc>
        <w:tc>
          <w:tcPr>
            <w:tcW w:w="6552" w:type="dxa"/>
          </w:tcPr>
          <w:p w:rsidR="003F16BD" w:rsidRPr="00E20A92" w:rsidRDefault="003F16BD" w:rsidP="003F16BD">
            <w:pPr>
              <w:pStyle w:val="Grundtext"/>
            </w:pPr>
            <w:r w:rsidRPr="00E20A92">
              <w:t xml:space="preserve">Ist während der IPA Zeit anwesend und begleitet den Kandidaten in dieser Zeit. Es beurteilt das Arbeitsverhalten und bewertet am Ende ebenfalls die Arbeit des Kandidaten. </w:t>
            </w:r>
          </w:p>
        </w:tc>
      </w:tr>
    </w:tbl>
    <w:p w:rsidR="003F16BD" w:rsidRPr="00E20A92" w:rsidRDefault="003F16BD" w:rsidP="003F16BD">
      <w:pPr>
        <w:pStyle w:val="Grundtext"/>
        <w:sectPr w:rsidR="003F16BD" w:rsidRPr="00E20A92" w:rsidSect="006C2173">
          <w:headerReference w:type="default" r:id="rId20"/>
          <w:footerReference w:type="default" r:id="rId21"/>
          <w:headerReference w:type="first" r:id="rId22"/>
          <w:pgSz w:w="11906" w:h="16838" w:code="9"/>
          <w:pgMar w:top="1702" w:right="1417" w:bottom="1134" w:left="1417" w:header="624" w:footer="765" w:gutter="0"/>
          <w:cols w:space="720"/>
          <w:titlePg/>
          <w:docGrid w:linePitch="299"/>
        </w:sectPr>
      </w:pPr>
    </w:p>
    <w:p w:rsidR="00A91C6B" w:rsidRPr="00E20A92" w:rsidRDefault="00A91C6B" w:rsidP="00A91C6B">
      <w:pPr>
        <w:pStyle w:val="berschrift1"/>
      </w:pPr>
      <w:bookmarkStart w:id="44" w:name="_Toc510538233"/>
      <w:r w:rsidRPr="00E20A92">
        <w:lastRenderedPageBreak/>
        <w:t>Zeitplan</w:t>
      </w:r>
      <w:bookmarkEnd w:id="44"/>
    </w:p>
    <w:p w:rsidR="00F72639" w:rsidRPr="00E20A92" w:rsidRDefault="00F72639" w:rsidP="00A15433">
      <w:pPr>
        <w:pStyle w:val="Grundtext"/>
        <w:sectPr w:rsidR="00F72639" w:rsidRPr="00E20A92" w:rsidSect="0032528E">
          <w:pgSz w:w="16838" w:h="11906" w:orient="landscape" w:code="9"/>
          <w:pgMar w:top="1560" w:right="1134" w:bottom="1417" w:left="1417" w:header="624" w:footer="765" w:gutter="0"/>
          <w:cols w:space="720"/>
          <w:docGrid w:linePitch="299"/>
        </w:sectPr>
      </w:pPr>
    </w:p>
    <w:p w:rsidR="00F72639" w:rsidRPr="00E20A92" w:rsidRDefault="00A91C6B" w:rsidP="00A91C6B">
      <w:pPr>
        <w:pStyle w:val="berschrift1"/>
      </w:pPr>
      <w:bookmarkStart w:id="45" w:name="_Toc510538234"/>
      <w:r w:rsidRPr="00E20A92">
        <w:lastRenderedPageBreak/>
        <w:t>Arbeitsjournal</w:t>
      </w:r>
      <w:bookmarkEnd w:id="45"/>
    </w:p>
    <w:p w:rsidR="00BB1D69" w:rsidRPr="00E20A92" w:rsidRDefault="00AF3B89" w:rsidP="00F72639">
      <w:pPr>
        <w:spacing w:line="240" w:lineRule="auto"/>
      </w:pPr>
      <w:r w:rsidRPr="00E20A92">
        <w:t xml:space="preserve">                                                                                                                                                                                                                                                                                                                                                                                                                                                                                                                                                                                                                                                                                                                                                                                                                                                                                                                                                                                     </w:t>
      </w:r>
    </w:p>
    <w:p w:rsidR="00E23B9D" w:rsidRPr="00E20A92" w:rsidRDefault="00E23B9D" w:rsidP="00AF3B89">
      <w:pPr>
        <w:pStyle w:val="Grundtext"/>
        <w:ind w:left="3545" w:firstLine="709"/>
        <w:rPr>
          <w:b/>
        </w:rPr>
      </w:pPr>
      <w:r w:rsidRPr="00E20A92">
        <w:rPr>
          <w:rFonts w:eastAsiaTheme="majorEastAsia"/>
          <w:b/>
        </w:rPr>
        <w:t>Legende:</w:t>
      </w:r>
    </w:p>
    <w:tbl>
      <w:tblPr>
        <w:tblStyle w:val="Tabellenraster"/>
        <w:tblW w:w="5245" w:type="dxa"/>
        <w:tblInd w:w="4361" w:type="dxa"/>
        <w:tblLook w:val="04A0" w:firstRow="1" w:lastRow="0" w:firstColumn="1" w:lastColumn="0" w:noHBand="0" w:noVBand="1"/>
      </w:tblPr>
      <w:tblGrid>
        <w:gridCol w:w="1133"/>
        <w:gridCol w:w="4112"/>
      </w:tblGrid>
      <w:tr w:rsidR="00BB1D69" w:rsidRPr="00E20A92" w:rsidTr="00AF3B89">
        <w:tc>
          <w:tcPr>
            <w:tcW w:w="1133" w:type="dxa"/>
            <w:shd w:val="clear" w:color="auto" w:fill="CCFF66"/>
          </w:tcPr>
          <w:p w:rsidR="00BB1D69" w:rsidRPr="00E20A92" w:rsidRDefault="00BB1D69" w:rsidP="00F72639">
            <w:pPr>
              <w:spacing w:line="240" w:lineRule="auto"/>
            </w:pPr>
            <w:bookmarkStart w:id="46" w:name="_Hlk510591311"/>
          </w:p>
        </w:tc>
        <w:tc>
          <w:tcPr>
            <w:tcW w:w="4112" w:type="dxa"/>
            <w:shd w:val="clear" w:color="auto" w:fill="auto"/>
          </w:tcPr>
          <w:p w:rsidR="00BB1D69" w:rsidRPr="00E20A92" w:rsidRDefault="00AF3B89" w:rsidP="00F72639">
            <w:pPr>
              <w:spacing w:line="240" w:lineRule="auto"/>
            </w:pPr>
            <w:r w:rsidRPr="00E20A92">
              <w:t>An Arbeitspakt gearbeitet und beendet</w:t>
            </w:r>
          </w:p>
        </w:tc>
      </w:tr>
      <w:tr w:rsidR="00BB1D69" w:rsidRPr="00E20A92" w:rsidTr="00AF3B89">
        <w:tc>
          <w:tcPr>
            <w:tcW w:w="1133" w:type="dxa"/>
            <w:shd w:val="clear" w:color="auto" w:fill="FF9966"/>
          </w:tcPr>
          <w:p w:rsidR="00BB1D69" w:rsidRPr="00E20A92" w:rsidRDefault="00BB1D69" w:rsidP="00F72639">
            <w:pPr>
              <w:spacing w:line="240" w:lineRule="auto"/>
            </w:pPr>
          </w:p>
        </w:tc>
        <w:tc>
          <w:tcPr>
            <w:tcW w:w="4112" w:type="dxa"/>
          </w:tcPr>
          <w:p w:rsidR="00BB1D69" w:rsidRPr="00E20A92" w:rsidRDefault="00AF3B89" w:rsidP="00F72639">
            <w:pPr>
              <w:spacing w:line="240" w:lineRule="auto"/>
            </w:pPr>
            <w:r w:rsidRPr="00E20A92">
              <w:t>Nicht an diesem Arbeitspaket gearbeitet</w:t>
            </w:r>
          </w:p>
        </w:tc>
      </w:tr>
      <w:tr w:rsidR="00AF3B89" w:rsidRPr="00E20A92" w:rsidTr="00AF3B89">
        <w:tc>
          <w:tcPr>
            <w:tcW w:w="1133" w:type="dxa"/>
            <w:shd w:val="clear" w:color="auto" w:fill="FFFF99"/>
          </w:tcPr>
          <w:p w:rsidR="00AF3B89" w:rsidRPr="00E20A92" w:rsidRDefault="00AF3B89" w:rsidP="00F72639">
            <w:pPr>
              <w:spacing w:line="240" w:lineRule="auto"/>
            </w:pPr>
          </w:p>
        </w:tc>
        <w:tc>
          <w:tcPr>
            <w:tcW w:w="4112" w:type="dxa"/>
          </w:tcPr>
          <w:p w:rsidR="00AF3B89" w:rsidRPr="00E20A92" w:rsidRDefault="00AF3B89" w:rsidP="00F72639">
            <w:pPr>
              <w:spacing w:line="240" w:lineRule="auto"/>
            </w:pPr>
            <w:r w:rsidRPr="00E20A92">
              <w:t>Arbeit an nicht geplantem Arbeitspaket</w:t>
            </w:r>
          </w:p>
        </w:tc>
      </w:tr>
      <w:bookmarkEnd w:id="46"/>
    </w:tbl>
    <w:p w:rsidR="00BB1D69" w:rsidRPr="00E20A92" w:rsidRDefault="00BB1D69" w:rsidP="00F72639">
      <w:pPr>
        <w:spacing w:line="240" w:lineRule="auto"/>
      </w:pPr>
    </w:p>
    <w:p w:rsidR="00E23B9D" w:rsidRPr="00E20A92" w:rsidRDefault="00E23B9D" w:rsidP="00F72639">
      <w:pPr>
        <w:spacing w:line="240" w:lineRule="auto"/>
      </w:pPr>
    </w:p>
    <w:tbl>
      <w:tblPr>
        <w:tblStyle w:val="Listentabelle7farbigAkzent3"/>
        <w:tblW w:w="9625" w:type="dxa"/>
        <w:tblLook w:val="04E0" w:firstRow="1" w:lastRow="1" w:firstColumn="1" w:lastColumn="0" w:noHBand="0" w:noVBand="1"/>
      </w:tblPr>
      <w:tblGrid>
        <w:gridCol w:w="7338"/>
        <w:gridCol w:w="706"/>
        <w:gridCol w:w="879"/>
        <w:gridCol w:w="702"/>
      </w:tblGrid>
      <w:tr w:rsidR="00C94997" w:rsidRPr="00E20A92" w:rsidTr="00C94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Borders>
              <w:bottom w:val="single" w:sz="4" w:space="0" w:color="auto"/>
              <w:right w:val="single" w:sz="4" w:space="0" w:color="auto"/>
            </w:tcBorders>
          </w:tcPr>
          <w:p w:rsidR="00C94997" w:rsidRPr="00E20A92" w:rsidRDefault="00C94997" w:rsidP="00557F64">
            <w:pPr>
              <w:spacing w:line="240" w:lineRule="auto"/>
              <w:jc w:val="left"/>
              <w:rPr>
                <w:b/>
                <w:i w:val="0"/>
                <w:color w:val="005AA0"/>
              </w:rPr>
            </w:pPr>
            <w:bookmarkStart w:id="47" w:name="_Hlk506299009"/>
            <w:r w:rsidRPr="00E20A92">
              <w:rPr>
                <w:b/>
                <w:i w:val="0"/>
                <w:color w:val="005AA0"/>
              </w:rPr>
              <w:t>Dienstag, 03. April 2018</w:t>
            </w:r>
          </w:p>
        </w:tc>
        <w:tc>
          <w:tcPr>
            <w:tcW w:w="706" w:type="dxa"/>
            <w:tcBorders>
              <w:left w:val="single" w:sz="4" w:space="0" w:color="auto"/>
              <w:bottom w:val="single" w:sz="4" w:space="0" w:color="auto"/>
              <w:right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Soll</w:t>
            </w:r>
          </w:p>
        </w:tc>
        <w:tc>
          <w:tcPr>
            <w:tcW w:w="879" w:type="dxa"/>
            <w:tcBorders>
              <w:left w:val="single" w:sz="4" w:space="0" w:color="auto"/>
              <w:bottom w:val="single" w:sz="4" w:space="0" w:color="auto"/>
              <w:right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Puffer</w:t>
            </w:r>
          </w:p>
        </w:tc>
        <w:tc>
          <w:tcPr>
            <w:tcW w:w="702" w:type="dxa"/>
            <w:tcBorders>
              <w:left w:val="single" w:sz="4" w:space="0" w:color="auto"/>
              <w:bottom w:val="single" w:sz="4" w:space="0" w:color="auto"/>
            </w:tcBorders>
          </w:tcPr>
          <w:p w:rsidR="00C94997" w:rsidRPr="00E20A92" w:rsidRDefault="00C94997" w:rsidP="00F72639">
            <w:pPr>
              <w:spacing w:line="240" w:lineRule="auto"/>
              <w:cnfStyle w:val="100000000000" w:firstRow="1" w:lastRow="0" w:firstColumn="0" w:lastColumn="0" w:oddVBand="0" w:evenVBand="0" w:oddHBand="0" w:evenHBand="0" w:firstRowFirstColumn="0" w:firstRowLastColumn="0" w:lastRowFirstColumn="0" w:lastRowLastColumn="0"/>
              <w:rPr>
                <w:b/>
                <w:i w:val="0"/>
                <w:color w:val="005AA0"/>
              </w:rPr>
            </w:pPr>
            <w:r w:rsidRPr="00E20A92">
              <w:rPr>
                <w:b/>
                <w:i w:val="0"/>
                <w:color w:val="005AA0"/>
              </w:rPr>
              <w:t>Ist</w:t>
            </w:r>
          </w:p>
        </w:tc>
      </w:tr>
      <w:tr w:rsidR="00C94997" w:rsidRPr="00E20A92" w:rsidTr="00C9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Projektauftrag analysieren</w:t>
            </w:r>
          </w:p>
          <w:p w:rsidR="00C94997" w:rsidRPr="00E20A92" w:rsidRDefault="00C94997" w:rsidP="00557F64">
            <w:pPr>
              <w:pStyle w:val="Grundtext"/>
              <w:ind w:left="284"/>
              <w:jc w:val="left"/>
              <w:rPr>
                <w:i w:val="0"/>
              </w:rPr>
            </w:pPr>
            <w:r w:rsidRPr="00E20A92">
              <w:rPr>
                <w:i w:val="0"/>
                <w:color w:val="auto"/>
              </w:rPr>
              <w:t>Ich habe den</w:t>
            </w:r>
            <w:r w:rsidRPr="00E20A92">
              <w:rPr>
                <w:i w:val="0"/>
              </w:rPr>
              <w:t xml:space="preserve"> </w:t>
            </w:r>
          </w:p>
        </w:tc>
        <w:tc>
          <w:tcPr>
            <w:tcW w:w="706" w:type="dxa"/>
            <w:tcBorders>
              <w:top w:val="single" w:sz="4" w:space="0" w:color="auto"/>
              <w:left w:val="single" w:sz="4" w:space="0" w:color="auto"/>
              <w:right w:val="single" w:sz="4" w:space="0" w:color="auto"/>
            </w:tcBorders>
            <w:shd w:val="clear" w:color="auto" w:fill="CCFF66"/>
          </w:tcPr>
          <w:p w:rsidR="00C94997" w:rsidRPr="00E20A92" w:rsidRDefault="00C94997" w:rsidP="00F72639">
            <w:pPr>
              <w:spacing w:line="240" w:lineRule="auto"/>
              <w:cnfStyle w:val="000000100000" w:firstRow="0" w:lastRow="0" w:firstColumn="0" w:lastColumn="0" w:oddVBand="0" w:evenVBand="0" w:oddHBand="1" w:evenHBand="0" w:firstRowFirstColumn="0" w:firstRowLastColumn="0" w:lastRowFirstColumn="0" w:lastRowLastColumn="0"/>
            </w:pPr>
            <w:r w:rsidRPr="00E20A92">
              <w:t>1</w:t>
            </w:r>
          </w:p>
        </w:tc>
        <w:tc>
          <w:tcPr>
            <w:tcW w:w="879" w:type="dxa"/>
            <w:tcBorders>
              <w:top w:val="single" w:sz="4" w:space="0" w:color="auto"/>
              <w:left w:val="single" w:sz="4" w:space="0" w:color="auto"/>
              <w:right w:val="single" w:sz="4" w:space="0" w:color="auto"/>
            </w:tcBorders>
            <w:shd w:val="clear" w:color="auto" w:fill="CCFF66"/>
          </w:tcPr>
          <w:p w:rsidR="00C94997" w:rsidRPr="00E20A92" w:rsidRDefault="00C94997" w:rsidP="00F72639">
            <w:pPr>
              <w:spacing w:line="240" w:lineRule="auto"/>
              <w:cnfStyle w:val="000000100000" w:firstRow="0" w:lastRow="0" w:firstColumn="0" w:lastColumn="0" w:oddVBand="0" w:evenVBand="0" w:oddHBand="1" w:evenHBand="0" w:firstRowFirstColumn="0" w:firstRowLastColumn="0" w:lastRowFirstColumn="0" w:lastRowLastColumn="0"/>
            </w:pPr>
          </w:p>
        </w:tc>
        <w:tc>
          <w:tcPr>
            <w:tcW w:w="702" w:type="dxa"/>
            <w:tcBorders>
              <w:top w:val="single" w:sz="4" w:space="0" w:color="auto"/>
              <w:left w:val="single" w:sz="4" w:space="0" w:color="auto"/>
              <w:right w:val="single" w:sz="4" w:space="0" w:color="auto"/>
            </w:tcBorders>
            <w:shd w:val="clear" w:color="auto" w:fill="CCFF66"/>
          </w:tcPr>
          <w:p w:rsidR="00C94997" w:rsidRPr="00E20A92" w:rsidRDefault="00C94997" w:rsidP="00F72639">
            <w:pPr>
              <w:spacing w:line="240" w:lineRule="auto"/>
              <w:cnfStyle w:val="000000100000" w:firstRow="0" w:lastRow="0" w:firstColumn="0" w:lastColumn="0" w:oddVBand="0" w:evenVBand="0" w:oddHBand="1" w:evenHBand="0" w:firstRowFirstColumn="0" w:firstRowLastColumn="0" w:lastRowFirstColumn="0" w:lastRowLastColumn="0"/>
            </w:pPr>
            <w:r w:rsidRPr="00E20A92">
              <w:t>1</w:t>
            </w:r>
          </w:p>
        </w:tc>
      </w:tr>
      <w:tr w:rsidR="00C94997" w:rsidRPr="00E20A92" w:rsidTr="00C9499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Fragen &amp; Abklärungen</w:t>
            </w:r>
          </w:p>
          <w:p w:rsidR="00C94997" w:rsidRPr="00E20A92" w:rsidRDefault="00C94997" w:rsidP="00557F64">
            <w:pPr>
              <w:pStyle w:val="Grundtext"/>
              <w:ind w:left="284"/>
              <w:jc w:val="left"/>
              <w:rPr>
                <w:b/>
                <w:i w:val="0"/>
              </w:rPr>
            </w:pPr>
            <w:r w:rsidRPr="00E20A92">
              <w:rPr>
                <w:i w:val="0"/>
                <w:color w:val="auto"/>
              </w:rPr>
              <w:t>Kurze Beschreibung</w:t>
            </w:r>
          </w:p>
        </w:tc>
        <w:tc>
          <w:tcPr>
            <w:tcW w:w="706" w:type="dxa"/>
            <w:tcBorders>
              <w:left w:val="single" w:sz="4" w:space="0" w:color="auto"/>
              <w:right w:val="single" w:sz="4" w:space="0" w:color="auto"/>
            </w:tcBorders>
            <w:shd w:val="clear" w:color="auto" w:fill="CCFF66"/>
          </w:tcPr>
          <w:p w:rsidR="00C94997" w:rsidRPr="00E20A92" w:rsidRDefault="00C94997" w:rsidP="00F72639">
            <w:pPr>
              <w:spacing w:line="240" w:lineRule="auto"/>
              <w:cnfStyle w:val="000000000000" w:firstRow="0" w:lastRow="0" w:firstColumn="0" w:lastColumn="0" w:oddVBand="0" w:evenVBand="0" w:oddHBand="0" w:evenHBand="0" w:firstRowFirstColumn="0" w:firstRowLastColumn="0" w:lastRowFirstColumn="0" w:lastRowLastColumn="0"/>
            </w:pPr>
            <w:r w:rsidRPr="00E20A92">
              <w:t>0.5</w:t>
            </w:r>
          </w:p>
        </w:tc>
        <w:tc>
          <w:tcPr>
            <w:tcW w:w="879" w:type="dxa"/>
            <w:tcBorders>
              <w:left w:val="single" w:sz="4" w:space="0" w:color="auto"/>
              <w:right w:val="single" w:sz="4" w:space="0" w:color="auto"/>
            </w:tcBorders>
            <w:shd w:val="clear" w:color="auto" w:fill="CCFF66"/>
          </w:tcPr>
          <w:p w:rsidR="00C94997" w:rsidRPr="00E20A92" w:rsidRDefault="00C94997" w:rsidP="00F72639">
            <w:pPr>
              <w:spacing w:line="240" w:lineRule="auto"/>
              <w:cnfStyle w:val="000000000000" w:firstRow="0" w:lastRow="0" w:firstColumn="0" w:lastColumn="0" w:oddVBand="0" w:evenVBand="0" w:oddHBand="0" w:evenHBand="0" w:firstRowFirstColumn="0" w:firstRowLastColumn="0" w:lastRowFirstColumn="0" w:lastRowLastColumn="0"/>
            </w:pPr>
          </w:p>
        </w:tc>
        <w:tc>
          <w:tcPr>
            <w:tcW w:w="702" w:type="dxa"/>
            <w:tcBorders>
              <w:left w:val="single" w:sz="4" w:space="0" w:color="auto"/>
              <w:right w:val="single" w:sz="4" w:space="0" w:color="auto"/>
            </w:tcBorders>
            <w:shd w:val="clear" w:color="auto" w:fill="CCFF66"/>
          </w:tcPr>
          <w:p w:rsidR="00C94997" w:rsidRPr="00E20A92" w:rsidRDefault="00C94997" w:rsidP="00F72639">
            <w:pPr>
              <w:spacing w:line="240" w:lineRule="auto"/>
              <w:cnfStyle w:val="000000000000" w:firstRow="0" w:lastRow="0" w:firstColumn="0" w:lastColumn="0" w:oddVBand="0" w:evenVBand="0" w:oddHBand="0" w:evenHBand="0" w:firstRowFirstColumn="0" w:firstRowLastColumn="0" w:lastRowFirstColumn="0" w:lastRowLastColumn="0"/>
            </w:pPr>
            <w:r w:rsidRPr="00E20A92">
              <w:t>0.5</w:t>
            </w:r>
          </w:p>
        </w:tc>
      </w:tr>
      <w:tr w:rsidR="00C94997" w:rsidRPr="00E20A92" w:rsidTr="00C9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bottom w:val="single" w:sz="4" w:space="0" w:color="auto"/>
              <w:right w:val="single" w:sz="4" w:space="0" w:color="auto"/>
            </w:tcBorders>
          </w:tcPr>
          <w:p w:rsidR="00C94997" w:rsidRPr="00E20A92" w:rsidRDefault="00C94997" w:rsidP="00557F64">
            <w:pPr>
              <w:pStyle w:val="Grundtext"/>
              <w:numPr>
                <w:ilvl w:val="0"/>
                <w:numId w:val="13"/>
              </w:numPr>
              <w:ind w:left="284" w:hanging="426"/>
              <w:jc w:val="left"/>
              <w:rPr>
                <w:b/>
                <w:i w:val="0"/>
                <w:color w:val="auto"/>
              </w:rPr>
            </w:pPr>
            <w:r w:rsidRPr="00E20A92">
              <w:rPr>
                <w:b/>
                <w:i w:val="0"/>
                <w:color w:val="auto"/>
              </w:rPr>
              <w:t>Zeitplan erstellen</w:t>
            </w:r>
          </w:p>
          <w:p w:rsidR="00C94997" w:rsidRPr="00E20A92" w:rsidRDefault="00C94997" w:rsidP="00557F64">
            <w:pPr>
              <w:pStyle w:val="Grundtext"/>
              <w:ind w:left="284"/>
              <w:jc w:val="left"/>
              <w:rPr>
                <w:i w:val="0"/>
                <w:color w:val="auto"/>
              </w:rPr>
            </w:pPr>
            <w:r w:rsidRPr="00E20A92">
              <w:rPr>
                <w:i w:val="0"/>
                <w:color w:val="auto"/>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 xml:space="preserve">Vorlage Dokumentation erstellen </w:t>
            </w:r>
          </w:p>
          <w:p w:rsidR="00C94997" w:rsidRPr="00E20A92" w:rsidRDefault="00C94997" w:rsidP="00C94997">
            <w:pPr>
              <w:pStyle w:val="Grundtext"/>
              <w:ind w:left="284"/>
              <w:jc w:val="left"/>
              <w:rPr>
                <w:i w:val="0"/>
                <w:color w:val="auto"/>
              </w:rPr>
            </w:pPr>
            <w:r w:rsidRPr="00E20A92">
              <w:rPr>
                <w:i w:val="0"/>
                <w:color w:val="auto"/>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 xml:space="preserve">IPA Bericht teil 1 schrieben </w:t>
            </w:r>
          </w:p>
          <w:p w:rsidR="00C94997" w:rsidRPr="00E20A92" w:rsidRDefault="00C94997" w:rsidP="00C94997">
            <w:pPr>
              <w:pStyle w:val="Grundtext"/>
              <w:ind w:left="284"/>
              <w:jc w:val="left"/>
              <w:rPr>
                <w:i w:val="0"/>
                <w:color w:val="auto"/>
              </w:rPr>
            </w:pPr>
            <w:r w:rsidRPr="00E20A92">
              <w:rPr>
                <w:i w:val="0"/>
                <w:color w:val="auto"/>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Zwischengespräch</w:t>
            </w:r>
          </w:p>
          <w:p w:rsidR="00C94997" w:rsidRPr="00E20A92" w:rsidRDefault="00C94997" w:rsidP="00C94997">
            <w:pPr>
              <w:pStyle w:val="Grundtext"/>
              <w:ind w:left="284"/>
              <w:jc w:val="left"/>
              <w:rPr>
                <w:i w:val="0"/>
                <w:color w:val="auto"/>
              </w:rPr>
            </w:pPr>
            <w:r w:rsidRPr="00E20A92">
              <w:rPr>
                <w:i w:val="0"/>
                <w:color w:val="auto"/>
              </w:rPr>
              <w:t>Kurze Beschreibung</w:t>
            </w:r>
          </w:p>
          <w:p w:rsidR="00C94997" w:rsidRPr="00E20A92" w:rsidRDefault="00C94997" w:rsidP="00C94997">
            <w:pPr>
              <w:pStyle w:val="Grundtext"/>
              <w:numPr>
                <w:ilvl w:val="0"/>
                <w:numId w:val="13"/>
              </w:numPr>
              <w:ind w:left="284" w:hanging="426"/>
              <w:jc w:val="left"/>
              <w:rPr>
                <w:b/>
                <w:i w:val="0"/>
                <w:color w:val="auto"/>
              </w:rPr>
            </w:pPr>
            <w:r w:rsidRPr="00E20A92">
              <w:rPr>
                <w:b/>
                <w:i w:val="0"/>
                <w:color w:val="auto"/>
              </w:rPr>
              <w:t>Arbeitsjournal</w:t>
            </w:r>
          </w:p>
        </w:tc>
        <w:tc>
          <w:tcPr>
            <w:tcW w:w="706" w:type="dxa"/>
            <w:tcBorders>
              <w:left w:val="single" w:sz="4" w:space="0" w:color="auto"/>
              <w:bottom w:val="single" w:sz="4" w:space="0" w:color="auto"/>
              <w:right w:val="single" w:sz="4" w:space="0" w:color="auto"/>
            </w:tcBorders>
            <w:shd w:val="clear" w:color="auto" w:fill="CCFF66"/>
          </w:tcPr>
          <w:p w:rsidR="00C94997" w:rsidRPr="00E20A92" w:rsidRDefault="00C94997" w:rsidP="00557F64">
            <w:pPr>
              <w:spacing w:line="240" w:lineRule="auto"/>
              <w:cnfStyle w:val="000000100000" w:firstRow="0" w:lastRow="0" w:firstColumn="0" w:lastColumn="0" w:oddVBand="0" w:evenVBand="0" w:oddHBand="1" w:evenHBand="0" w:firstRowFirstColumn="0" w:firstRowLastColumn="0" w:lastRowFirstColumn="0" w:lastRowLastColumn="0"/>
            </w:pPr>
            <w:r w:rsidRPr="00E20A92">
              <w:t>2</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2</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tc>
          <w:tcPr>
            <w:tcW w:w="879" w:type="dxa"/>
            <w:tcBorders>
              <w:left w:val="single" w:sz="4" w:space="0" w:color="auto"/>
              <w:bottom w:val="single" w:sz="4" w:space="0" w:color="auto"/>
              <w:right w:val="single" w:sz="4" w:space="0" w:color="auto"/>
            </w:tcBorders>
            <w:shd w:val="clear" w:color="auto" w:fill="CCFF66"/>
          </w:tcPr>
          <w:p w:rsidR="00C94997" w:rsidRPr="00E20A92" w:rsidRDefault="00C94997" w:rsidP="00557F64">
            <w:pPr>
              <w:spacing w:line="240" w:lineRule="auto"/>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tc>
          <w:tcPr>
            <w:tcW w:w="702" w:type="dxa"/>
            <w:tcBorders>
              <w:left w:val="single" w:sz="4" w:space="0" w:color="auto"/>
              <w:bottom w:val="single" w:sz="4" w:space="0" w:color="auto"/>
              <w:right w:val="single" w:sz="4" w:space="0" w:color="auto"/>
            </w:tcBorders>
            <w:shd w:val="clear" w:color="auto" w:fill="CCFF66"/>
          </w:tcPr>
          <w:p w:rsidR="00C94997" w:rsidRPr="00E20A92" w:rsidRDefault="00C94997" w:rsidP="00557F64">
            <w:pPr>
              <w:spacing w:line="240" w:lineRule="auto"/>
              <w:cnfStyle w:val="000000100000" w:firstRow="0" w:lastRow="0" w:firstColumn="0" w:lastColumn="0" w:oddVBand="0" w:evenVBand="0" w:oddHBand="1" w:evenHBand="0" w:firstRowFirstColumn="0" w:firstRowLastColumn="0" w:lastRowFirstColumn="0" w:lastRowLastColumn="0"/>
            </w:pPr>
            <w:r w:rsidRPr="00E20A92">
              <w:t>3</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1</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p>
          <w:p w:rsidR="00C94997" w:rsidRPr="00E20A92" w:rsidRDefault="00C94997" w:rsidP="00C94997">
            <w:pPr>
              <w:cnfStyle w:val="000000100000" w:firstRow="0" w:lastRow="0" w:firstColumn="0" w:lastColumn="0" w:oddVBand="0" w:evenVBand="0" w:oddHBand="1" w:evenHBand="0" w:firstRowFirstColumn="0" w:firstRowLastColumn="0" w:lastRowFirstColumn="0" w:lastRowLastColumn="0"/>
            </w:pPr>
            <w:r w:rsidRPr="00E20A92">
              <w:t>0.5</w:t>
            </w:r>
          </w:p>
        </w:tc>
        <w:bookmarkStart w:id="48" w:name="_GoBack"/>
        <w:bookmarkEnd w:id="48"/>
      </w:tr>
      <w:tr w:rsidR="00C94997" w:rsidRPr="00E20A92" w:rsidTr="00C9499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7338" w:type="dxa"/>
            <w:tcBorders>
              <w:top w:val="single" w:sz="4" w:space="0" w:color="auto"/>
              <w:right w:val="single" w:sz="4" w:space="0" w:color="auto"/>
            </w:tcBorders>
          </w:tcPr>
          <w:p w:rsidR="00C94997" w:rsidRPr="00E20A92" w:rsidRDefault="00C94997" w:rsidP="00557F64">
            <w:pPr>
              <w:spacing w:line="240" w:lineRule="auto"/>
              <w:jc w:val="left"/>
              <w:rPr>
                <w:b/>
                <w:i w:val="0"/>
                <w:color w:val="005AA0"/>
              </w:rPr>
            </w:pPr>
            <w:r w:rsidRPr="00E20A92">
              <w:rPr>
                <w:b/>
                <w:i w:val="0"/>
                <w:color w:val="005AA0"/>
              </w:rPr>
              <w:t>Total:</w:t>
            </w:r>
          </w:p>
        </w:tc>
        <w:tc>
          <w:tcPr>
            <w:tcW w:w="706"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7.5</w:t>
            </w:r>
          </w:p>
        </w:tc>
        <w:tc>
          <w:tcPr>
            <w:tcW w:w="879"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0.5</w:t>
            </w:r>
          </w:p>
        </w:tc>
        <w:tc>
          <w:tcPr>
            <w:tcW w:w="702" w:type="dxa"/>
            <w:tcBorders>
              <w:top w:val="single" w:sz="4" w:space="0" w:color="auto"/>
              <w:left w:val="single" w:sz="4" w:space="0" w:color="auto"/>
              <w:bottom w:val="single" w:sz="4" w:space="0" w:color="auto"/>
              <w:right w:val="single" w:sz="4" w:space="0" w:color="auto"/>
            </w:tcBorders>
          </w:tcPr>
          <w:p w:rsidR="00C94997" w:rsidRPr="00E20A92" w:rsidRDefault="00C94997" w:rsidP="00557F64">
            <w:pPr>
              <w:spacing w:line="240" w:lineRule="auto"/>
              <w:cnfStyle w:val="010000000000" w:firstRow="0" w:lastRow="1" w:firstColumn="0" w:lastColumn="0" w:oddVBand="0" w:evenVBand="0" w:oddHBand="0" w:evenHBand="0" w:firstRowFirstColumn="0" w:firstRowLastColumn="0" w:lastRowFirstColumn="0" w:lastRowLastColumn="0"/>
            </w:pPr>
            <w:r w:rsidRPr="00E20A92">
              <w:t>8</w:t>
            </w:r>
          </w:p>
        </w:tc>
      </w:tr>
      <w:bookmarkEnd w:id="47"/>
    </w:tbl>
    <w:p w:rsidR="00A91C6B" w:rsidRPr="00E20A92" w:rsidRDefault="00F72639" w:rsidP="00F72639">
      <w:pPr>
        <w:spacing w:line="240" w:lineRule="auto"/>
        <w:rPr>
          <w:rFonts w:eastAsiaTheme="majorEastAsia" w:cs="Arial"/>
          <w:bCs/>
          <w:color w:val="005AA0"/>
          <w:sz w:val="36"/>
          <w:szCs w:val="32"/>
        </w:rPr>
      </w:pPr>
      <w:r w:rsidRPr="00E20A92">
        <w:br w:type="page"/>
      </w:r>
    </w:p>
    <w:p w:rsidR="0059004B" w:rsidRPr="00E20A92" w:rsidRDefault="00A91C6B" w:rsidP="00A91C6B">
      <w:pPr>
        <w:pStyle w:val="berschrift1"/>
      </w:pPr>
      <w:bookmarkStart w:id="49" w:name="_Toc510538235"/>
      <w:r w:rsidRPr="00E20A92">
        <w:lastRenderedPageBreak/>
        <w:t>Gesprächsprotokolle</w:t>
      </w:r>
      <w:bookmarkEnd w:id="49"/>
    </w:p>
    <w:p w:rsidR="0059004B" w:rsidRPr="00E20A92" w:rsidRDefault="0059004B" w:rsidP="0059004B">
      <w:pPr>
        <w:pStyle w:val="Grundtext"/>
      </w:pPr>
    </w:p>
    <w:p w:rsidR="0059004B" w:rsidRPr="00E20A92" w:rsidRDefault="001D6DF6" w:rsidP="001D6DF6">
      <w:pPr>
        <w:pStyle w:val="berschrift2"/>
      </w:pPr>
      <w:bookmarkStart w:id="50" w:name="_Toc510538236"/>
      <w:r w:rsidRPr="00E20A92">
        <w:t>Vorlage Gesprächsprotokoll (z.b. für Zwischengespräch)</w:t>
      </w:r>
      <w:bookmarkEnd w:id="50"/>
    </w:p>
    <w:p w:rsidR="00D2495E" w:rsidRPr="00E20A92" w:rsidRDefault="00D2495E" w:rsidP="00D2495E">
      <w:pPr>
        <w:pStyle w:val="Grundtext"/>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118"/>
        <w:gridCol w:w="1218"/>
        <w:gridCol w:w="3089"/>
      </w:tblGrid>
      <w:tr w:rsidR="00D2495E" w:rsidRPr="00E20A92" w:rsidTr="00D2495E">
        <w:tc>
          <w:tcPr>
            <w:tcW w:w="8526" w:type="dxa"/>
            <w:gridSpan w:val="4"/>
            <w:tcBorders>
              <w:top w:val="single" w:sz="4" w:space="0" w:color="auto"/>
              <w:left w:val="single" w:sz="4" w:space="0" w:color="auto"/>
              <w:bottom w:val="single" w:sz="4" w:space="0" w:color="auto"/>
              <w:right w:val="single" w:sz="4" w:space="0" w:color="auto"/>
            </w:tcBorders>
          </w:tcPr>
          <w:p w:rsidR="00D2495E" w:rsidRPr="00E20A92" w:rsidRDefault="00D2495E" w:rsidP="0059004B">
            <w:pPr>
              <w:pStyle w:val="Grundtext"/>
            </w:pPr>
            <w:r w:rsidRPr="00E20A92">
              <w:t>Gesprächsprotokoll xyz</w:t>
            </w:r>
          </w:p>
        </w:tc>
      </w:tr>
      <w:tr w:rsidR="00D2495E" w:rsidRPr="00E20A92" w:rsidTr="00D2495E">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Datum</w:t>
            </w:r>
          </w:p>
        </w:tc>
        <w:tc>
          <w:tcPr>
            <w:tcW w:w="3118" w:type="dxa"/>
            <w:tcBorders>
              <w:top w:val="single" w:sz="4" w:space="0" w:color="auto"/>
              <w:bottom w:val="single" w:sz="4" w:space="0" w:color="auto"/>
              <w:right w:val="single" w:sz="4" w:space="0" w:color="auto"/>
            </w:tcBorders>
          </w:tcPr>
          <w:p w:rsidR="00D2495E" w:rsidRPr="00E20A92" w:rsidRDefault="00D2495E" w:rsidP="0059004B">
            <w:pPr>
              <w:pStyle w:val="Grundtext"/>
            </w:pPr>
            <w:r w:rsidRPr="00E20A92">
              <w:t>xx.xx.xxxx</w:t>
            </w:r>
          </w:p>
        </w:tc>
        <w:tc>
          <w:tcPr>
            <w:tcW w:w="1218" w:type="dxa"/>
            <w:vMerge w:val="restart"/>
            <w:tcBorders>
              <w:top w:val="single" w:sz="4" w:space="0" w:color="auto"/>
              <w:left w:val="single" w:sz="4" w:space="0" w:color="auto"/>
              <w:bottom w:val="single" w:sz="4" w:space="0" w:color="auto"/>
            </w:tcBorders>
          </w:tcPr>
          <w:p w:rsidR="00D2495E" w:rsidRPr="00E20A92" w:rsidRDefault="00D2495E" w:rsidP="0059004B">
            <w:pPr>
              <w:pStyle w:val="Grundtext"/>
            </w:pPr>
            <w:r w:rsidRPr="00E20A92">
              <w:t>Teilnehmer:</w:t>
            </w:r>
          </w:p>
        </w:tc>
        <w:tc>
          <w:tcPr>
            <w:tcW w:w="3084" w:type="dxa"/>
            <w:vMerge w:val="restart"/>
            <w:tcBorders>
              <w:top w:val="single" w:sz="4" w:space="0" w:color="auto"/>
              <w:bottom w:val="single" w:sz="4" w:space="0" w:color="auto"/>
              <w:right w:val="single" w:sz="4" w:space="0" w:color="auto"/>
            </w:tcBorders>
          </w:tcPr>
          <w:p w:rsidR="00D2495E" w:rsidRPr="00E20A92" w:rsidRDefault="00D2495E" w:rsidP="00D2495E">
            <w:pPr>
              <w:pStyle w:val="Grundtext"/>
              <w:numPr>
                <w:ilvl w:val="0"/>
                <w:numId w:val="10"/>
              </w:numPr>
            </w:pPr>
            <w:r w:rsidRPr="00E20A92">
              <w:t>Xyz</w:t>
            </w:r>
          </w:p>
          <w:p w:rsidR="00D2495E" w:rsidRPr="00E20A92" w:rsidRDefault="00D2495E" w:rsidP="00D2495E">
            <w:pPr>
              <w:pStyle w:val="Grundtext"/>
              <w:numPr>
                <w:ilvl w:val="0"/>
                <w:numId w:val="10"/>
              </w:numPr>
            </w:pPr>
            <w:r w:rsidRPr="00E20A92">
              <w:t>Xyz</w:t>
            </w:r>
          </w:p>
          <w:p w:rsidR="00D2495E" w:rsidRPr="00E20A92" w:rsidRDefault="00D2495E" w:rsidP="00D2495E">
            <w:pPr>
              <w:pStyle w:val="Grundtext"/>
              <w:numPr>
                <w:ilvl w:val="0"/>
                <w:numId w:val="10"/>
              </w:numPr>
            </w:pPr>
            <w:r w:rsidRPr="00E20A92">
              <w:t>xyz</w:t>
            </w:r>
          </w:p>
        </w:tc>
      </w:tr>
      <w:tr w:rsidR="00D2495E" w:rsidRPr="00E20A92" w:rsidTr="00D2495E">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Zeit</w:t>
            </w:r>
          </w:p>
        </w:tc>
        <w:tc>
          <w:tcPr>
            <w:tcW w:w="3118" w:type="dxa"/>
            <w:tcBorders>
              <w:top w:val="single" w:sz="4" w:space="0" w:color="auto"/>
              <w:bottom w:val="single" w:sz="4" w:space="0" w:color="auto"/>
              <w:right w:val="single" w:sz="4" w:space="0" w:color="auto"/>
            </w:tcBorders>
          </w:tcPr>
          <w:p w:rsidR="00D2495E" w:rsidRPr="00E20A92" w:rsidRDefault="00D2495E" w:rsidP="0059004B">
            <w:pPr>
              <w:pStyle w:val="Grundtext"/>
            </w:pPr>
            <w:r w:rsidRPr="00E20A92">
              <w:t>xx.xx Uhr bis xx.xx Uhr</w:t>
            </w:r>
          </w:p>
        </w:tc>
        <w:tc>
          <w:tcPr>
            <w:tcW w:w="1218" w:type="dxa"/>
            <w:vMerge/>
            <w:tcBorders>
              <w:left w:val="single" w:sz="4" w:space="0" w:color="auto"/>
              <w:bottom w:val="single" w:sz="4" w:space="0" w:color="auto"/>
            </w:tcBorders>
          </w:tcPr>
          <w:p w:rsidR="00D2495E" w:rsidRPr="00E20A92" w:rsidRDefault="00D2495E" w:rsidP="0059004B">
            <w:pPr>
              <w:pStyle w:val="Grundtext"/>
            </w:pPr>
          </w:p>
        </w:tc>
        <w:tc>
          <w:tcPr>
            <w:tcW w:w="3084" w:type="dxa"/>
            <w:vMerge/>
            <w:tcBorders>
              <w:bottom w:val="single" w:sz="4" w:space="0" w:color="auto"/>
              <w:right w:val="single" w:sz="4" w:space="0" w:color="auto"/>
            </w:tcBorders>
          </w:tcPr>
          <w:p w:rsidR="00D2495E" w:rsidRPr="00E20A92" w:rsidRDefault="00D2495E" w:rsidP="0059004B">
            <w:pPr>
              <w:pStyle w:val="Grundtext"/>
            </w:pPr>
          </w:p>
        </w:tc>
      </w:tr>
      <w:tr w:rsidR="00D2495E" w:rsidRPr="00E20A92" w:rsidTr="00D2495E">
        <w:trPr>
          <w:trHeight w:val="982"/>
        </w:trPr>
        <w:tc>
          <w:tcPr>
            <w:tcW w:w="1101" w:type="dxa"/>
            <w:tcBorders>
              <w:top w:val="single" w:sz="4" w:space="0" w:color="auto"/>
              <w:left w:val="single" w:sz="4" w:space="0" w:color="auto"/>
              <w:bottom w:val="single" w:sz="4" w:space="0" w:color="auto"/>
            </w:tcBorders>
          </w:tcPr>
          <w:p w:rsidR="00D2495E" w:rsidRPr="00E20A92" w:rsidRDefault="00D2495E" w:rsidP="0059004B">
            <w:pPr>
              <w:pStyle w:val="Grundtext"/>
            </w:pPr>
            <w:r w:rsidRPr="00E20A92">
              <w:t xml:space="preserve">Themen: </w:t>
            </w:r>
          </w:p>
        </w:tc>
        <w:tc>
          <w:tcPr>
            <w:tcW w:w="3118" w:type="dxa"/>
            <w:tcBorders>
              <w:top w:val="single" w:sz="4" w:space="0" w:color="auto"/>
              <w:bottom w:val="single" w:sz="4" w:space="0" w:color="auto"/>
              <w:right w:val="single" w:sz="4" w:space="0" w:color="auto"/>
            </w:tcBorders>
          </w:tcPr>
          <w:p w:rsidR="00D2495E" w:rsidRPr="00E20A92" w:rsidRDefault="00D2495E" w:rsidP="00D2495E">
            <w:pPr>
              <w:pStyle w:val="Grundtext"/>
              <w:numPr>
                <w:ilvl w:val="0"/>
                <w:numId w:val="11"/>
              </w:numPr>
            </w:pPr>
            <w:r w:rsidRPr="00E20A92">
              <w:t>xyz</w:t>
            </w:r>
          </w:p>
          <w:p w:rsidR="00D2495E" w:rsidRPr="00E20A92" w:rsidRDefault="00D2495E" w:rsidP="00D2495E">
            <w:pPr>
              <w:pStyle w:val="Grundtext"/>
              <w:numPr>
                <w:ilvl w:val="0"/>
                <w:numId w:val="11"/>
              </w:numPr>
            </w:pPr>
            <w:r w:rsidRPr="00E20A92">
              <w:t>xyl</w:t>
            </w:r>
          </w:p>
        </w:tc>
        <w:tc>
          <w:tcPr>
            <w:tcW w:w="1218" w:type="dxa"/>
            <w:vMerge/>
            <w:tcBorders>
              <w:left w:val="single" w:sz="4" w:space="0" w:color="auto"/>
              <w:bottom w:val="single" w:sz="4" w:space="0" w:color="auto"/>
            </w:tcBorders>
          </w:tcPr>
          <w:p w:rsidR="00D2495E" w:rsidRPr="00E20A92" w:rsidRDefault="00D2495E" w:rsidP="0059004B">
            <w:pPr>
              <w:pStyle w:val="Grundtext"/>
            </w:pPr>
          </w:p>
        </w:tc>
        <w:tc>
          <w:tcPr>
            <w:tcW w:w="3084" w:type="dxa"/>
            <w:vMerge/>
            <w:tcBorders>
              <w:bottom w:val="single" w:sz="4" w:space="0" w:color="auto"/>
              <w:right w:val="single" w:sz="4" w:space="0" w:color="auto"/>
            </w:tcBorders>
          </w:tcPr>
          <w:p w:rsidR="00D2495E" w:rsidRPr="00E20A92" w:rsidRDefault="00D2495E" w:rsidP="0059004B">
            <w:pPr>
              <w:pStyle w:val="Grundtext"/>
            </w:pPr>
          </w:p>
        </w:tc>
      </w:tr>
    </w:tbl>
    <w:p w:rsidR="001D6DF6" w:rsidRPr="00E20A92" w:rsidRDefault="001D6DF6" w:rsidP="0059004B">
      <w:pPr>
        <w:pStyle w:val="Grundtext"/>
      </w:pPr>
    </w:p>
    <w:p w:rsidR="001D6DF6" w:rsidRPr="00E20A92" w:rsidRDefault="00D2495E" w:rsidP="00706786">
      <w:pPr>
        <w:pStyle w:val="TextSpeziell"/>
        <w:jc w:val="left"/>
      </w:pPr>
      <w:r w:rsidRPr="00E20A92">
        <w:t xml:space="preserve">Gesprächsnotizen: </w:t>
      </w:r>
    </w:p>
    <w:p w:rsidR="008968B9" w:rsidRPr="00E20A92" w:rsidRDefault="008968B9" w:rsidP="0059004B">
      <w:pPr>
        <w:pStyle w:val="Grundtext"/>
      </w:pPr>
      <w:r w:rsidRPr="00E20A92">
        <w:br w:type="page"/>
      </w:r>
    </w:p>
    <w:p w:rsidR="001312BD" w:rsidRPr="00E20A92" w:rsidRDefault="001312BD">
      <w:pPr>
        <w:spacing w:line="240" w:lineRule="auto"/>
      </w:pPr>
    </w:p>
    <w:p w:rsidR="001312BD" w:rsidRPr="00E20A92" w:rsidRDefault="001312BD" w:rsidP="001312BD"/>
    <w:p w:rsidR="0082363B" w:rsidRPr="00E20A92" w:rsidRDefault="001312BD" w:rsidP="001312BD">
      <w:r w:rsidRPr="00E20A92">
        <w:rPr>
          <w:noProof/>
        </w:rPr>
        <mc:AlternateContent>
          <mc:Choice Requires="wps">
            <w:drawing>
              <wp:anchor distT="0" distB="0" distL="114300" distR="114300" simplePos="0" relativeHeight="251716096" behindDoc="0" locked="0" layoutInCell="1" allowOverlap="1" wp14:anchorId="5C24EFA0" wp14:editId="1009B6DA">
                <wp:simplePos x="0" y="0"/>
                <wp:positionH relativeFrom="margin">
                  <wp:posOffset>870585</wp:posOffset>
                </wp:positionH>
                <wp:positionV relativeFrom="margin">
                  <wp:posOffset>2305050</wp:posOffset>
                </wp:positionV>
                <wp:extent cx="4286250" cy="2371725"/>
                <wp:effectExtent l="0" t="0" r="0" b="9525"/>
                <wp:wrapSquare wrapText="bothSides"/>
                <wp:docPr id="18" name="Textfeld 18"/>
                <wp:cNvGraphicFramePr/>
                <a:graphic xmlns:a="http://schemas.openxmlformats.org/drawingml/2006/main">
                  <a:graphicData uri="http://schemas.microsoft.com/office/word/2010/wordprocessingShape">
                    <wps:wsp>
                      <wps:cNvSpPr txBox="1"/>
                      <wps:spPr>
                        <a:xfrm>
                          <a:off x="0" y="0"/>
                          <a:ext cx="4286250" cy="2371725"/>
                        </a:xfrm>
                        <a:prstGeom prst="rect">
                          <a:avLst/>
                        </a:prstGeom>
                        <a:solidFill>
                          <a:schemeClr val="lt1"/>
                        </a:solidFill>
                        <a:ln w="6350">
                          <a:noFill/>
                        </a:ln>
                      </wps:spPr>
                      <wps:txbx>
                        <w:txbxContent>
                          <w:p w:rsidR="001312BD" w:rsidRPr="002C257E" w:rsidRDefault="00D0451E" w:rsidP="00D0451E">
                            <w:pPr>
                              <w:pStyle w:val="Titel"/>
                              <w:jc w:val="center"/>
                            </w:pPr>
                            <w:bookmarkStart w:id="51" w:name="_Toc506286640"/>
                            <w:bookmarkStart w:id="52" w:name="_Toc506286702"/>
                            <w:bookmarkStart w:id="53" w:name="_Toc506286716"/>
                            <w:bookmarkStart w:id="54" w:name="_Toc506286725"/>
                            <w:bookmarkStart w:id="55" w:name="_Toc506286741"/>
                            <w:bookmarkStart w:id="56" w:name="_Toc506290239"/>
                            <w:bookmarkStart w:id="57" w:name="_Toc506290246"/>
                            <w:bookmarkStart w:id="58" w:name="_Toc506290266"/>
                            <w:bookmarkStart w:id="59" w:name="_Toc506302489"/>
                            <w:bookmarkStart w:id="60" w:name="_Toc510538237"/>
                            <w:r>
                              <w:t>Teil 2</w:t>
                            </w:r>
                            <w:bookmarkEnd w:id="51"/>
                            <w:bookmarkEnd w:id="52"/>
                            <w:bookmarkEnd w:id="53"/>
                            <w:bookmarkEnd w:id="54"/>
                            <w:bookmarkEnd w:id="55"/>
                            <w:bookmarkEnd w:id="56"/>
                            <w:bookmarkEnd w:id="57"/>
                            <w:bookmarkEnd w:id="58"/>
                            <w:bookmarkEnd w:id="59"/>
                            <w:bookmarkEnd w:id="60"/>
                          </w:p>
                          <w:p w:rsidR="001312BD" w:rsidRPr="002C257E" w:rsidRDefault="001312BD" w:rsidP="00D0451E">
                            <w:pPr>
                              <w:pStyle w:val="UntertitelWWZ"/>
                              <w:jc w:val="center"/>
                            </w:pPr>
                          </w:p>
                          <w:p w:rsidR="001312BD" w:rsidRDefault="00D0451E" w:rsidP="00D0451E">
                            <w:pPr>
                              <w:pStyle w:val="UntertitelWWZ"/>
                              <w:jc w:val="center"/>
                            </w:pPr>
                            <w:r>
                              <w:t>Projektdokumentation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4EFA0" id="Textfeld 18" o:spid="_x0000_s1030" type="#_x0000_t202" style="position:absolute;margin-left:68.55pt;margin-top:181.5pt;width:337.5pt;height:186.75pt;z-index:251716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" fillcolor="white [3201]" stroked="f" strokeweight=".5pt">
                <v:textbox>
                  <w:txbxContent>
                    <w:p w:rsidR="001312BD" w:rsidRPr="002C257E" w:rsidRDefault="00D0451E" w:rsidP="00D0451E">
                      <w:pPr>
                        <w:pStyle w:val="Titel"/>
                        <w:jc w:val="center"/>
                      </w:pPr>
                      <w:bookmarkStart w:id="61" w:name="_Toc506286640"/>
                      <w:bookmarkStart w:id="62" w:name="_Toc506286702"/>
                      <w:bookmarkStart w:id="63" w:name="_Toc506286716"/>
                      <w:bookmarkStart w:id="64" w:name="_Toc506286725"/>
                      <w:bookmarkStart w:id="65" w:name="_Toc506286741"/>
                      <w:bookmarkStart w:id="66" w:name="_Toc506290239"/>
                      <w:bookmarkStart w:id="67" w:name="_Toc506290246"/>
                      <w:bookmarkStart w:id="68" w:name="_Toc506290266"/>
                      <w:bookmarkStart w:id="69" w:name="_Toc506302489"/>
                      <w:bookmarkStart w:id="70" w:name="_Toc510538237"/>
                      <w:r>
                        <w:t>Teil 2</w:t>
                      </w:r>
                      <w:bookmarkEnd w:id="61"/>
                      <w:bookmarkEnd w:id="62"/>
                      <w:bookmarkEnd w:id="63"/>
                      <w:bookmarkEnd w:id="64"/>
                      <w:bookmarkEnd w:id="65"/>
                      <w:bookmarkEnd w:id="66"/>
                      <w:bookmarkEnd w:id="67"/>
                      <w:bookmarkEnd w:id="68"/>
                      <w:bookmarkEnd w:id="69"/>
                      <w:bookmarkEnd w:id="70"/>
                    </w:p>
                    <w:p w:rsidR="001312BD" w:rsidRPr="002C257E" w:rsidRDefault="001312BD" w:rsidP="00D0451E">
                      <w:pPr>
                        <w:pStyle w:val="UntertitelWWZ"/>
                        <w:jc w:val="center"/>
                      </w:pPr>
                    </w:p>
                    <w:p w:rsidR="001312BD" w:rsidRDefault="00D0451E" w:rsidP="00D0451E">
                      <w:pPr>
                        <w:pStyle w:val="UntertitelWWZ"/>
                        <w:jc w:val="center"/>
                      </w:pPr>
                      <w:r>
                        <w:t>Projektdokumentation</w:t>
                      </w:r>
                    </w:p>
                  </w:txbxContent>
                </v:textbox>
                <w10:wrap type="square" anchorx="margin" anchory="margin"/>
              </v:shape>
            </w:pict>
          </mc:Fallback>
        </mc:AlternateContent>
      </w:r>
      <w:r w:rsidRPr="00E20A92">
        <w:rPr>
          <w:noProof/>
        </w:rPr>
        <w:drawing>
          <wp:anchor distT="0" distB="0" distL="114300" distR="114300" simplePos="0" relativeHeight="251715072" behindDoc="0" locked="0" layoutInCell="1" allowOverlap="1" wp14:anchorId="0EC9228F" wp14:editId="553F7940">
            <wp:simplePos x="0" y="0"/>
            <wp:positionH relativeFrom="margin">
              <wp:posOffset>4716780</wp:posOffset>
            </wp:positionH>
            <wp:positionV relativeFrom="margin">
              <wp:posOffset>5807710</wp:posOffset>
            </wp:positionV>
            <wp:extent cx="1933200" cy="189000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200" cy="1890000"/>
                    </a:xfrm>
                    <a:prstGeom prst="rect">
                      <a:avLst/>
                    </a:prstGeom>
                    <a:noFill/>
                  </pic:spPr>
                </pic:pic>
              </a:graphicData>
            </a:graphic>
            <wp14:sizeRelH relativeFrom="margin">
              <wp14:pctWidth>0</wp14:pctWidth>
            </wp14:sizeRelH>
            <wp14:sizeRelV relativeFrom="margin">
              <wp14:pctHeight>0</wp14:pctHeight>
            </wp14:sizeRelV>
          </wp:anchor>
        </w:drawing>
      </w:r>
    </w:p>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82363B" w:rsidRPr="00E20A92" w:rsidRDefault="0082363B" w:rsidP="0082363B"/>
    <w:p w:rsidR="00A91C6B" w:rsidRPr="00E20A92" w:rsidRDefault="00A91C6B">
      <w:pPr>
        <w:spacing w:line="240" w:lineRule="auto"/>
      </w:pPr>
      <w:r w:rsidRPr="00E20A92">
        <w:br w:type="page"/>
      </w:r>
    </w:p>
    <w:p w:rsidR="00A91C6B" w:rsidRPr="00E20A92" w:rsidRDefault="00A91C6B" w:rsidP="00A91C6B">
      <w:pPr>
        <w:pStyle w:val="berschrift1"/>
      </w:pPr>
      <w:bookmarkStart w:id="71" w:name="_Toc510538238"/>
      <w:r w:rsidRPr="00E20A92">
        <w:lastRenderedPageBreak/>
        <w:t>Kurzfassung des IPA Berichts (Management Summary)</w:t>
      </w:r>
      <w:bookmarkEnd w:id="71"/>
    </w:p>
    <w:p w:rsidR="00A91C6B" w:rsidRPr="00E20A92" w:rsidRDefault="00A91C6B">
      <w:pPr>
        <w:spacing w:line="240" w:lineRule="auto"/>
        <w:rPr>
          <w:rFonts w:eastAsiaTheme="majorEastAsia" w:cs="Arial"/>
          <w:bCs/>
          <w:color w:val="005AA0"/>
          <w:sz w:val="36"/>
          <w:szCs w:val="32"/>
        </w:rPr>
      </w:pPr>
      <w:r w:rsidRPr="00E20A92">
        <w:br w:type="page"/>
      </w:r>
    </w:p>
    <w:p w:rsidR="00A91C6B" w:rsidRPr="00E20A92" w:rsidRDefault="00A91C6B" w:rsidP="00A91C6B">
      <w:pPr>
        <w:pStyle w:val="berschrift1"/>
      </w:pPr>
      <w:bookmarkStart w:id="72" w:name="_Toc510538239"/>
      <w:r w:rsidRPr="00E20A92">
        <w:lastRenderedPageBreak/>
        <w:t>….</w:t>
      </w:r>
      <w:bookmarkEnd w:id="72"/>
    </w:p>
    <w:p w:rsidR="00A91C6B" w:rsidRPr="00E20A92" w:rsidRDefault="00A91C6B">
      <w:pPr>
        <w:spacing w:line="240" w:lineRule="auto"/>
        <w:rPr>
          <w:rFonts w:eastAsiaTheme="majorEastAsia" w:cs="Arial"/>
          <w:bCs/>
          <w:color w:val="005AA0"/>
          <w:sz w:val="36"/>
          <w:szCs w:val="32"/>
        </w:rPr>
      </w:pPr>
      <w:r w:rsidRPr="00E20A92">
        <w:br w:type="page"/>
      </w:r>
    </w:p>
    <w:p w:rsidR="00A15433" w:rsidRPr="00E20A92" w:rsidRDefault="00A15433" w:rsidP="00A91C6B">
      <w:pPr>
        <w:pStyle w:val="berschrift1"/>
      </w:pPr>
      <w:bookmarkStart w:id="73" w:name="_Toc510538240"/>
      <w:r w:rsidRPr="00E20A92">
        <w:lastRenderedPageBreak/>
        <w:t>Glossar</w:t>
      </w:r>
      <w:bookmarkEnd w:id="73"/>
    </w:p>
    <w:p w:rsidR="00A15433" w:rsidRPr="00E20A92" w:rsidRDefault="00A15433">
      <w:pPr>
        <w:spacing w:line="240" w:lineRule="auto"/>
        <w:rPr>
          <w:rFonts w:eastAsiaTheme="majorEastAsia" w:cs="Arial"/>
          <w:bCs/>
          <w:color w:val="005AA0"/>
          <w:sz w:val="36"/>
          <w:szCs w:val="32"/>
        </w:rPr>
      </w:pPr>
      <w:r w:rsidRPr="00E20A92">
        <w:br w:type="page"/>
      </w:r>
    </w:p>
    <w:bookmarkStart w:id="74" w:name="_Toc510538241" w:displacedByCustomXml="next"/>
    <w:sdt>
      <w:sdtPr>
        <w:rPr>
          <w:rFonts w:eastAsia="Times New Roman" w:cs="Times New Roman"/>
          <w:bCs w:val="0"/>
          <w:color w:val="auto"/>
          <w:sz w:val="20"/>
          <w:szCs w:val="20"/>
        </w:rPr>
        <w:id w:val="-1384868723"/>
        <w:docPartObj>
          <w:docPartGallery w:val="Bibliographies"/>
          <w:docPartUnique/>
        </w:docPartObj>
      </w:sdtPr>
      <w:sdtEndPr/>
      <w:sdtContent>
        <w:p w:rsidR="000C1BEF" w:rsidRPr="00E20A92" w:rsidRDefault="000C1BEF">
          <w:pPr>
            <w:pStyle w:val="berschrift1"/>
          </w:pPr>
          <w:r w:rsidRPr="00E20A92">
            <w:t>Quellenverzeichnis</w:t>
          </w:r>
          <w:bookmarkEnd w:id="74"/>
        </w:p>
        <w:sdt>
          <w:sdtPr>
            <w:id w:val="111145805"/>
            <w:bibliography/>
          </w:sdtPr>
          <w:sdtEndPr/>
          <w:sdtContent>
            <w:p w:rsidR="000C1BEF" w:rsidRPr="00E20A92" w:rsidRDefault="000C1BEF">
              <w:r w:rsidRPr="00E20A92">
                <w:fldChar w:fldCharType="begin"/>
              </w:r>
              <w:r w:rsidRPr="00E20A92">
                <w:instrText>BIBLIOGRAPHY</w:instrText>
              </w:r>
              <w:r w:rsidRPr="00E20A92">
                <w:fldChar w:fldCharType="separate"/>
              </w:r>
              <w:r w:rsidRPr="00E20A92">
                <w:rPr>
                  <w:b/>
                  <w:bCs/>
                  <w:noProof/>
                </w:rPr>
                <w:t>Im aktuellen Dokument sind keine Quellen vorhanden.</w:t>
              </w:r>
              <w:r w:rsidRPr="00E20A92">
                <w:rPr>
                  <w:b/>
                  <w:bCs/>
                </w:rPr>
                <w:fldChar w:fldCharType="end"/>
              </w:r>
            </w:p>
          </w:sdtContent>
        </w:sdt>
      </w:sdtContent>
    </w:sdt>
    <w:p w:rsidR="00A15433" w:rsidRPr="00E20A92" w:rsidRDefault="00A15433">
      <w:pPr>
        <w:spacing w:line="240" w:lineRule="auto"/>
        <w:rPr>
          <w:rFonts w:eastAsiaTheme="majorEastAsia" w:cs="Arial"/>
          <w:bCs/>
          <w:color w:val="005AA0"/>
          <w:sz w:val="36"/>
          <w:szCs w:val="32"/>
        </w:rPr>
      </w:pPr>
      <w:r w:rsidRPr="00E20A92">
        <w:br w:type="page"/>
      </w:r>
    </w:p>
    <w:p w:rsidR="000C1BEF" w:rsidRPr="00E20A92" w:rsidRDefault="00A15433" w:rsidP="00A91C6B">
      <w:pPr>
        <w:pStyle w:val="berschrift1"/>
      </w:pPr>
      <w:bookmarkStart w:id="75" w:name="_Toc510538242"/>
      <w:r w:rsidRPr="00E20A92">
        <w:lastRenderedPageBreak/>
        <w:t>Abbildungsverzeichnis</w:t>
      </w:r>
      <w:bookmarkEnd w:id="75"/>
    </w:p>
    <w:p w:rsidR="000C1BEF" w:rsidRPr="00E20A92" w:rsidRDefault="000C1BEF" w:rsidP="000C1BEF">
      <w:pPr>
        <w:pStyle w:val="Grundtext"/>
      </w:pPr>
    </w:p>
    <w:p w:rsidR="0082363B" w:rsidRPr="00E20A92" w:rsidRDefault="00E20A92" w:rsidP="000C1BEF">
      <w:pPr>
        <w:pStyle w:val="Grundtext"/>
      </w:pPr>
      <w:r w:rsidRPr="00E20A92">
        <w:fldChar w:fldCharType="begin"/>
      </w:r>
      <w:r w:rsidRPr="00E20A92">
        <w:instrText xml:space="preserve"> TOC \h \z \c "Abbildung" </w:instrText>
      </w:r>
      <w:r w:rsidRPr="00E20A92">
        <w:fldChar w:fldCharType="separate"/>
      </w:r>
      <w:r w:rsidR="000C1BEF" w:rsidRPr="00E20A92">
        <w:rPr>
          <w:b/>
          <w:bCs/>
          <w:noProof/>
        </w:rPr>
        <w:t>Es konnten keine Einträge für ein Abbildungsverzeichnis gefunden werden.</w:t>
      </w:r>
      <w:r w:rsidRPr="00E20A92">
        <w:rPr>
          <w:b/>
          <w:bCs/>
          <w:noProof/>
        </w:rPr>
        <w:fldChar w:fldCharType="end"/>
      </w:r>
      <w:r w:rsidR="0082363B" w:rsidRPr="00E20A92">
        <w:br w:type="page"/>
      </w:r>
    </w:p>
    <w:p w:rsidR="0082363B" w:rsidRPr="00E20A92" w:rsidRDefault="0082363B" w:rsidP="0082363B"/>
    <w:p w:rsidR="00A729CC" w:rsidRPr="00E20A92" w:rsidRDefault="0082363B" w:rsidP="0082363B">
      <w:r w:rsidRPr="00E20A92">
        <w:rPr>
          <w:noProof/>
        </w:rPr>
        <mc:AlternateContent>
          <mc:Choice Requires="wps">
            <w:drawing>
              <wp:anchor distT="0" distB="0" distL="114300" distR="114300" simplePos="0" relativeHeight="251719168" behindDoc="0" locked="0" layoutInCell="1" allowOverlap="1" wp14:anchorId="69325AAF" wp14:editId="4BCDE2EF">
                <wp:simplePos x="0" y="0"/>
                <wp:positionH relativeFrom="margin">
                  <wp:posOffset>756285</wp:posOffset>
                </wp:positionH>
                <wp:positionV relativeFrom="margin">
                  <wp:posOffset>2680335</wp:posOffset>
                </wp:positionV>
                <wp:extent cx="4286250" cy="1155700"/>
                <wp:effectExtent l="0" t="0" r="0" b="6350"/>
                <wp:wrapSquare wrapText="bothSides"/>
                <wp:docPr id="20" name="Textfeld 20"/>
                <wp:cNvGraphicFramePr/>
                <a:graphic xmlns:a="http://schemas.openxmlformats.org/drawingml/2006/main">
                  <a:graphicData uri="http://schemas.microsoft.com/office/word/2010/wordprocessingShape">
                    <wps:wsp>
                      <wps:cNvSpPr txBox="1"/>
                      <wps:spPr>
                        <a:xfrm>
                          <a:off x="0" y="0"/>
                          <a:ext cx="4286250" cy="1155700"/>
                        </a:xfrm>
                        <a:prstGeom prst="rect">
                          <a:avLst/>
                        </a:prstGeom>
                        <a:solidFill>
                          <a:schemeClr val="lt1"/>
                        </a:solidFill>
                        <a:ln w="6350">
                          <a:noFill/>
                        </a:ln>
                      </wps:spPr>
                      <wps:txbx>
                        <w:txbxContent>
                          <w:p w:rsidR="0082363B" w:rsidRPr="002C257E" w:rsidRDefault="00D71555" w:rsidP="00D71555">
                            <w:pPr>
                              <w:pStyle w:val="Titel"/>
                              <w:jc w:val="center"/>
                            </w:pPr>
                            <w:bookmarkStart w:id="76" w:name="_Toc510538243"/>
                            <w:bookmarkStart w:id="77" w:name="_Toc506290240"/>
                            <w:bookmarkStart w:id="78" w:name="_Toc506290247"/>
                            <w:bookmarkStart w:id="79" w:name="_Toc506290267"/>
                            <w:r>
                              <w:t>Anhang</w:t>
                            </w:r>
                            <w:bookmarkEnd w:id="76"/>
                          </w:p>
                          <w:p w:rsidR="0082363B" w:rsidRPr="002C257E" w:rsidRDefault="0082363B" w:rsidP="00D71555">
                            <w:pPr>
                              <w:jc w:val="center"/>
                            </w:pPr>
                          </w:p>
                          <w:bookmarkEnd w:id="77"/>
                          <w:bookmarkEnd w:id="78"/>
                          <w:bookmarkEnd w:id="79"/>
                          <w:p w:rsidR="0082363B" w:rsidRPr="002C257E" w:rsidRDefault="0082363B" w:rsidP="00F11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25AAF" id="Textfeld 20" o:spid="_x0000_s1031" type="#_x0000_t202" style="position:absolute;margin-left:59.55pt;margin-top:211.05pt;width:337.5pt;height:91pt;z-index:251719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" fillcolor="white [3201]" stroked="f" strokeweight=".5pt">
                <v:textbox>
                  <w:txbxContent>
                    <w:p w:rsidR="0082363B" w:rsidRPr="002C257E" w:rsidRDefault="00D71555" w:rsidP="00D71555">
                      <w:pPr>
                        <w:pStyle w:val="Titel"/>
                        <w:jc w:val="center"/>
                      </w:pPr>
                      <w:bookmarkStart w:id="80" w:name="_Toc510538243"/>
                      <w:bookmarkStart w:id="81" w:name="_Toc506290240"/>
                      <w:bookmarkStart w:id="82" w:name="_Toc506290247"/>
                      <w:bookmarkStart w:id="83" w:name="_Toc506290267"/>
                      <w:r>
                        <w:t>Anhang</w:t>
                      </w:r>
                      <w:bookmarkEnd w:id="80"/>
                    </w:p>
                    <w:p w:rsidR="0082363B" w:rsidRPr="002C257E" w:rsidRDefault="0082363B" w:rsidP="00D71555">
                      <w:pPr>
                        <w:jc w:val="center"/>
                      </w:pPr>
                    </w:p>
                    <w:bookmarkEnd w:id="81"/>
                    <w:bookmarkEnd w:id="82"/>
                    <w:bookmarkEnd w:id="83"/>
                    <w:p w:rsidR="0082363B" w:rsidRPr="002C257E" w:rsidRDefault="0082363B" w:rsidP="00F11002"/>
                  </w:txbxContent>
                </v:textbox>
                <w10:wrap type="square" anchorx="margin" anchory="margin"/>
              </v:shape>
            </w:pict>
          </mc:Fallback>
        </mc:AlternateContent>
      </w:r>
      <w:r w:rsidRPr="00E20A92">
        <w:rPr>
          <w:noProof/>
        </w:rPr>
        <w:drawing>
          <wp:anchor distT="0" distB="0" distL="114300" distR="114300" simplePos="0" relativeHeight="251718144" behindDoc="0" locked="0" layoutInCell="1" allowOverlap="1" wp14:anchorId="6299BA85" wp14:editId="3E957967">
            <wp:simplePos x="0" y="0"/>
            <wp:positionH relativeFrom="margin">
              <wp:posOffset>4716780</wp:posOffset>
            </wp:positionH>
            <wp:positionV relativeFrom="margin">
              <wp:posOffset>5807710</wp:posOffset>
            </wp:positionV>
            <wp:extent cx="1933200" cy="18900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200" cy="1890000"/>
                    </a:xfrm>
                    <a:prstGeom prst="rect">
                      <a:avLst/>
                    </a:prstGeom>
                    <a:noFill/>
                  </pic:spPr>
                </pic:pic>
              </a:graphicData>
            </a:graphic>
            <wp14:sizeRelH relativeFrom="margin">
              <wp14:pctWidth>0</wp14:pctWidth>
            </wp14:sizeRelH>
            <wp14:sizeRelV relativeFrom="margin">
              <wp14:pctHeight>0</wp14:pctHeight>
            </wp14:sizeRelV>
          </wp:anchor>
        </w:drawing>
      </w:r>
    </w:p>
    <w:sectPr w:rsidR="00A729CC" w:rsidRPr="00E20A92" w:rsidSect="00AF3B89">
      <w:headerReference w:type="default" r:id="rId23"/>
      <w:pgSz w:w="11906" w:h="16838" w:code="9"/>
      <w:pgMar w:top="1702" w:right="1417" w:bottom="1134" w:left="1417" w:header="624" w:footer="7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552" w:rsidRPr="00E20A92" w:rsidRDefault="00B81552">
      <w:r w:rsidRPr="00E20A92">
        <w:separator/>
      </w:r>
    </w:p>
  </w:endnote>
  <w:endnote w:type="continuationSeparator" w:id="0">
    <w:p w:rsidR="00B81552" w:rsidRPr="00E20A92" w:rsidRDefault="00B81552">
      <w:r w:rsidRPr="00E20A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559369"/>
      <w:docPartObj>
        <w:docPartGallery w:val="Page Numbers (Bottom of Page)"/>
        <w:docPartUnique/>
      </w:docPartObj>
    </w:sdtPr>
    <w:sdtEndPr>
      <w:rPr>
        <w:sz w:val="20"/>
      </w:rPr>
    </w:sdtEndPr>
    <w:sdtContent>
      <w:sdt>
        <w:sdtPr>
          <w:rPr>
            <w:sz w:val="20"/>
          </w:rPr>
          <w:id w:val="1317536131"/>
          <w:docPartObj>
            <w:docPartGallery w:val="Page Numbers (Top of Page)"/>
            <w:docPartUnique/>
          </w:docPartObj>
        </w:sdtPr>
        <w:sdtEndPr/>
        <w:sdtContent>
          <w:p w:rsidR="00BF6C12" w:rsidRPr="00E20A92" w:rsidRDefault="00BF6C12" w:rsidP="00BF6C12">
            <w:pPr>
              <w:pStyle w:val="Fuzeile"/>
              <w:rPr>
                <w:sz w:val="20"/>
              </w:rPr>
            </w:pPr>
            <w:r w:rsidRPr="00E20A92">
              <w:rPr>
                <w:sz w:val="20"/>
              </w:rPr>
              <w:t>Nicole Stadelmann</w:t>
            </w:r>
            <w:r w:rsidRPr="00E20A92">
              <w:rPr>
                <w:sz w:val="20"/>
              </w:rPr>
              <w:tab/>
            </w:r>
          </w:p>
        </w:sdtContent>
      </w:sdt>
    </w:sdtContent>
  </w:sdt>
  <w:p w:rsidR="00ED7617" w:rsidRPr="00E20A92" w:rsidRDefault="00BF6C12">
    <w:pPr>
      <w:pStyle w:val="Fuzeile"/>
      <w:rPr>
        <w:sz w:val="20"/>
      </w:rPr>
    </w:pPr>
    <w:r w:rsidRPr="00E20A92">
      <w:rPr>
        <w:sz w:val="20"/>
      </w:rPr>
      <w:t xml:space="preserve">Datum: </w:t>
    </w:r>
    <w:r w:rsidRPr="00E20A92">
      <w:rPr>
        <w:sz w:val="20"/>
      </w:rPr>
      <w:fldChar w:fldCharType="begin"/>
    </w:r>
    <w:r w:rsidRPr="00E20A92">
      <w:rPr>
        <w:sz w:val="20"/>
      </w:rPr>
      <w:instrText xml:space="preserve"> PRINTDATE  \@ "dd.MM.yyyy"  \* MERGEFORMAT </w:instrText>
    </w:r>
    <w:r w:rsidRPr="00E20A92">
      <w:rPr>
        <w:sz w:val="20"/>
      </w:rPr>
      <w:fldChar w:fldCharType="separate"/>
    </w:r>
    <w:r w:rsidR="008A14B0" w:rsidRPr="00E20A92">
      <w:rPr>
        <w:noProof/>
        <w:sz w:val="20"/>
      </w:rPr>
      <w:t>03.04.2018</w:t>
    </w:r>
    <w:r w:rsidRPr="00E20A92">
      <w:rPr>
        <w:sz w:val="20"/>
      </w:rPr>
      <w:fldChar w:fldCharType="end"/>
    </w:r>
    <w:r w:rsidRPr="00E20A92">
      <w:rPr>
        <w:sz w:val="20"/>
      </w:rPr>
      <w:tab/>
    </w:r>
    <w:r w:rsidR="00D2495E" w:rsidRPr="00E20A92">
      <w:rPr>
        <w:sz w:val="20"/>
      </w:rPr>
      <w:ptab w:relativeTo="margin" w:alignment="right" w:leader="none"/>
    </w:r>
    <w:r w:rsidRPr="00E20A92">
      <w:rPr>
        <w:sz w:val="20"/>
      </w:rPr>
      <w:t xml:space="preserve">Seite </w:t>
    </w:r>
    <w:r w:rsidRPr="00E20A92">
      <w:rPr>
        <w:sz w:val="20"/>
      </w:rPr>
      <w:fldChar w:fldCharType="begin"/>
    </w:r>
    <w:r w:rsidRPr="00E20A92">
      <w:rPr>
        <w:sz w:val="20"/>
      </w:rPr>
      <w:instrText>PAGE</w:instrText>
    </w:r>
    <w:r w:rsidRPr="00E20A92">
      <w:rPr>
        <w:sz w:val="20"/>
      </w:rPr>
      <w:fldChar w:fldCharType="separate"/>
    </w:r>
    <w:r w:rsidR="00E20A92">
      <w:rPr>
        <w:noProof/>
        <w:sz w:val="20"/>
      </w:rPr>
      <w:t>14</w:t>
    </w:r>
    <w:r w:rsidRPr="00E20A92">
      <w:rPr>
        <w:sz w:val="20"/>
      </w:rPr>
      <w:fldChar w:fldCharType="end"/>
    </w:r>
    <w:r w:rsidRPr="00E20A92">
      <w:rPr>
        <w:sz w:val="20"/>
      </w:rPr>
      <w:t xml:space="preserve"> von </w:t>
    </w:r>
    <w:r w:rsidRPr="00E20A92">
      <w:rPr>
        <w:sz w:val="20"/>
      </w:rPr>
      <w:fldChar w:fldCharType="begin"/>
    </w:r>
    <w:r w:rsidRPr="00E20A92">
      <w:rPr>
        <w:sz w:val="20"/>
      </w:rPr>
      <w:instrText>NUMPAGES</w:instrText>
    </w:r>
    <w:r w:rsidRPr="00E20A92">
      <w:rPr>
        <w:sz w:val="20"/>
      </w:rPr>
      <w:fldChar w:fldCharType="separate"/>
    </w:r>
    <w:r w:rsidR="00E20A92">
      <w:rPr>
        <w:noProof/>
        <w:sz w:val="20"/>
      </w:rPr>
      <w:t>22</w:t>
    </w:r>
    <w:r w:rsidRPr="00E20A92">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552" w:rsidRPr="00E20A92" w:rsidRDefault="00B81552">
      <w:r w:rsidRPr="00E20A92">
        <w:separator/>
      </w:r>
    </w:p>
  </w:footnote>
  <w:footnote w:type="continuationSeparator" w:id="0">
    <w:p w:rsidR="00B81552" w:rsidRPr="00E20A92" w:rsidRDefault="00B81552">
      <w:r w:rsidRPr="00E20A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3E6" w:rsidRPr="00E20A92" w:rsidRDefault="005A420A" w:rsidP="00ED7617">
    <w:pPr>
      <w:pStyle w:val="Kopfzeile"/>
      <w:jc w:val="center"/>
      <w:rPr>
        <w:rFonts w:asciiTheme="majorHAnsi" w:hAnsiTheme="majorHAnsi"/>
        <w:color w:val="005AA0"/>
        <w:sz w:val="24"/>
      </w:rPr>
    </w:pPr>
    <w:r w:rsidRPr="00E20A92">
      <w:rPr>
        <w:rFonts w:asciiTheme="majorHAnsi" w:hAnsiTheme="majorHAnsi"/>
        <w:color w:val="005AA0"/>
        <w:sz w:val="24"/>
      </w:rPr>
      <w:ptab w:relativeTo="margin" w:alignment="right" w:leader="none"/>
    </w:r>
    <w:r w:rsidR="006C2173" w:rsidRPr="00E20A92">
      <w:rPr>
        <w:rFonts w:asciiTheme="majorHAnsi" w:hAnsiTheme="majorHAnsi"/>
        <w:noProof/>
      </w:rPr>
      <w:drawing>
        <wp:anchor distT="0" distB="0" distL="114300" distR="114300" simplePos="0" relativeHeight="251666944" behindDoc="0" locked="0" layoutInCell="1" allowOverlap="1">
          <wp:simplePos x="0" y="0"/>
          <wp:positionH relativeFrom="margin">
            <wp:align>right</wp:align>
          </wp:positionH>
          <wp:positionV relativeFrom="margin">
            <wp:posOffset>-785735</wp:posOffset>
          </wp:positionV>
          <wp:extent cx="900000" cy="493200"/>
          <wp:effectExtent l="0" t="0" r="0" b="254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rbe_ohne_Logo.jpg"/>
                  <pic:cNvPicPr/>
                </pic:nvPicPr>
                <pic:blipFill>
                  <a:blip r:embed="rId1">
                    <a:extLst>
                      <a:ext uri="{28A0092B-C50C-407E-A947-70E740481C1C}">
                        <a14:useLocalDpi xmlns:a14="http://schemas.microsoft.com/office/drawing/2010/main" val="0"/>
                      </a:ext>
                    </a:extLst>
                  </a:blip>
                  <a:stretch>
                    <a:fillRect/>
                  </a:stretch>
                </pic:blipFill>
                <pic:spPr>
                  <a:xfrm>
                    <a:off x="0" y="0"/>
                    <a:ext cx="900000" cy="493200"/>
                  </a:xfrm>
                  <a:prstGeom prst="rect">
                    <a:avLst/>
                  </a:prstGeom>
                </pic:spPr>
              </pic:pic>
            </a:graphicData>
          </a:graphic>
          <wp14:sizeRelH relativeFrom="margin">
            <wp14:pctWidth>0</wp14:pctWidth>
          </wp14:sizeRelH>
          <wp14:sizeRelV relativeFrom="margin">
            <wp14:pctHeight>0</wp14:pctHeight>
          </wp14:sizeRelV>
        </wp:anchor>
      </w:drawing>
    </w:r>
  </w:p>
  <w:p w:rsidR="008A14B0" w:rsidRPr="00E20A92" w:rsidRDefault="008A14B0" w:rsidP="008A14B0">
    <w:pPr>
      <w:pStyle w:val="Kopfzeile"/>
      <w:rPr>
        <w:rFonts w:asciiTheme="majorHAnsi" w:hAnsiTheme="majorHAnsi"/>
        <w:color w:val="005AA0"/>
        <w:sz w:val="24"/>
      </w:rPr>
    </w:pPr>
    <w:r w:rsidRPr="00E20A92">
      <w:rPr>
        <w:rFonts w:asciiTheme="majorHAnsi" w:hAnsiTheme="majorHAnsi"/>
        <w:color w:val="005AA0"/>
        <w:sz w:val="24"/>
      </w:rPr>
      <w:t>Prototyp: Webanwendung für GP Stammdaten</w:t>
    </w:r>
  </w:p>
  <w:p w:rsidR="00FD63E6" w:rsidRPr="00E20A92" w:rsidRDefault="00FD63E6" w:rsidP="008A14B0">
    <w:pPr>
      <w:pStyle w:val="Kopfzeile"/>
      <w:rPr>
        <w:rFonts w:asciiTheme="majorHAnsi" w:hAnsiTheme="majorHAnsi"/>
        <w:color w:val="005AA0"/>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639" w:rsidRPr="00E20A92" w:rsidRDefault="00F72639" w:rsidP="00F72639">
    <w:pPr>
      <w:pStyle w:val="Kopfzeile"/>
      <w:tabs>
        <w:tab w:val="clear" w:pos="4536"/>
        <w:tab w:val="clear" w:pos="9072"/>
        <w:tab w:val="left" w:pos="171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639" w:rsidRPr="0059712C" w:rsidRDefault="00AF3B89" w:rsidP="00ED7617">
    <w:pPr>
      <w:pStyle w:val="Kopfzeile"/>
      <w:jc w:val="center"/>
      <w:rPr>
        <w:rFonts w:asciiTheme="majorHAnsi" w:hAnsiTheme="majorHAnsi"/>
        <w:color w:val="005AA0"/>
        <w:sz w:val="24"/>
      </w:rPr>
    </w:pPr>
    <w:r w:rsidRPr="0059712C">
      <w:rPr>
        <w:rFonts w:asciiTheme="majorHAnsi" w:hAnsiTheme="majorHAnsi"/>
        <w:noProof/>
      </w:rPr>
      <w:drawing>
        <wp:anchor distT="0" distB="0" distL="114300" distR="114300" simplePos="0" relativeHeight="251668992" behindDoc="0" locked="0" layoutInCell="1" allowOverlap="1" wp14:anchorId="6F1239F7" wp14:editId="2946BBA2">
          <wp:simplePos x="0" y="0"/>
          <wp:positionH relativeFrom="margin">
            <wp:posOffset>5438452</wp:posOffset>
          </wp:positionH>
          <wp:positionV relativeFrom="margin">
            <wp:posOffset>-731999</wp:posOffset>
          </wp:positionV>
          <wp:extent cx="900000" cy="493200"/>
          <wp:effectExtent l="0" t="0" r="0" b="254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rbe_ohne_Logo.jpg"/>
                  <pic:cNvPicPr/>
                </pic:nvPicPr>
                <pic:blipFill>
                  <a:blip r:embed="rId1">
                    <a:extLst>
                      <a:ext uri="{28A0092B-C50C-407E-A947-70E740481C1C}">
                        <a14:useLocalDpi xmlns:a14="http://schemas.microsoft.com/office/drawing/2010/main" val="0"/>
                      </a:ext>
                    </a:extLst>
                  </a:blip>
                  <a:stretch>
                    <a:fillRect/>
                  </a:stretch>
                </pic:blipFill>
                <pic:spPr>
                  <a:xfrm>
                    <a:off x="0" y="0"/>
                    <a:ext cx="900000" cy="493200"/>
                  </a:xfrm>
                  <a:prstGeom prst="rect">
                    <a:avLst/>
                  </a:prstGeom>
                </pic:spPr>
              </pic:pic>
            </a:graphicData>
          </a:graphic>
          <wp14:sizeRelH relativeFrom="margin">
            <wp14:pctWidth>0</wp14:pctWidth>
          </wp14:sizeRelH>
          <wp14:sizeRelV relativeFrom="margin">
            <wp14:pctHeight>0</wp14:pctHeight>
          </wp14:sizeRelV>
        </wp:anchor>
      </w:drawing>
    </w:r>
  </w:p>
  <w:p w:rsidR="00F72639" w:rsidRPr="0059712C" w:rsidRDefault="00F72639" w:rsidP="00ED7617">
    <w:pPr>
      <w:pStyle w:val="Kopfzeile"/>
      <w:rPr>
        <w:rFonts w:asciiTheme="majorHAnsi" w:hAnsiTheme="majorHAnsi"/>
        <w:color w:val="005AA0"/>
        <w:sz w:val="24"/>
      </w:rPr>
    </w:pPr>
    <w:r w:rsidRPr="0059712C">
      <w:rPr>
        <w:rFonts w:asciiTheme="majorHAnsi" w:hAnsiTheme="majorHAnsi"/>
        <w:color w:val="005AA0"/>
        <w:sz w:val="24"/>
      </w:rPr>
      <w:t>Titel Meine IPA 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D9453F8"/>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84727C08"/>
    <w:lvl w:ilvl="0">
      <w:start w:val="1"/>
      <w:numFmt w:val="bullet"/>
      <w:pStyle w:val="Aufzhlungszeichen5"/>
      <w:lvlText w:val="–"/>
      <w:lvlJc w:val="left"/>
      <w:pPr>
        <w:ind w:left="1492" w:hanging="360"/>
      </w:pPr>
      <w:rPr>
        <w:rFonts w:ascii="Arial" w:hAnsi="Arial" w:hint="default"/>
        <w:sz w:val="22"/>
      </w:rPr>
    </w:lvl>
  </w:abstractNum>
  <w:abstractNum w:abstractNumId="2" w15:restartNumberingAfterBreak="0">
    <w:nsid w:val="FFFFFF81"/>
    <w:multiLevelType w:val="singleLevel"/>
    <w:tmpl w:val="90581ACC"/>
    <w:lvl w:ilvl="0">
      <w:start w:val="1"/>
      <w:numFmt w:val="bullet"/>
      <w:pStyle w:val="Aufzhlungszeichen4"/>
      <w:lvlText w:val="–"/>
      <w:lvlJc w:val="left"/>
      <w:pPr>
        <w:ind w:left="1209" w:hanging="360"/>
      </w:pPr>
      <w:rPr>
        <w:rFonts w:ascii="Arial" w:hAnsi="Arial" w:hint="default"/>
        <w:sz w:val="22"/>
      </w:rPr>
    </w:lvl>
  </w:abstractNum>
  <w:abstractNum w:abstractNumId="3" w15:restartNumberingAfterBreak="0">
    <w:nsid w:val="FFFFFF82"/>
    <w:multiLevelType w:val="singleLevel"/>
    <w:tmpl w:val="D310A266"/>
    <w:lvl w:ilvl="0">
      <w:start w:val="1"/>
      <w:numFmt w:val="bullet"/>
      <w:pStyle w:val="Aufzhlungszeichen3"/>
      <w:lvlText w:val="–"/>
      <w:lvlJc w:val="left"/>
      <w:pPr>
        <w:ind w:left="926" w:hanging="360"/>
      </w:pPr>
      <w:rPr>
        <w:rFonts w:ascii="Arial" w:hAnsi="Arial" w:hint="default"/>
        <w:sz w:val="22"/>
      </w:rPr>
    </w:lvl>
  </w:abstractNum>
  <w:abstractNum w:abstractNumId="4" w15:restartNumberingAfterBreak="0">
    <w:nsid w:val="FFFFFF83"/>
    <w:multiLevelType w:val="singleLevel"/>
    <w:tmpl w:val="BF466D3A"/>
    <w:lvl w:ilvl="0">
      <w:start w:val="1"/>
      <w:numFmt w:val="bullet"/>
      <w:pStyle w:val="Aufzhlungszeichen2"/>
      <w:lvlText w:val="–"/>
      <w:lvlJc w:val="left"/>
      <w:pPr>
        <w:ind w:left="643" w:hanging="360"/>
      </w:pPr>
      <w:rPr>
        <w:rFonts w:ascii="Arial" w:hAnsi="Arial" w:hint="default"/>
        <w:sz w:val="22"/>
      </w:rPr>
    </w:lvl>
  </w:abstractNum>
  <w:abstractNum w:abstractNumId="5" w15:restartNumberingAfterBreak="0">
    <w:nsid w:val="FFFFFF88"/>
    <w:multiLevelType w:val="singleLevel"/>
    <w:tmpl w:val="60146FB2"/>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8AEAD5C0"/>
    <w:lvl w:ilvl="0">
      <w:start w:val="1"/>
      <w:numFmt w:val="bullet"/>
      <w:pStyle w:val="Aufzhlungszeichen"/>
      <w:lvlText w:val="–"/>
      <w:lvlJc w:val="left"/>
      <w:pPr>
        <w:ind w:left="360" w:hanging="360"/>
      </w:pPr>
      <w:rPr>
        <w:rFonts w:asciiTheme="minorHAnsi" w:hAnsiTheme="minorHAnsi" w:cstheme="minorHAnsi" w:hint="default"/>
        <w:position w:val="3"/>
        <w:sz w:val="20"/>
        <w:szCs w:val="20"/>
      </w:rPr>
    </w:lvl>
  </w:abstractNum>
  <w:abstractNum w:abstractNumId="7" w15:restartNumberingAfterBreak="0">
    <w:nsid w:val="22456A5F"/>
    <w:multiLevelType w:val="hybridMultilevel"/>
    <w:tmpl w:val="1E7280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4721A5"/>
    <w:multiLevelType w:val="hybridMultilevel"/>
    <w:tmpl w:val="C5D2C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8AC295D"/>
    <w:multiLevelType w:val="multilevel"/>
    <w:tmpl w:val="875C573C"/>
    <w:lvl w:ilvl="0">
      <w:start w:val="1"/>
      <w:numFmt w:val="decimal"/>
      <w:pStyle w:val="Gliederungbold"/>
      <w:lvlText w:val="%1"/>
      <w:lvlJc w:val="left"/>
      <w:pPr>
        <w:tabs>
          <w:tab w:val="num" w:pos="567"/>
        </w:tabs>
        <w:ind w:left="567" w:hanging="567"/>
      </w:pPr>
      <w:rPr>
        <w:rFonts w:hint="default"/>
      </w:rPr>
    </w:lvl>
    <w:lvl w:ilvl="1">
      <w:start w:val="1"/>
      <w:numFmt w:val="decimal"/>
      <w:pStyle w:val="Gliederung"/>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90F0E8B"/>
    <w:multiLevelType w:val="hybridMultilevel"/>
    <w:tmpl w:val="2430B5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AF24923"/>
    <w:multiLevelType w:val="hybridMultilevel"/>
    <w:tmpl w:val="EA0C5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D4A7AC6"/>
    <w:multiLevelType w:val="multilevel"/>
    <w:tmpl w:val="B928C68A"/>
    <w:lvl w:ilvl="0">
      <w:start w:val="1"/>
      <w:numFmt w:val="decimal"/>
      <w:pStyle w:val="berschrift1"/>
      <w:lvlText w:val="%1"/>
      <w:lvlJc w:val="left"/>
      <w:pPr>
        <w:tabs>
          <w:tab w:val="num" w:pos="709"/>
        </w:tabs>
        <w:ind w:left="709" w:hanging="709"/>
      </w:pPr>
      <w:rPr>
        <w:rFonts w:hint="default"/>
      </w:rPr>
    </w:lvl>
    <w:lvl w:ilvl="1">
      <w:start w:val="1"/>
      <w:numFmt w:val="decimal"/>
      <w:pStyle w:val="berschrift2"/>
      <w:lvlText w:val="%1.%2"/>
      <w:lvlJc w:val="left"/>
      <w:pPr>
        <w:tabs>
          <w:tab w:val="num" w:pos="709"/>
        </w:tabs>
        <w:ind w:left="709" w:hanging="709"/>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suff w:val="space"/>
      <w:lvlText w:val="%1.%2.%3.%4.%5"/>
      <w:lvlJc w:val="left"/>
      <w:pPr>
        <w:ind w:left="709" w:hanging="709"/>
      </w:pPr>
      <w:rPr>
        <w:rFonts w:hint="default"/>
      </w:rPr>
    </w:lvl>
    <w:lvl w:ilvl="5">
      <w:start w:val="1"/>
      <w:numFmt w:val="decimal"/>
      <w:pStyle w:val="berschrift6"/>
      <w:suff w:val="space"/>
      <w:lvlText w:val="%1.%2.%3.%4.%5.%6"/>
      <w:lvlJc w:val="left"/>
      <w:pPr>
        <w:ind w:left="709" w:hanging="709"/>
      </w:pPr>
      <w:rPr>
        <w:rFonts w:hint="default"/>
      </w:rPr>
    </w:lvl>
    <w:lvl w:ilvl="6">
      <w:start w:val="1"/>
      <w:numFmt w:val="decimal"/>
      <w:pStyle w:val="berschrift7"/>
      <w:suff w:val="space"/>
      <w:lvlText w:val="%1.%2.%3.%4.%5.%6.%7"/>
      <w:lvlJc w:val="left"/>
      <w:pPr>
        <w:ind w:left="709" w:hanging="709"/>
      </w:pPr>
      <w:rPr>
        <w:rFonts w:hint="default"/>
      </w:rPr>
    </w:lvl>
    <w:lvl w:ilvl="7">
      <w:start w:val="1"/>
      <w:numFmt w:val="decimal"/>
      <w:pStyle w:val="berschrift8"/>
      <w:suff w:val="space"/>
      <w:lvlText w:val="%1.%2.%3.%4.%5.%6.%7.%8"/>
      <w:lvlJc w:val="left"/>
      <w:pPr>
        <w:ind w:left="709" w:hanging="709"/>
      </w:pPr>
      <w:rPr>
        <w:rFonts w:hint="default"/>
      </w:rPr>
    </w:lvl>
    <w:lvl w:ilvl="8">
      <w:start w:val="1"/>
      <w:numFmt w:val="decimal"/>
      <w:pStyle w:val="berschrift9"/>
      <w:suff w:val="space"/>
      <w:lvlText w:val="%1.%2.%3.%4.%5.%6.%7.%8.%9"/>
      <w:lvlJc w:val="left"/>
      <w:pPr>
        <w:ind w:left="709" w:hanging="709"/>
      </w:pPr>
      <w:rPr>
        <w:rFonts w:hint="default"/>
      </w:rPr>
    </w:lvl>
  </w:abstractNum>
  <w:abstractNum w:abstractNumId="13" w15:restartNumberingAfterBreak="0">
    <w:nsid w:val="758D039E"/>
    <w:multiLevelType w:val="hybridMultilevel"/>
    <w:tmpl w:val="F7B22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D22E0D"/>
    <w:multiLevelType w:val="hybridMultilevel"/>
    <w:tmpl w:val="AB6A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2"/>
  </w:num>
  <w:num w:numId="6">
    <w:abstractNumId w:val="1"/>
  </w:num>
  <w:num w:numId="7">
    <w:abstractNumId w:val="5"/>
  </w:num>
  <w:num w:numId="8">
    <w:abstractNumId w:val="0"/>
  </w:num>
  <w:num w:numId="9">
    <w:abstractNumId w:val="12"/>
  </w:num>
  <w:num w:numId="10">
    <w:abstractNumId w:val="14"/>
  </w:num>
  <w:num w:numId="11">
    <w:abstractNumId w:val="10"/>
  </w:num>
  <w:num w:numId="12">
    <w:abstractNumId w:val="7"/>
  </w:num>
  <w:num w:numId="13">
    <w:abstractNumId w:val="8"/>
  </w:num>
  <w:num w:numId="14">
    <w:abstractNumId w:val="12"/>
  </w:num>
  <w:num w:numId="15">
    <w:abstractNumId w:val="11"/>
  </w:num>
  <w:num w:numId="1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3. November 2017"/>
    <w:docVar w:name="Date.Format.Long.dateValue" w:val="43052"/>
    <w:docVar w:name="OawAttachedTemplate" w:val="Neutral.owt"/>
    <w:docVar w:name="OawBuiltInDocProps" w:val="&lt;OawBuiltInDocProps&gt;&lt;default profileUID=&quot;0&quot;&gt;&lt;word&gt;&lt;fileName&gt;&lt;/fileName&gt;&lt;company&gt;&lt;value type=&quot;OawDocProperty&quot; name=&quot;Company.Department&quot;&gt;&lt;separator text=&quot;&quot;&gt;&lt;/separator&gt;&lt;format text=&quot;&quot;&gt;&lt;/format&gt;&lt;/value&gt;&lt;/company&gt;&lt;category&gt;&lt;/category&gt;&lt;keywords&gt;&lt;/keywords&gt;&lt;comments&gt;&lt;/comments&gt;&lt;hyperlinkBase&gt;&lt;/hyperlinkBase&gt;&lt;title&gt;&lt;value type=&quot;OawBookmark&quot; name=&quot;Subject&quot;&gt;&lt;separator text=&quot;&quot;&gt;&lt;/separator&gt;&lt;format text=&quot;&quot;&gt;&lt;/format&gt;&lt;/value&gt;&lt;/title&gt;&lt;subject&gt;&lt;value type=&quot;OawBookmark&quot; name=&quot;Subject&quot;&gt;&lt;separator text=&quot;&quot;&gt;&lt;/separator&gt;&lt;format text=&quot;&quot;&gt;&lt;/format&gt;&lt;/value&gt;&lt;/subject&gt;&lt;defaultFilename&gt;&lt;value type=&quot;OawBookmark&quot; name=&quot;Subject&quot;&gt;&lt;separator text=&quot;&quot;&gt;&lt;/separator&gt;&lt;format text=&quot;&quot;&gt;&lt;/format&gt;&lt;/value&gt;&lt;/defaultFilename&gt;&lt;contentType&gt;&lt;/contentType&gt;&lt;contentStatus&gt;&lt;/contentStatus&gt;&lt;author&gt;&lt;value type=&quot;OawDocProperty&quot; name=&quot;Author.Name&quot;&gt;&lt;separator text=&quot;&quot;&gt;&lt;/separator&gt;&lt;format text=&quot;&quot;&gt;&lt;/format&gt;&lt;/value&gt;&lt;/author&gt;&lt;/word&gt;&lt;PDF&gt;&lt;fileName&gt;&lt;/fileName&gt;&lt;company&gt;&lt;value type=&quot;OawDocProperty&quot; name=&quot;Company.Department&quot;&gt;&lt;separator text=&quot;&quot;&gt;&lt;/separator&gt;&lt;format text=&quot;&quot;&gt;&lt;/format&gt;&lt;/value&gt;&lt;/company&gt;&lt;category&gt;&lt;/category&gt;&lt;keywords&gt;&lt;/keywords&gt;&lt;comments&gt;&lt;/comments&gt;&lt;hyperlinkBase&gt;&lt;/hyperlinkBase&gt;&lt;title&gt;&lt;value type=&quot;OawBookmark&quot; name=&quot;Subject&quot;&gt;&lt;separator text=&quot;&quot;&gt;&lt;/separator&gt;&lt;format text=&quot;&quot;&gt;&lt;/format&gt;&lt;/value&gt;&lt;/title&gt;&lt;subject&gt;&lt;value type=&quot;OawBookmark&quot; name=&quot;Subject&quot;&gt;&lt;separator text=&quot;&quot;&gt;&lt;/separator&gt;&lt;format text=&quot;&quot;&gt;&lt;/format&gt;&lt;/value&gt;&lt;/subject&gt;&lt;defaultFilename&gt;&lt;value type=&quot;OawBookmark&quot; name=&quot;Subject&quot;&gt;&lt;separator text=&quot;&quot;&gt;&lt;/separator&gt;&lt;format text=&quot;&quot;&gt;&lt;/format&gt;&lt;/value&gt;&lt;/defaultFilename&gt;&lt;contentType&gt;&lt;/contentType&gt;&lt;contentStatus&gt;&lt;/contentStatus&gt;&lt;author&gt;&lt;value type=&quot;OawDocProperty&quot; name=&quot;Author.Name&quot;&gt;&lt;separator text=&quot;&quot;&gt;&lt;/separator&gt;&lt;format text=&quot;&quot;&gt;&lt;/format&gt;&lt;/value&gt;&lt;/author&gt;&lt;/PDF&gt;&lt;/default&gt;&lt;/OawBuiltInDocProps&gt;_x000d_"/>
    <w:docVar w:name="OawCreatedWithOfficeatworkVersion" w:val="4.9 R2 (4.9.1236)"/>
    <w:docVar w:name="OawCreatedWithProjectID" w:val="wwzch"/>
    <w:docVar w:name="OawCreatedWithProjectVersion" w:val="18"/>
    <w:docVar w:name="OawDate.Manual" w:val="&lt;document&gt;&lt;OawDateManual name=&quot;Date.Format.Long&quot;&gt;&lt;profile type=&quot;default&quot; UID=&quot;&quot; sameAsDefault=&quot;0&quot;&gt;&lt;format UID=&quot;2007062116515014818966&quot; type=&quot;6&quot; defaultValue=&quot;%OawCreationDate%&quot; dateFormat=&quot;Date.Format.Long&quot;/&gt;&lt;/profile&gt;&lt;/OawDateManual&gt;&lt;/document&gt;"/>
    <w:docVar w:name="oawDefinitionTmpl" w:val="&lt;document&gt;&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Signature1.DirectPhone&quot;&gt;&lt;profile type=&quot;default&quot; UID=&quot;&quot; sameAsDefault=&quot;0&quot;&gt;&lt;documentProperty UID=&quot;2002122010583847234010578&quot; dataSourceUID=&quot;prj.2003041709434161414032&quot;/&gt;&lt;type type=&quot;OawDatabase&quot;&gt;&lt;OawDatabase table=&quot;Data&quot; field=&quot;DirectPhone&quot;/&gt;&lt;/type&gt;&lt;/profile&gt;&lt;/OawDocProperty&gt;_x000d__x0009_&lt;OawDocProperty name=&quot;Signature1.EMail&quot;&gt;&lt;profile type=&quot;default&quot; UID=&quot;&quot; sameAsDefault=&quot;0&quot;&gt;&lt;documentProperty UID=&quot;2002122010583847234010578&quot; dataSourceUID=&quot;prj.2003041709434161414032&quot;/&gt;&lt;type type=&quot;OawDatabase&quot;&gt;&lt;OawDatabase table=&quot;Data&quot; field=&quot;EMail&quot;/&gt;&lt;/type&gt;&lt;/profile&gt;&lt;/OawDocProperty&gt;_x000d__x0009_&lt;OawDocProperty name=&quot;Signature2.DirectPhone&quot;&gt;&lt;profile type=&quot;default&quot; UID=&quot;&quot; sameAsDefault=&quot;0&quot;&gt;&lt;documentProperty UID=&quot;2003061115381095709037&quot; dataSourceUID=&quot;prj.2003041709434161414032&quot;/&gt;&lt;type type=&quot;OawDatabase&quot;&gt;&lt;OawDatabase table=&quot;Data&quot; field=&quot;DirectPhone&quot;/&gt;&lt;/type&gt;&lt;/profile&gt;&lt;/OawDocProperty&gt;_x000d__x0009_&lt;OawDocProperty name=&quot;Signature2.EMail&quot;&gt;&lt;profile type=&quot;default&quot; UID=&quot;&quot; sameAsDefault=&quot;0&quot;&gt;&lt;documentProperty UID=&quot;2003061115381095709037&quot; dataSourceUID=&quot;prj.2003041709434161414032&quot;/&gt;&lt;type type=&quot;OawDatabase&quot;&gt;&lt;OawDatabase table=&quot;Data&quot; field=&quot;EMail&quot;/&gt;&lt;/type&gt;&lt;/profile&gt;&lt;/OawDocProperty&gt;_x000d__x0009_&lt;OawDocProperty name=&quot;Company.Department&quot;&gt;&lt;profile type=&quot;default&quot; UID=&quot;&quot; sameAsDefault=&quot;0&quot;&gt;&lt;documentProperty UID=&quot;2002122011014149059130932&quot; dataSourceUID=&quot;prj.2003050916522158373536&quot;/&gt;&lt;type type=&quot;OawDatabase&quot;&gt;&lt;OawDatabase table=&quot;Data&quot; field=&quot;Department&quot;/&gt;&lt;/type&gt;&lt;/profile&gt;&lt;/OawDocProperty&gt;_x000d__x0009_&lt;OawDateManual name=&quot;Date.Format.Long&quot;&gt;&lt;profile type=&quot;default&quot; UID=&quot;&quot; sameAsDefault=&quot;0&quot;&gt;&lt;format UID=&quot;2007062116515014818966&quot; type=&quot;6&quot; defaultValue=&quot;%OawCreationDate%&quot; dateFormat=&quot;Date.Format.Long&quot;/&gt;&lt;/profile&gt;&lt;/OawDateManual&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Bookmark name=&quot;Tex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lt;/document&gt;_x000d_"/>
    <w:docVar w:name="OawDistributionEnabled" w:val="&lt;Profiles&gt;&lt;Distribution type=&quot;1&quot; UID=&quot;2006120514175878093883&quot;/&gt;&lt;Distribution type=&quot;3&quot; UID=&quot;2006120514401556040061&quot;/&gt;&lt;/Profiles&gt;_x000d_"/>
    <w:docVar w:name="OawDocProp.2002122010583847234010578" w:val="&lt;source&gt;&lt;Fields List=&quot;DirectPhone|EMail&quot;/&gt;&lt;profile type=&quot;default&quot; UID=&quot;&quot; sameAsDefault=&quot;0&quot;&gt;&lt;OawDocProperty name=&quot;Signature1.DirectPhone&quot; field=&quot;DirectPhone&quot;/&gt;&lt;OawDocProperty name=&quot;Signature1.EMail&quot; field=&quot;EMail&quot;/&gt;&lt;/profile&gt;&lt;/source&gt;"/>
    <w:docVar w:name="OawDocProp.2002122011014149059130932" w:val="&lt;source&gt;&lt;Fields List=&quot;Department&quot;/&gt;&lt;profile type=&quot;default&quot; UID=&quot;&quot; sameAsDefault=&quot;0&quot;&gt;&lt;OawDocProperty name=&quot;Company.Department&quot; field=&quot;Department&quot;/&gt;&lt;/profile&gt;&lt;/source&gt;"/>
    <w:docVar w:name="OawDocProp.2003060614150123456789" w:val="&lt;source&gt;&lt;profile type=&quot;default&quot; UID=&quot;&quot; sameAsDefault=&quot;0&quot;&gt;&lt;SQL&gt;SELECT Value, UID FROM Data WHERE LCID = '%WhereLCID%';&lt;/SQL&gt;&lt;OawDocProperty name=&quot;Doc.Page&quot; field=&quot;Doc.Page&quot;/&gt;&lt;/profile&gt;&lt;/source&gt;"/>
    <w:docVar w:name="OawDocProp.2003061115381095709037" w:val="&lt;source&gt;&lt;Fields List=&quot;DirectPhone|EMail&quot;/&gt;&lt;profile type=&quot;default&quot; UID=&quot;&quot; sameAsDefault=&quot;0&quot;&gt;&lt;OawDocProperty name=&quot;Signature2.DirectPhone&quot; field=&quot;DirectPhone&quot;/&gt;&lt;OawDocProperty name=&quot;Signature2.EMail&quot; field=&quot;EMail&quot;/&gt;&lt;/profile&gt;&lt;/source&gt;"/>
    <w:docVar w:name="OawDocProp.2003080714212273705547" w:val="&lt;source&gt;&lt;Fields List=&quot;EMail&quot;/&gt;&lt;profile type=&quot;default&quot; UID=&quot;&quot; sameAsDefault=&quot;0&quot;&gt;&lt;OawDocProperty name=&quot;Recipient.EMail&quot; field=&quot;EMail&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17102016041906511806&quot;&gt;&lt;Field Name=&quot;UID&quot; Value=&quot;2017102016041906511806&quot;/&gt;&lt;Field Name=&quot;IDName&quot; Value=&quot;Empfänger&quot;/&gt;&lt;Field Name=&quot;RecipientPlainUnchanged&quot; Value=&quot;-1&quot;/&gt;&lt;Field Name=&quot;RecipientActive&quot; Value=&quot;-1&quot;/&gt;&lt;Field Name=&quot;RecipientIcon&quot; Value=&quot;Contact&quot;/&gt;&lt;Field Name=&quot;MappingTableLabel&quot; Value=&quot;&quot;/&gt;&lt;Field Name=&quot;MappingTableActive&quot; Value=&quot;&quot;/&gt;&lt;Field Name=&quot;DeliveryOption&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quot;/&gt;&lt;Field Name=&quot;Closing&quot; Value=&quot;&quot;/&gt;&lt;Field Name=&quot;FormattedFullAddress&quot; Value=&quot;&quot;/&gt;&lt;Field Name=&quot;DeliveryOption2&quot; Value=&quot;&quot;/&gt;&lt;/DocProp&gt;&lt;DocProp UID=&quot;2002122011014149059130932&quot; EntryUID=&quot;2007050709204416561040&quot;&gt;&lt;Field Name=&quot;UID&quot; Value=&quot;2007050709204416561040&quot;/&gt;&lt;Field Name=&quot;IDName&quot; Value=&quot;WWZ Energie AG&quot;/&gt;&lt;Field Name=&quot;Company&quot; Value=&quot;WWZ Energie AG&quot;/&gt;&lt;Field Name=&quot;Address1&quot; Value=&quot;Chollerstrasse 24&quot;/&gt;&lt;Field Name=&quot;Address2&quot; Value=&quot;Postfach&quot;/&gt;&lt;Field Name=&quot;Address3&quot; Value=&quot;&quot;/&gt;&lt;Field Name=&quot;Address4&quot; Value=&quot;&quot;/&gt;&lt;Field Name=&quot;Telefon&quot; Value=&quot;+41 41 748 45 45&quot;/&gt;&lt;Field Name=&quot;Fax&quot; Value=&quot;+41 41 748 47 47&quot;/&gt;&lt;Field Name=&quot;Country&quot; Value=&quot;&quot;/&gt;&lt;Field Name=&quot;LogoColor&quot; Value=&quot;%Logos%\WWZ.2100.350.emf&quot;/&gt;&lt;Field Name=&quot;LogoBlackWhite&quot; Value=&quot;%Logos%\WWZ_sw.2100.350.emf&quot;/&gt;&lt;Field Name=&quot;Address5&quot; Value=&quot;&quot;/&gt;&lt;Field Name=&quot;Address6&quot; Value=&quot;6301&quot;/&gt;&lt;Field Name=&quot;Email&quot; Value=&quot;info@wwz.ch&quot;/&gt;&lt;Field Name=&quot;Internet&quot; Value=&quot;wwz.ch&quot;/&gt;&lt;Field Name=&quot;City&quot; Value=&quot;Zug&quot;/&gt;&lt;Field Name=&quot;Footer1&quot; Value=&quot;Ein Unternehmen der WWZ AG&quot;/&gt;&lt;Field Name=&quot;Footer2&quot; Value=&quot;&quot;/&gt;&lt;Field Name=&quot;Footer3&quot; Value=&quot;&quot;/&gt;&lt;Field Name=&quot;Footer4&quot; Value=&quot;&quot;/&gt;&lt;Field Name=&quot;Department&quot; Value=&quot;WWZ Energie AG&quot;/&gt;&lt;Field Name=&quot;Störungsdienst&quot; Value=&quot;+41 41 748 48 48&quot;/&gt;&lt;Field Name=&quot;Kurzbezeichnung&quot; Value=&quot;WWE&quot;/&gt;&lt;Field Name=&quot;LogoLandscapeColor&quot; Value=&quot;%Logos%\WWZ.2970.2100.wmf&quot;/&gt;&lt;Field Name=&quot;LogoLandscapeBlackWhite&quot; Value=&quot;%Logos%\WWZ_sw.2970.2100.wmf&quot;/&gt;&lt;Field Name=&quot;Data_UID&quot; Value=&quot;2007050709204416561040&quot;/&gt;&lt;Field Name=&quot;Field_Name&quot; Value=&quot;&quot;/&gt;&lt;Field Name=&quot;Field_UID&quot; Value=&quot;&quot;/&gt;&lt;Field Name=&quot;ML_LCID&quot; Value=&quot;&quot;/&gt;&lt;Field Name=&quot;ML_Value&quot; Value=&quot;&quot;/&gt;&lt;/DocProp&gt;&lt;DocProp UID=&quot;200212191811121321310321301031x&quot; EntryUID=&quot;AegeBr&quot;&gt;&lt;Field Name=&quot;UID&quot; Value=&quot;AegeBr&quot;/&gt;&lt;Field Name=&quot;IDName&quot; Value=&quot;Aegerter Bruno&quot;/&gt;&lt;Field Name=&quot;Name&quot; Value=&quot;Bruno Aegerter&quot;/&gt;&lt;Field Name=&quot;DirectPhone&quot; Value=&quot;+ 41 41 748 49 14&quot;/&gt;&lt;Field Name=&quot;DirectFax&quot; Value=&quot;+41 41 748 47 47&quot;/&gt;&lt;Field Name=&quot;Mobile&quot; Value=&quot;&quot;/&gt;&lt;Field Name=&quot;EMail&quot; Value=&quot;Bruno.Aegerter@wwz.ch&quot;/&gt;&lt;Field Name=&quot;Function&quot; Value=&quot;Wirtschaftsinformatiker&quot;/&gt;&lt;Field Name=&quot;SignatureLowResColor&quot; Value=&quot;&quot;/&gt;&lt;Field Name=&quot;SignatureHighResColor&quot; Value=&quot;&quot;/&gt;&lt;Field Name=&quot;SignatureHighResBW&quot; Value=&quot;&quot;/&gt;&lt;Field Name=&quot;SignatureLowResBW&quot; Value=&quot;&quot;/&gt;&lt;Field Name=&quot;Initials&quot; Value=&quot;&quot;/&gt;&lt;Field Name=&quot;Data_UID&quot; Value=&quot;AegeBr&quot;/&gt;&lt;Field Name=&quot;Field_Name&quot; Value=&quot;&quot;/&gt;&lt;Field Name=&quot;Field_UID&quot; Value=&quot;&quot;/&gt;&lt;Field Name=&quot;ML_LCID&quot; Value=&quot;&quot;/&gt;&lt;Field Name=&quot;ML_Value&quot; Value=&quot;&quot;/&gt;&lt;/DocProp&gt;&lt;DocProp UID=&quot;2002122010583847234010578&quot; EntryUID=&quot;AmetFi&quot;&gt;&lt;Field Name=&quot;UID&quot; Value=&quot;AmetFi&quot;/&gt;&lt;Field Name=&quot;IDName&quot; Value=&quot;Ameti Fisar&quot;/&gt;&lt;Field Name=&quot;Name&quot; Value=&quot;Fisar Ameti&quot;/&gt;&lt;Field Name=&quot;DirectPhone&quot; Value=&quot;+41 (0) 41 618 20 10&quot;/&gt;&lt;Field Name=&quot;DirectFax&quot; Value=&quot;+41 41 618 20 19&quot;/&gt;&lt;Field Name=&quot;Mobile&quot; Value=&quot;+41 79 731 17 79&quot;/&gt;&lt;Field Name=&quot;EMail&quot; Value=&quot;f.ameti@telcomcablenet.ch&quot;/&gt;&lt;Field Name=&quot;Function&quot; Value=&quot;Service Techniker&quot;/&gt;&lt;Field Name=&quot;SignatureLowResColor&quot; Value=&quot;&quot;/&gt;&lt;Field Name=&quot;SignatureHighResColor&quot; Value=&quot;&quot;/&gt;&lt;Field Name=&quot;SignatureHighResBW&quot; Value=&quot;&quot;/&gt;&lt;Field Name=&quot;SignatureLowResBW&quot; Value=&quot;&quot;/&gt;&lt;Field Name=&quot;Initials&quot; Value=&quot;&quot;/&gt;&lt;Field Name=&quot;Data_UID&quot; Value=&quot;AmetFi&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6040509495284662868&quot; EntryUID=&quot;AmacRo&quot;&gt;&lt;Field Name=&quot;UID&quot; Value=&quot;AmacRo&quot;/&gt;&lt;Field Name=&quot;IDName&quot; Value=&quot;Amacher Roger&quot;/&gt;&lt;Field Name=&quot;Name&quot; Value=&quot;Roger Amacher&quot;/&gt;&lt;Field Name=&quot;DirectPhone&quot; Value=&quot;+ 41 41 748 47 07&quot;/&gt;&lt;Field Name=&quot;DirectFax&quot; Value=&quot;+41 41 748 47 47&quot;/&gt;&lt;Field Name=&quot;Mobile&quot; Value=&quot;+41 79 425 06 78&quot;/&gt;&lt;Field Name=&quot;EMail&quot; Value=&quot;Roger.Amacher@wwz.ch&quot;/&gt;&lt;Field Name=&quot;Function&quot; Value=&quot;Fahrdienst&quot;/&gt;&lt;Field Name=&quot;SignatureLowResColor&quot; Value=&quot;&quot;/&gt;&lt;Field Name=&quot;SignatureHighResColor&quot; Value=&quot;&quot;/&gt;&lt;Field Name=&quot;SignatureHighResBW&quot; Value=&quot;&quot;/&gt;&lt;Field Name=&quot;SignatureLowResBW&quot; Value=&quot;&quot;/&gt;&lt;Field Name=&quot;Initials&quot; Value=&quot;ra&quot;/&gt;&lt;Field Name=&quot;Data_UID&quot; Value=&quot;AmacRo&quot;/&gt;&lt;Field Name=&quot;Field_Name&quot; Value=&quot;&quot;/&gt;&lt;Field Name=&quot;Field_UID&quot; Value=&quot;&quot;/&gt;&lt;Field Name=&quot;ML_LCID&quot; Value=&quot;&quot;/&gt;&lt;Field Name=&quot;ML_Value&quot; Value=&quot;&quot;/&gt;&lt;/DocProp&gt;&lt;DocProp UID=&quot;2011020413341175698940&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04112217333376588294&quot; EntryUID=&quot;0&quot;&gt;&lt;Field Name=&quot;UID&quot; Value=&quot;0&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Text&amp;lt;/translate&amp;gt;&quot; Command=&quot;StyleApply&quot; Parameter=&quot;Grundtext&quot;/&gt;_x000d_&lt;Item Type=&quot;Button&quot; IDName=&quot;NormalKeepTogether&quot; Icon=&quot;3546&quot; Label=&quot;&amp;lt;translate&amp;gt;Style.NormalKeepTogether&amp;lt;/translate&amp;gt;&quot; Command=&quot;StyleApply&quot; Parameter=&quot;NormalKeepTogether&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StructureStyles&quot;&gt;_x000d_&lt;Item Type=&quot;Button&quot; IDName=&quot;Betreff&quot; Icon=&quot;3546&quot; Label=&quot;&amp;lt;translate&amp;gt;Style.Subject&amp;lt;/translate&amp;gt;&quot; Command=&quot;StyleApply&quot; Parameter=&quot;Betreff&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gt;_x000d_&lt;Item Type=&quot;SubMenu&quot; IDName=&quot;TopicStyles&quot;&gt;_x000d_&lt;Item Type=&quot;Button&quot; IDName=&quot;Themenblock 50&quot; Icon=&quot;3546&quot; Label=&quot;Themenblock 50&quot; Command=&quot;StyleApply&quot; Parameter=&quot;Themenblock 50&quot;/&gt;_x000d_&lt;Item Type=&quot;Button&quot; IDName=&quot;Themenblock 75&quot; Icon=&quot;3546&quot; Label=&quot;Themenblock 75&quot; Command=&quot;StyleApply&quot; Parameter=&quot;Themenblock 75&quot;/&gt;_x000d_&lt;/Item&gt;_x000d_&lt;Item Type=&quot;SubMenu&quot; IDName=&quot;ListStyles&quot;&gt;_x000d_&lt;Item Type=&quot;Button&quot; IDName=&quot;ListBullet&quot; Icon=&quot;3546&quot; Label=&quot;&amp;lt;translate&amp;gt;Style.ListWithSymbols&amp;lt;/translate&amp;gt;&quot; Command=&quot;StyleApply&quot; Parameter=&quot;-49&quot;/&gt;_x000d_&lt;Item Type=&quot;Button&quot; IDName=&quot;ListNumber&quot; Icon=&quot;3546&quot; Label=&quot;&amp;lt;translate&amp;gt;Style.ListWithNumerals&amp;lt;/translate&amp;gt;&quot; Command=&quot;StyleApply&quot; Parameter=&quot;-50&quot;/&gt;_x000d_&lt;/Item&gt;_x000d_&lt;/MenusDef&gt;_x000d__x000d_&lt;!--&lt;MenusDef xmlns:xsi=&quot;http://www.w3.org/2001/XMLSchema-instance&quot; xsi:noNamespaceSchemaLocation=&quot;MenusDef_1.xsd&quot; SchemaVersion=&quot;1&quot;&gt;_x000d_&lt;Item Type=&quot;SubMenu&quot; IDName=&quot;Styles&quot;&gt;_x000d_&lt;Item Type=&quot;Button&quot; IDName=&quot;Normal&quot; Icon=&quot;3546&quot; Label=&quot;&amp;lt;translate&amp;gt;Style.Text&amp;lt;/translate&amp;gt;&quot; Command=&quot;StyleApply&quot; Parameter=&quot;Grundtext&quot;/&gt;_x000d_&lt;Item Type=&quot;Button&quot; IDName=&quot;Betreff&quot; Icon=&quot;3546&quot; Label=&quot;&amp;lt;translate&amp;gt;Style.Subject&amp;lt;/translate&amp;gt;&quot; Command=&quot;StyleApply&quot; Parameter=&quot;Betreff&quot;/&gt;_x000d_&lt;Item Type=&quot;Separator&quot;/&gt;_x000d_&lt;Item Type=&quot;Button&quot; IDName=&quot;Title&quot; Icon=&quot;3546&quot; Label=&quot;&amp;lt;translate&amp;gt;Style.Title&amp;lt;/translate&amp;gt;&quot; Command=&quot;StyleApply&quot; Parameter=&quot;-63&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Separator&quot;/&gt;_x000d_&lt;Item Type=&quot;Button&quot; IDName=&quot;ListBullet&quot; Icon=&quot;3546&quot; Label=&quot;&amp;lt;translate&amp;gt;Style.ListWithSymbols&amp;lt;/translate&amp;gt;&quot; Command=&quot;StyleApply&quot; Parameter=&quot;-49&quot;/&gt;_x000d_&lt;Item Type=&quot;Button&quot; IDName=&quot;ListNumber&quot; Icon=&quot;3546&quot; Label=&quot;&amp;lt;translate&amp;gt;Style.ListWithNumerals&amp;lt;/translate&amp;gt;&quot; Command=&quot;StyleApply&quot; Parameter=&quot;-50&quot;/&gt;_x000d_&lt;Item Type=&quot;Button&quot; IDName=&quot;Themenblock 50&quot; Icon=&quot;3546&quot; Label=&quot;Themenblock 50&quot; Command=&quot;StyleApply&quot; Parameter=&quot;Themenblock 50&quot;/&gt;_x000d_&lt;Item Type=&quot;Button&quot; IDName=&quot;Themenblock 75&quot; Icon=&quot;3546&quot; Label=&quot;Themenblock 75&quot; Command=&quot;StyleApply&quot; Parameter=&quot;Themenblock 75&quot;/&gt;_x000d_&lt;Item Type=&quot;Separator&quot;/&gt;_x000d_&lt;Item Type=&quot;Button&quot; IDName=&quot;DefaultParagraphFont&quot;  Icon=&quot;3114&quot; Label=&quot;&amp;lt;translate&amp;gt;Style.Text&amp;lt;/translate&amp;gt;&quot; Command=&quot;StyleApply&quot; Parameter=&quot;-66&quot;/&gt;_x000d_&lt;/Item&gt;_x000d_&lt;/MenusDef&gt;_x000d__x000d__x000d__x000d_&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Grundtext&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 Type=&quot;Button&quot; IDName=&quot;Description&quot;  Icon=&quot;3114&quot; Label=&quot;&amp;lt;translate&amp;gt;Style.Description&amp;lt;/translate&amp;gt;&quot; Command=&quot;StyleApply&quot; Parameter=&quot;Description&quot;/&gt;_x000d_&lt;/Item&gt;_x000d_&lt;Item Type=&quot;SubMenu&quot; IDName=&quot;StructureStyles&quot;&gt;_x000d_&lt;Item Type=&quot;Button&quot; IDName=&quot;DocumentType&quot; Icon=&quot;3546&quot; Label=&quot;&amp;lt;translate&amp;gt;Style.DocumentType&amp;lt;/translate&amp;gt;&quot; Command=&quot;StyleApply&quot; Parameter=&quot;DocumentType&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600Line&quot; Icon=&quot;3546&quot; Label=&quot;&amp;lt;translate&amp;gt;Style.Topic600Line&amp;lt;/translate&amp;gt;&quot; Command=&quot;StyleApply&quot; Parameter=&quot;Topic60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Bullets&quot; Icon=&quot;3546&quot; Label=&quot;&amp;lt;translate&amp;gt;Style.ListWithBullets&amp;lt;/translate&amp;gt;&quot; Command=&quot;StyleApply&quot; Parameter=&quot;ListWithBullets&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 Type=&quot;Button&quot; IDName=&quot;ListWithCheckBoxes&quot; Icon=&quot;3546&quot; Label=&quot;&amp;lt;translate&amp;gt;Style.ListWithCheckBoxes&amp;lt;/translate&amp;gt;&quot; Command=&quot;StyleApply&quot; Parameter=&quot;ListWithCheckBoxes&quot;/&gt;_x000d_&lt;/Item&gt;_x000d_&lt;/MenusDef&gt;--&gt;"/>
    <w:docVar w:name="OawOMS" w:val="&lt;OawOMS&gt;&lt;send profileUID=&quot;2006120514175878093883&quot;&gt;&lt;mail&gt;&lt;cc&gt;&lt;/cc&gt;&lt;bcc&gt;&lt;/bcc&gt;&lt;subject&gt;&lt;value type=&quot;OawBookmark&quot; name=&quot;Subject&quot;&gt;&lt;separator text=&quot;&quot;&gt;&lt;/separator&gt;&lt;format text=&quot;&quot;&gt;&lt;/format&gt;&lt;/value&gt;&lt;/subject&gt;&lt;body&gt;&lt;/body&gt;&lt;to&gt;&lt;value type=&quot;OawDocProperty&quot; name=&quot;Recipient.EMail&quot;&gt;&lt;separator text=&quot;&quot;&gt;&lt;/separator&gt;&lt;format text=&quot;&quot;&gt;&lt;/format&gt;&lt;/value&gt;&lt;/to&gt;&lt;/mail&gt;&lt;word&gt;&lt;filename&gt;&lt;/filename&gt;&lt;keywords&gt;&lt;/keywords&gt;&lt;author&gt;&lt;value type=&quot;OawDocProperty&quot; name=&quot;Company.Department&quot;&gt;&lt;separator text=&quot;&quot;&gt;&lt;/separator&gt;&lt;format text=&quot;&quot;&gt;&lt;/format&gt;&lt;/value&gt;&lt;/author&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filename&gt;&lt;keywords&gt;&lt;/keywords&gt;&lt;author&gt;&lt;value type=&quot;OawDocProperty&quot; name=&quot;Company.Department&quot;&gt;&lt;separator text=&quot;&quot;&gt;&lt;/separator&gt;&lt;format text=&quot;&quot;&gt;&lt;/format&gt;&lt;/value&gt;&lt;/author&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end&gt;&lt;send profileUID=&quot;2007050316223496641491&quot;&gt;&lt;mail&gt;&lt;cc&gt;&lt;/cc&gt;&lt;bcc&gt;&lt;/bcc&gt;&lt;subject&gt;&lt;value type=&quot;OawBookmark&quot; name=&quot;Subject&quot;&gt;&lt;separator text=&quot;&quot;&gt;&lt;/separator&gt;&lt;format text=&quot;&quot;&gt;&lt;/format&gt;&lt;/value&gt;&lt;/subject&gt;&lt;body&gt;&lt;/body&gt;&lt;to&gt;&lt;/to&gt;&lt;/mail&gt;&lt;PDF&gt;&lt;filename&gt;&lt;/filename&gt;&lt;keywords&gt;&lt;/keywords&gt;&lt;fileName&gt;&lt;/fileName&gt;&lt;subject&gt;&lt;/subject&gt;&lt;title&gt;&lt;value type=&quot;OawBookmark&quot; name=&quot;Subject&quot;&gt;&lt;separator text=&quot;&quot;&gt;&lt;/separator&gt;&lt;format text=&quot;&quot;&gt;&lt;/format&gt;&lt;/value&gt;&lt;/title&gt;&lt;author&gt;&lt;value type=&quot;OawDocProperty&quot; name=&quot;Company.Department&quot;&gt;&lt;separator text=&quot;&quot;&gt;&lt;/separator&gt;&lt;format text=&quot;&quot;&gt;&lt;/format&gt;&lt;/value&gt;&lt;/author&gt;&lt;/PDF&gt;&lt;/send&gt;&lt;save profileUID=&quot;2006120514401556040061&quot;&gt;&lt;word&gt;&lt;author&gt;&lt;value type=&quot;OawDocProperty&quot; name=&quot;Company.Department&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author&gt;&lt;value type=&quot;OawDocProperty&quot; name=&quot;Company.Department&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ave&gt;&lt;save profileUID=&quot;2007050316171932156638&quot;&gt;&lt;PDF&gt;&lt;subject&gt;&lt;/subject&gt;&lt;title&gt;&lt;value type=&quot;OawBookmark&quot; name=&quot;Subject&quot;&gt;&lt;separator text=&quot;&quot;&gt;&lt;/separator&gt;&lt;format text=&quot;&quot;&gt;&lt;/format&gt;&lt;/value&gt;&lt;/title&gt;&lt;author&gt;&lt;value type=&quot;OawDocProperty&quot; name=&quot;Company.Department&quot;&gt;&lt;separator text=&quot;&quot;&gt;&lt;/separator&gt;&lt;format text=&quot;&quot;&gt;&lt;/format&gt;&lt;/value&gt;&lt;/author&gt;&lt;keywords&gt;&lt;/keywords&gt;&lt;fileName&gt;&lt;/fileName&gt;&lt;/PDF&gt;&lt;/save&gt;&lt;save profileUID=&quot;2009091808394943173748&quot;&gt;&lt;word&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save&gt;&lt;send profileUID=&quot;2009091808402562334392&quot;&gt;&lt;word&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word&gt;&lt;PDF&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Bookmark&quot; name=&quot;Subject&quot;&gt;&lt;separator text=&quot;&quot;&gt;&lt;/separator&gt;&lt;format text=&quot;&quot;&gt;&lt;/format&gt;&lt;/value&gt;&lt;/title&gt;&lt;/PDF&gt;&lt;mail&gt;&lt;subject&gt;&lt;value type=&quot;OawBookmark&quot; name=&quot;Subject&quot;&gt;&lt;separator text=&quot;&quot;&gt;&lt;/separator&gt;&lt;format text=&quot;&quot;&gt;&lt;/format&gt;&lt;/value&gt;&lt;/subject&gt;&lt;body&gt;&lt;/body&gt;&lt;to&gt;&lt;value type=&quot;OawDocProperty&quot; name=&quot;Recipient.EMail&quot;&gt;&lt;separator text=&quot;&quot;&gt;&lt;/separator&gt;&lt;format text=&quot;&quot;&gt;&lt;/format&gt;&lt;/value&gt;&lt;/to&gt;&lt;/mail&gt;&lt;/send&gt;&lt;/OawOMS&gt;_x000d_"/>
    <w:docVar w:name="oawPaperSize" w:val="7"/>
    <w:docVar w:name="OawPrinterTray.2003010711185094343750537" w:val="document.firstpage:=2003061718080779000241;document.otherpages:=2003061718080779000241;"/>
    <w:docVar w:name="OawPrinterTray.2004040214370529854396" w:val="document.firstpage:=2003061718064858105452;document.otherpages:=2003061718080779000241;"/>
    <w:docVar w:name="OawPrinterTray.2006120514062149532222" w:val="document.firstpage:=2003061718080779000241;document.otherpages:=2003061718080779000241;"/>
    <w:docVar w:name="OawPrinterTray.2006120514073882160728" w:val="document.firstpage:=2003061718064858105452;document.otherpages:=2003061718080779000241;"/>
    <w:docVar w:name="OawPrinterTray.2006120711380151760646" w:val="document.firstpage:=2007061811042748848232;document.otherpages:=2007061811042748848232;"/>
    <w:docVar w:name="OawPrinterTray.2007061216075796051464" w:val="document.firstpage:=2003061718080779000241;document.otherpages:=2003061718080779000241;"/>
    <w:docVar w:name="OawPrinterTray.2007061216132792989570" w:val="document.firstpage:=2003061718064858105452;document.otherpages:=2003061718080779000241;"/>
    <w:docVar w:name="OawPrinterTray.2007061216141787231160" w:val="document.firstpage:=2003061718080779000241;document.otherpages:=2003061718080779000241;"/>
    <w:docVar w:name="OawPrinterTray.2007061216234834813854" w:val="document.firstpage:=2003061718064858105452;document.otherpages:=2003061718080779000241;"/>
    <w:docVar w:name="OawPrinterTray.2007061216250673961402" w:val="document.firstpage:=2003061718064858105452;document.otherpages:=2003061718080779000241;"/>
    <w:docVar w:name="OawPrinterTray.2007061216253282860158" w:val="document.firstpage:=2003061718064858105452;document.otherpages:=2003061718080779000241;"/>
    <w:docVar w:name="OawPrinterTray.2009091514170843362972" w:val="document.firstpage:=2003061718080779000241;document.otherpages:=2003061718080779000241;"/>
    <w:docVar w:name="OawPrinterTray.2009091514171335171749" w:val="document.firstpage:=2007061811083403014751;document.otherpages:=2007061811042748848232;"/>
    <w:docVar w:name="OawPrinterTray.2009091514172729830867" w:val="document.firstpage:=2003061718064858105452;document.otherpages:=2003061718080779000241;"/>
    <w:docVar w:name="OawPrinterTray.3" w:val="document.firstpage:=2007061811042748848232;document.otherpages:=2007061811042748848232;"/>
    <w:docVar w:name="OawPrinterTray.4" w:val="document.firstpage:=2007061811083403014751;document.otherpages:=2007061811042748848232;"/>
    <w:docVar w:name="OawProjectID" w:val="wwzch"/>
    <w:docVar w:name="OawRecipients" w:val="&lt;Recipients&gt;&lt;Recipient&gt;&lt;UID&gt;2017102016041906511806&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Company&gt;&lt;/Company&gt;&lt;Department&gt;&lt;/Department&gt;&lt;Title&gt;&lt;/Title&gt;&lt;FirstName&gt;&lt;/FirstName&gt;&lt;MiddleName&gt;&lt;/MiddleName&gt;&lt;LastName&gt;&lt;/LastName&gt;&lt;Suffix&gt;&lt;/Suffix&gt;&lt;FullName&gt;&lt;/FullNam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lt;/Introduction&gt;&lt;Closing&gt;&lt;/Closing&gt;&lt;FormattedFullAddress&gt;&lt;/FormattedFullAddress&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TemplateProperties" w:val="password:=&lt;Semicolon/&gt;MnO`rrvnqc.=;jumpToFirstField:=1;dotReverenceRemove:=1;resizeA4Letter:=0;unpdateDocPropsOnNewOnly:=0;showAllNoteItems:=0;CharCodeChecked:=;CharCodeUnchecked:=;WizardSteps:=0|1;DocumentTitle:=;DisplayName:=Neutral hoch mit Gliederung;ID:=;protectionType:=-1;"/>
    <w:docVar w:name="OawTemplatePropertiesXML" w:val="&lt;?xml version=&quot;1.0&quot;?&gt;_x000d_&lt;TemplateProperties&gt;&lt;RecipientFields&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 Style=&quot;Standard&quot;/&gt;_x000d_&lt;/TemplPropsCm&gt;"/>
    <w:docVar w:name="OawTemplPropsSt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 Style=&quot;Standard&quot;/&gt;_x000d_&lt;/TemplPropsCm&gt;"/>
    <w:docVar w:name="officeatworkWordMasterTemplateConfiguration" w:val="&lt;!--Created with officeatwork--&gt;_x000d__x000a_&lt;WordMasterTemplateConfiguration&gt;_x000d__x000a_  &lt;LayoutSets&gt;_x000d__x000a_    &lt;LayoutSet IdName=&quot;allPages&quot; Label=&quot;all Pages&quot; IsSelected=&quot;false&quot; IsExpanded=&quot;true&quot;&gt;_x000d__x000a_      &lt;PageSetups&gt;_x000d__x000a_        &lt;PageSetup IdName=&quot;A4Portrait&quot; Label=&quot;A4 Portrait&quot; PaperSize=&quot;A4&quot; Orientation=&quot;Portrait&quot; IsSelected=&quot;true&quot;&gt;_x000d__x000a_          &lt;TopMargin Unit=&quot;cm&quot;&gt;5&lt;/TopMargin&gt;_x000d__x000a_          &lt;LeftMargin Unit=&quot;cm&quot;&gt;2&lt;/LeftMargin&gt;_x000d__x000a_          &lt;RightMargin Unit=&quot;cm&quot;&gt;15&lt;/RightMargin&gt;_x000d__x000a_          &lt;BottomMargin Unit=&quot;cm&quot;&gt;3&lt;/BottomMargin&gt;_x000d__x000a_          &lt;Gutter Unit=&quot;cm&quot;&gt;0&lt;/Gutter&gt;_x000d__x000a_          &lt;HeaderDistance Unit=&quot;cm&quot;&gt;1&lt;/HeaderDistance&gt;_x000d__x000a_          &lt;FooterDistance Unit=&quot;cm&quot;&gt;1&lt;/FooterDistance&gt;_x000d__x000a_        &lt;/PageSetup&gt;_x000d__x000a_      &lt;/PageSetups&gt;_x000d__x000a_    &lt;/LayoutSet&gt;_x000d__x000a_  &lt;/LayoutSets&gt;_x000d__x000a_  &lt;Pictures&gt;_x000d__x000a_    &lt;Picture Id=&quot;98566181-7a52-47d1-9636-08b2&quot; IdName=&quot;logo_farbig&quot; IsSelected=&quot;False&quot; IsExpanded=&quot;True&quot;&gt;_x000d__x000a_      &lt;PageSetupSpecifics&gt;_x000d__x000a_        &lt;PageSetupSpecific IdName=&quot;A4Portrait&quot; PaperSize=&quot;A4&quot; Orientation=&quot;Portrait&quot; IsSelected=&quot;true&quot;&gt;_x000d__x000a_          &lt;Source Value=&quot;[[Translation(&amp;quot;wwz.Logo.rgb.portrait&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9091514170843362972&quot;&gt;_x000d__x000a_              &lt;Source Value=&quot;[[Translation(&amp;quot;wwz.Logo.sw.portrait&amp;quot;)]]&quot; /&gt;_x000d__x000a_            &lt;/OutputProfileSpecific&gt;_x000d__x000a_            &lt;OutputProfileSpecific Type=&quot;Print&quot; Id=&quot;2006120711380151760646&quot; /&gt;_x000d__x000a_            &lt;OutputProfileSpecific Type=&quot;Print&quot; Id=&quot;2009091514172729830867&quot;&gt;_x000d__x000a_              &lt;Source Value=&quot;&quot; /&gt;_x000d__x000a_            &lt;/OutputProfileSpecific&gt;_x000d__x000a_            &lt;OutputProfileSpecific Type=&quot;Save&quot; Id=&quot;2006120514401556040061&quot; /&gt;_x000d__x000a_            &lt;OutputProfileSpecific Type=&quot;Save&quot; Id=&quot;2009091808394943173748&quot; /&gt;_x000d__x000a_            &lt;OutputProfileSpecific Type=&quot;Send&quot; Id=&quot;2006120514175878093883&quot; /&gt;_x000d__x000a_            &lt;OutputProfileSpecific Type=&quot;Send&quot; Id=&quot;200909180840256233439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7D6F27"/>
    <w:rsid w:val="000020B5"/>
    <w:rsid w:val="00002162"/>
    <w:rsid w:val="00004F68"/>
    <w:rsid w:val="0002449A"/>
    <w:rsid w:val="000274A3"/>
    <w:rsid w:val="00030542"/>
    <w:rsid w:val="00032630"/>
    <w:rsid w:val="00032C5B"/>
    <w:rsid w:val="00034446"/>
    <w:rsid w:val="00050AE0"/>
    <w:rsid w:val="00051BA1"/>
    <w:rsid w:val="00072EC2"/>
    <w:rsid w:val="00081E52"/>
    <w:rsid w:val="00095D1C"/>
    <w:rsid w:val="000A7D26"/>
    <w:rsid w:val="000B1277"/>
    <w:rsid w:val="000B16D1"/>
    <w:rsid w:val="000C1BEF"/>
    <w:rsid w:val="000C77FF"/>
    <w:rsid w:val="000E6FD3"/>
    <w:rsid w:val="000F219C"/>
    <w:rsid w:val="00110AAD"/>
    <w:rsid w:val="00114F03"/>
    <w:rsid w:val="001302B2"/>
    <w:rsid w:val="0013081A"/>
    <w:rsid w:val="001312BD"/>
    <w:rsid w:val="001405FB"/>
    <w:rsid w:val="001440C6"/>
    <w:rsid w:val="00144E97"/>
    <w:rsid w:val="00153311"/>
    <w:rsid w:val="0016180C"/>
    <w:rsid w:val="00183733"/>
    <w:rsid w:val="001877BE"/>
    <w:rsid w:val="001922D3"/>
    <w:rsid w:val="001A32EC"/>
    <w:rsid w:val="001A5988"/>
    <w:rsid w:val="001B07FA"/>
    <w:rsid w:val="001B1494"/>
    <w:rsid w:val="001B42D1"/>
    <w:rsid w:val="001B5C9B"/>
    <w:rsid w:val="001D01A3"/>
    <w:rsid w:val="001D199B"/>
    <w:rsid w:val="001D6DF6"/>
    <w:rsid w:val="001E06E4"/>
    <w:rsid w:val="001F3733"/>
    <w:rsid w:val="0020269C"/>
    <w:rsid w:val="00210AA5"/>
    <w:rsid w:val="00211DCC"/>
    <w:rsid w:val="00214A82"/>
    <w:rsid w:val="00214F92"/>
    <w:rsid w:val="002256E3"/>
    <w:rsid w:val="002307D7"/>
    <w:rsid w:val="00242864"/>
    <w:rsid w:val="002464C0"/>
    <w:rsid w:val="002545B3"/>
    <w:rsid w:val="00263529"/>
    <w:rsid w:val="002637C8"/>
    <w:rsid w:val="00275DF1"/>
    <w:rsid w:val="00276FE8"/>
    <w:rsid w:val="002773D6"/>
    <w:rsid w:val="00286D0D"/>
    <w:rsid w:val="00290FD3"/>
    <w:rsid w:val="002933DC"/>
    <w:rsid w:val="002B119E"/>
    <w:rsid w:val="002B1830"/>
    <w:rsid w:val="002C257E"/>
    <w:rsid w:val="002C6AFF"/>
    <w:rsid w:val="002D5DB4"/>
    <w:rsid w:val="002E53CC"/>
    <w:rsid w:val="002E7AEA"/>
    <w:rsid w:val="002F2AFB"/>
    <w:rsid w:val="002F6118"/>
    <w:rsid w:val="00301FE8"/>
    <w:rsid w:val="003228B3"/>
    <w:rsid w:val="0032402E"/>
    <w:rsid w:val="0032527A"/>
    <w:rsid w:val="0032528E"/>
    <w:rsid w:val="00341FDD"/>
    <w:rsid w:val="003452DA"/>
    <w:rsid w:val="00354F4C"/>
    <w:rsid w:val="003607B0"/>
    <w:rsid w:val="00361893"/>
    <w:rsid w:val="0037003A"/>
    <w:rsid w:val="00374906"/>
    <w:rsid w:val="003806B3"/>
    <w:rsid w:val="00381406"/>
    <w:rsid w:val="00382B75"/>
    <w:rsid w:val="003851B1"/>
    <w:rsid w:val="0039278A"/>
    <w:rsid w:val="003A4BB7"/>
    <w:rsid w:val="003B356E"/>
    <w:rsid w:val="003C7ADB"/>
    <w:rsid w:val="003D14C7"/>
    <w:rsid w:val="003D4909"/>
    <w:rsid w:val="003D50E0"/>
    <w:rsid w:val="003D76FD"/>
    <w:rsid w:val="003E3F78"/>
    <w:rsid w:val="003E79AE"/>
    <w:rsid w:val="003F16BD"/>
    <w:rsid w:val="0041714D"/>
    <w:rsid w:val="004250D9"/>
    <w:rsid w:val="004430A8"/>
    <w:rsid w:val="00463423"/>
    <w:rsid w:val="004634A3"/>
    <w:rsid w:val="00471D08"/>
    <w:rsid w:val="00476D63"/>
    <w:rsid w:val="00480AEB"/>
    <w:rsid w:val="00496A2D"/>
    <w:rsid w:val="004A1B65"/>
    <w:rsid w:val="004A3DE4"/>
    <w:rsid w:val="004D248B"/>
    <w:rsid w:val="004E62AD"/>
    <w:rsid w:val="004E70C7"/>
    <w:rsid w:val="00505BB1"/>
    <w:rsid w:val="00543653"/>
    <w:rsid w:val="0055378F"/>
    <w:rsid w:val="00556CAD"/>
    <w:rsid w:val="00557F64"/>
    <w:rsid w:val="005620D5"/>
    <w:rsid w:val="0056408D"/>
    <w:rsid w:val="00566BF8"/>
    <w:rsid w:val="00571731"/>
    <w:rsid w:val="0057421B"/>
    <w:rsid w:val="0059004B"/>
    <w:rsid w:val="00595B83"/>
    <w:rsid w:val="0059712C"/>
    <w:rsid w:val="005A420A"/>
    <w:rsid w:val="005B42BA"/>
    <w:rsid w:val="005B7515"/>
    <w:rsid w:val="005B7D53"/>
    <w:rsid w:val="005C483B"/>
    <w:rsid w:val="005C4B55"/>
    <w:rsid w:val="005D3BFA"/>
    <w:rsid w:val="005D4DFE"/>
    <w:rsid w:val="006028AC"/>
    <w:rsid w:val="00612287"/>
    <w:rsid w:val="006218AA"/>
    <w:rsid w:val="0063407B"/>
    <w:rsid w:val="00635BF1"/>
    <w:rsid w:val="00637FB8"/>
    <w:rsid w:val="00640FE3"/>
    <w:rsid w:val="0064252F"/>
    <w:rsid w:val="00646221"/>
    <w:rsid w:val="0067781B"/>
    <w:rsid w:val="00680A64"/>
    <w:rsid w:val="00685964"/>
    <w:rsid w:val="0068596A"/>
    <w:rsid w:val="006958AC"/>
    <w:rsid w:val="0069703A"/>
    <w:rsid w:val="006C1AD7"/>
    <w:rsid w:val="006C2173"/>
    <w:rsid w:val="006C4599"/>
    <w:rsid w:val="006E0587"/>
    <w:rsid w:val="006E32FD"/>
    <w:rsid w:val="006F6866"/>
    <w:rsid w:val="007022E9"/>
    <w:rsid w:val="00706786"/>
    <w:rsid w:val="007071F8"/>
    <w:rsid w:val="00721674"/>
    <w:rsid w:val="00722D28"/>
    <w:rsid w:val="007320CF"/>
    <w:rsid w:val="00732838"/>
    <w:rsid w:val="00767899"/>
    <w:rsid w:val="00771CB4"/>
    <w:rsid w:val="007840EF"/>
    <w:rsid w:val="0078667D"/>
    <w:rsid w:val="007866D8"/>
    <w:rsid w:val="0079240A"/>
    <w:rsid w:val="007B231E"/>
    <w:rsid w:val="007B77FF"/>
    <w:rsid w:val="007D168C"/>
    <w:rsid w:val="007D233A"/>
    <w:rsid w:val="007D6F27"/>
    <w:rsid w:val="007F104C"/>
    <w:rsid w:val="007F10DA"/>
    <w:rsid w:val="00810AFF"/>
    <w:rsid w:val="00810BC4"/>
    <w:rsid w:val="00821185"/>
    <w:rsid w:val="0082363B"/>
    <w:rsid w:val="008302AA"/>
    <w:rsid w:val="00840EC6"/>
    <w:rsid w:val="00851B30"/>
    <w:rsid w:val="0085495F"/>
    <w:rsid w:val="00880A54"/>
    <w:rsid w:val="00891B9E"/>
    <w:rsid w:val="008968B9"/>
    <w:rsid w:val="008A14B0"/>
    <w:rsid w:val="008C73FA"/>
    <w:rsid w:val="008D11C9"/>
    <w:rsid w:val="008E2A73"/>
    <w:rsid w:val="008E3AAD"/>
    <w:rsid w:val="008F688B"/>
    <w:rsid w:val="00901051"/>
    <w:rsid w:val="009028A6"/>
    <w:rsid w:val="00926802"/>
    <w:rsid w:val="0092684D"/>
    <w:rsid w:val="00930F2D"/>
    <w:rsid w:val="00951FB7"/>
    <w:rsid w:val="00954C51"/>
    <w:rsid w:val="00960600"/>
    <w:rsid w:val="00965B19"/>
    <w:rsid w:val="00966879"/>
    <w:rsid w:val="009737E9"/>
    <w:rsid w:val="009745A6"/>
    <w:rsid w:val="00986BEF"/>
    <w:rsid w:val="00987957"/>
    <w:rsid w:val="00994468"/>
    <w:rsid w:val="009947E0"/>
    <w:rsid w:val="009A69A5"/>
    <w:rsid w:val="009B7814"/>
    <w:rsid w:val="009C253E"/>
    <w:rsid w:val="009C383E"/>
    <w:rsid w:val="009D12EB"/>
    <w:rsid w:val="009D21BA"/>
    <w:rsid w:val="009E1D38"/>
    <w:rsid w:val="009E3D2F"/>
    <w:rsid w:val="00A003C0"/>
    <w:rsid w:val="00A1257C"/>
    <w:rsid w:val="00A138F3"/>
    <w:rsid w:val="00A15433"/>
    <w:rsid w:val="00A23066"/>
    <w:rsid w:val="00A304C6"/>
    <w:rsid w:val="00A308DF"/>
    <w:rsid w:val="00A42886"/>
    <w:rsid w:val="00A45EC9"/>
    <w:rsid w:val="00A61273"/>
    <w:rsid w:val="00A6403F"/>
    <w:rsid w:val="00A729CC"/>
    <w:rsid w:val="00A80C7B"/>
    <w:rsid w:val="00A83BDB"/>
    <w:rsid w:val="00A869A5"/>
    <w:rsid w:val="00A91C6B"/>
    <w:rsid w:val="00AA4A48"/>
    <w:rsid w:val="00AB2DA6"/>
    <w:rsid w:val="00AB7C46"/>
    <w:rsid w:val="00AD5C67"/>
    <w:rsid w:val="00AF3B89"/>
    <w:rsid w:val="00B01CA8"/>
    <w:rsid w:val="00B063E6"/>
    <w:rsid w:val="00B43A6E"/>
    <w:rsid w:val="00B44170"/>
    <w:rsid w:val="00B55798"/>
    <w:rsid w:val="00B56F8F"/>
    <w:rsid w:val="00B634FD"/>
    <w:rsid w:val="00B704F7"/>
    <w:rsid w:val="00B775E0"/>
    <w:rsid w:val="00B81552"/>
    <w:rsid w:val="00B81D69"/>
    <w:rsid w:val="00B830D1"/>
    <w:rsid w:val="00B85154"/>
    <w:rsid w:val="00B92335"/>
    <w:rsid w:val="00BB1D69"/>
    <w:rsid w:val="00BB1DDC"/>
    <w:rsid w:val="00BC0173"/>
    <w:rsid w:val="00BC1882"/>
    <w:rsid w:val="00BC2C49"/>
    <w:rsid w:val="00BD1E1D"/>
    <w:rsid w:val="00BE0D3C"/>
    <w:rsid w:val="00BE40C2"/>
    <w:rsid w:val="00BF5CC4"/>
    <w:rsid w:val="00BF6C12"/>
    <w:rsid w:val="00C04016"/>
    <w:rsid w:val="00C04487"/>
    <w:rsid w:val="00C21DCE"/>
    <w:rsid w:val="00C2260D"/>
    <w:rsid w:val="00C23DDC"/>
    <w:rsid w:val="00C269C2"/>
    <w:rsid w:val="00C34160"/>
    <w:rsid w:val="00C37314"/>
    <w:rsid w:val="00C46604"/>
    <w:rsid w:val="00C62184"/>
    <w:rsid w:val="00C7072F"/>
    <w:rsid w:val="00C772AA"/>
    <w:rsid w:val="00C94997"/>
    <w:rsid w:val="00CA4FD6"/>
    <w:rsid w:val="00CB3ACD"/>
    <w:rsid w:val="00CC3B26"/>
    <w:rsid w:val="00CD2916"/>
    <w:rsid w:val="00CF5481"/>
    <w:rsid w:val="00CF63EE"/>
    <w:rsid w:val="00CF6991"/>
    <w:rsid w:val="00D0085C"/>
    <w:rsid w:val="00D0451E"/>
    <w:rsid w:val="00D221E8"/>
    <w:rsid w:val="00D2495E"/>
    <w:rsid w:val="00D26DA9"/>
    <w:rsid w:val="00D26FB5"/>
    <w:rsid w:val="00D3173E"/>
    <w:rsid w:val="00D332E8"/>
    <w:rsid w:val="00D338F0"/>
    <w:rsid w:val="00D426FB"/>
    <w:rsid w:val="00D637F6"/>
    <w:rsid w:val="00D63E65"/>
    <w:rsid w:val="00D71555"/>
    <w:rsid w:val="00D77E9D"/>
    <w:rsid w:val="00D966FA"/>
    <w:rsid w:val="00DA110B"/>
    <w:rsid w:val="00DA1709"/>
    <w:rsid w:val="00DA5602"/>
    <w:rsid w:val="00DB4882"/>
    <w:rsid w:val="00DC2D53"/>
    <w:rsid w:val="00DC624E"/>
    <w:rsid w:val="00DD4FD0"/>
    <w:rsid w:val="00E00F67"/>
    <w:rsid w:val="00E17751"/>
    <w:rsid w:val="00E20A92"/>
    <w:rsid w:val="00E23B9D"/>
    <w:rsid w:val="00E2405E"/>
    <w:rsid w:val="00E37385"/>
    <w:rsid w:val="00E37BF3"/>
    <w:rsid w:val="00E47D86"/>
    <w:rsid w:val="00E521EE"/>
    <w:rsid w:val="00E67B0C"/>
    <w:rsid w:val="00E772C0"/>
    <w:rsid w:val="00E77783"/>
    <w:rsid w:val="00E912AF"/>
    <w:rsid w:val="00E93FA4"/>
    <w:rsid w:val="00E975B2"/>
    <w:rsid w:val="00EB14CF"/>
    <w:rsid w:val="00EC4928"/>
    <w:rsid w:val="00EC5E57"/>
    <w:rsid w:val="00EC7E36"/>
    <w:rsid w:val="00ED0818"/>
    <w:rsid w:val="00ED7617"/>
    <w:rsid w:val="00EE5AE0"/>
    <w:rsid w:val="00EF408F"/>
    <w:rsid w:val="00EF532D"/>
    <w:rsid w:val="00F00F84"/>
    <w:rsid w:val="00F01421"/>
    <w:rsid w:val="00F03E11"/>
    <w:rsid w:val="00F03EC4"/>
    <w:rsid w:val="00F11002"/>
    <w:rsid w:val="00F379B7"/>
    <w:rsid w:val="00F447E9"/>
    <w:rsid w:val="00F44D4E"/>
    <w:rsid w:val="00F530FB"/>
    <w:rsid w:val="00F5467E"/>
    <w:rsid w:val="00F72639"/>
    <w:rsid w:val="00F83622"/>
    <w:rsid w:val="00F9145C"/>
    <w:rsid w:val="00F95908"/>
    <w:rsid w:val="00FB3E49"/>
    <w:rsid w:val="00FB4612"/>
    <w:rsid w:val="00FC4360"/>
    <w:rsid w:val="00FC5FE4"/>
    <w:rsid w:val="00FD63E6"/>
    <w:rsid w:val="00FD7D03"/>
    <w:rsid w:val="00FE07D1"/>
    <w:rsid w:val="00FE0998"/>
    <w:rsid w:val="00FE7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75FDE6"/>
  <w15:chartTrackingRefBased/>
  <w15:docId w15:val="{CB6785F8-D0FA-4BE7-939C-5F32B3BF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Subtl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DA5602"/>
    <w:pPr>
      <w:spacing w:line="220" w:lineRule="atLeast"/>
    </w:pPr>
    <w:rPr>
      <w:rFonts w:asciiTheme="minorHAnsi" w:hAnsiTheme="minorHAnsi"/>
      <w:lang w:eastAsia="en-US"/>
    </w:rPr>
  </w:style>
  <w:style w:type="paragraph" w:styleId="berschrift1">
    <w:name w:val="heading 1"/>
    <w:basedOn w:val="Standard"/>
    <w:next w:val="Grundtext"/>
    <w:link w:val="berschrift1Zchn"/>
    <w:uiPriority w:val="9"/>
    <w:qFormat/>
    <w:rsid w:val="00A91C6B"/>
    <w:pPr>
      <w:keepNext/>
      <w:numPr>
        <w:numId w:val="9"/>
      </w:numPr>
      <w:spacing w:after="60"/>
      <w:outlineLvl w:val="0"/>
    </w:pPr>
    <w:rPr>
      <w:rFonts w:eastAsiaTheme="majorEastAsia" w:cs="Arial"/>
      <w:bCs/>
      <w:color w:val="005AA0"/>
      <w:sz w:val="36"/>
      <w:szCs w:val="32"/>
    </w:rPr>
  </w:style>
  <w:style w:type="paragraph" w:styleId="berschrift2">
    <w:name w:val="heading 2"/>
    <w:basedOn w:val="Standard"/>
    <w:next w:val="Grundtext"/>
    <w:link w:val="berschrift2Zchn"/>
    <w:qFormat/>
    <w:rsid w:val="001D6DF6"/>
    <w:pPr>
      <w:keepNext/>
      <w:numPr>
        <w:ilvl w:val="1"/>
        <w:numId w:val="9"/>
      </w:numPr>
      <w:spacing w:after="60"/>
      <w:outlineLvl w:val="1"/>
    </w:pPr>
    <w:rPr>
      <w:rFonts w:eastAsiaTheme="majorEastAsia" w:cs="Arial"/>
      <w:bCs/>
      <w:iCs/>
      <w:color w:val="005AA0"/>
      <w:sz w:val="28"/>
      <w:szCs w:val="28"/>
    </w:rPr>
  </w:style>
  <w:style w:type="paragraph" w:styleId="berschrift3">
    <w:name w:val="heading 3"/>
    <w:basedOn w:val="Standard"/>
    <w:next w:val="Grundtext"/>
    <w:link w:val="berschrift3Zchn"/>
    <w:qFormat/>
    <w:rsid w:val="00706786"/>
    <w:pPr>
      <w:keepNext/>
      <w:numPr>
        <w:ilvl w:val="2"/>
        <w:numId w:val="9"/>
      </w:numPr>
      <w:spacing w:after="60"/>
      <w:outlineLvl w:val="2"/>
    </w:pPr>
    <w:rPr>
      <w:rFonts w:eastAsiaTheme="majorEastAsia" w:cs="Arial"/>
      <w:bCs/>
      <w:color w:val="005AA0"/>
      <w:sz w:val="24"/>
      <w:szCs w:val="26"/>
    </w:rPr>
  </w:style>
  <w:style w:type="paragraph" w:styleId="berschrift4">
    <w:name w:val="heading 4"/>
    <w:basedOn w:val="Standard"/>
    <w:next w:val="Grundtext"/>
    <w:link w:val="berschrift4Zchn"/>
    <w:qFormat/>
    <w:rsid w:val="00706786"/>
    <w:pPr>
      <w:keepNext/>
      <w:numPr>
        <w:ilvl w:val="3"/>
        <w:numId w:val="9"/>
      </w:numPr>
      <w:spacing w:after="60"/>
      <w:outlineLvl w:val="3"/>
    </w:pPr>
    <w:rPr>
      <w:rFonts w:eastAsiaTheme="majorEastAsia" w:cstheme="majorBidi"/>
      <w:bCs/>
      <w:color w:val="005AA0"/>
      <w:szCs w:val="28"/>
    </w:rPr>
  </w:style>
  <w:style w:type="paragraph" w:styleId="berschrift5">
    <w:name w:val="heading 5"/>
    <w:basedOn w:val="Standard"/>
    <w:next w:val="Standard"/>
    <w:link w:val="berschrift5Zchn"/>
    <w:semiHidden/>
    <w:qFormat/>
    <w:rsid w:val="00DA5602"/>
    <w:pPr>
      <w:keepNext/>
      <w:numPr>
        <w:ilvl w:val="4"/>
        <w:numId w:val="9"/>
      </w:numPr>
      <w:outlineLvl w:val="4"/>
    </w:pPr>
    <w:rPr>
      <w:rFonts w:eastAsiaTheme="majorEastAsia" w:cstheme="majorBidi"/>
      <w:bCs/>
      <w:iCs/>
      <w:szCs w:val="26"/>
    </w:rPr>
  </w:style>
  <w:style w:type="paragraph" w:styleId="berschrift6">
    <w:name w:val="heading 6"/>
    <w:basedOn w:val="Standard"/>
    <w:next w:val="Standard"/>
    <w:link w:val="berschrift6Zchn"/>
    <w:semiHidden/>
    <w:qFormat/>
    <w:rsid w:val="00DA5602"/>
    <w:pPr>
      <w:keepNext/>
      <w:numPr>
        <w:ilvl w:val="5"/>
        <w:numId w:val="9"/>
      </w:numPr>
      <w:outlineLvl w:val="5"/>
    </w:pPr>
    <w:rPr>
      <w:rFonts w:eastAsiaTheme="majorEastAsia" w:cstheme="majorBidi"/>
      <w:bCs/>
      <w:szCs w:val="22"/>
    </w:rPr>
  </w:style>
  <w:style w:type="paragraph" w:styleId="berschrift7">
    <w:name w:val="heading 7"/>
    <w:basedOn w:val="Standard"/>
    <w:next w:val="Standard"/>
    <w:link w:val="berschrift7Zchn"/>
    <w:semiHidden/>
    <w:qFormat/>
    <w:rsid w:val="00DA5602"/>
    <w:pPr>
      <w:keepNext/>
      <w:numPr>
        <w:ilvl w:val="6"/>
        <w:numId w:val="9"/>
      </w:numPr>
      <w:outlineLvl w:val="6"/>
    </w:pPr>
    <w:rPr>
      <w:rFonts w:eastAsiaTheme="majorEastAsia" w:cstheme="majorBidi"/>
      <w:szCs w:val="24"/>
    </w:rPr>
  </w:style>
  <w:style w:type="paragraph" w:styleId="berschrift8">
    <w:name w:val="heading 8"/>
    <w:basedOn w:val="Standard"/>
    <w:next w:val="Standard"/>
    <w:link w:val="berschrift8Zchn"/>
    <w:semiHidden/>
    <w:qFormat/>
    <w:rsid w:val="00DA5602"/>
    <w:pPr>
      <w:keepNext/>
      <w:numPr>
        <w:ilvl w:val="7"/>
        <w:numId w:val="9"/>
      </w:numPr>
      <w:outlineLvl w:val="7"/>
    </w:pPr>
    <w:rPr>
      <w:rFonts w:eastAsiaTheme="majorEastAsia" w:cstheme="majorBidi"/>
      <w:iCs/>
      <w:szCs w:val="24"/>
    </w:rPr>
  </w:style>
  <w:style w:type="paragraph" w:styleId="berschrift9">
    <w:name w:val="heading 9"/>
    <w:basedOn w:val="Standard"/>
    <w:next w:val="Standard"/>
    <w:link w:val="berschrift9Zchn"/>
    <w:semiHidden/>
    <w:qFormat/>
    <w:rsid w:val="00DA5602"/>
    <w:pPr>
      <w:keepNext/>
      <w:numPr>
        <w:ilvl w:val="8"/>
        <w:numId w:val="9"/>
      </w:numPr>
      <w:outlineLvl w:val="8"/>
    </w:pPr>
    <w:rPr>
      <w:rFonts w:eastAsiaTheme="majorEastAsia" w:cs="Arial"/>
      <w:szCs w:val="22"/>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iederungbold">
    <w:name w:val="Gliederung bold"/>
    <w:basedOn w:val="Standard"/>
    <w:semiHidden/>
    <w:rsid w:val="00286D0D"/>
    <w:pPr>
      <w:numPr>
        <w:numId w:val="2"/>
      </w:numPr>
    </w:pPr>
    <w:rPr>
      <w:b/>
    </w:rPr>
  </w:style>
  <w:style w:type="paragraph" w:customStyle="1" w:styleId="Logo">
    <w:name w:val="Logo"/>
    <w:basedOn w:val="Kopfzeile"/>
    <w:semiHidden/>
    <w:rsid w:val="00286D0D"/>
  </w:style>
  <w:style w:type="paragraph" w:styleId="Kopfzeile">
    <w:name w:val="header"/>
    <w:basedOn w:val="Standard"/>
    <w:semiHidden/>
    <w:rsid w:val="00286D0D"/>
    <w:pPr>
      <w:tabs>
        <w:tab w:val="center" w:pos="4536"/>
        <w:tab w:val="right" w:pos="9072"/>
      </w:tabs>
    </w:pPr>
  </w:style>
  <w:style w:type="paragraph" w:customStyle="1" w:styleId="Obertitel">
    <w:name w:val="Obertitel"/>
    <w:basedOn w:val="Standardbold"/>
    <w:rsid w:val="002545B3"/>
    <w:pPr>
      <w:spacing w:after="360" w:line="260" w:lineRule="atLeast"/>
    </w:pPr>
    <w:rPr>
      <w:sz w:val="26"/>
    </w:rPr>
  </w:style>
  <w:style w:type="paragraph" w:customStyle="1" w:styleId="Gliederung">
    <w:name w:val="Gliederung"/>
    <w:basedOn w:val="Gliederungbold"/>
    <w:semiHidden/>
    <w:rsid w:val="00286D0D"/>
    <w:pPr>
      <w:numPr>
        <w:ilvl w:val="1"/>
      </w:numPr>
    </w:pPr>
    <w:rPr>
      <w:b w:val="0"/>
    </w:rPr>
  </w:style>
  <w:style w:type="paragraph" w:customStyle="1" w:styleId="Standardbold">
    <w:name w:val="Standard bold"/>
    <w:basedOn w:val="Standard"/>
    <w:next w:val="Standard"/>
    <w:rsid w:val="00B92335"/>
    <w:rPr>
      <w:rFonts w:asciiTheme="majorHAnsi" w:hAnsiTheme="majorHAnsi"/>
    </w:rPr>
  </w:style>
  <w:style w:type="paragraph" w:styleId="Aufzhlungszeichen">
    <w:name w:val="List Bullet"/>
    <w:basedOn w:val="Standard"/>
    <w:rsid w:val="00C04016"/>
    <w:pPr>
      <w:numPr>
        <w:numId w:val="1"/>
      </w:numPr>
      <w:spacing w:line="252" w:lineRule="exact"/>
      <w:ind w:left="357" w:hanging="357"/>
    </w:pPr>
  </w:style>
  <w:style w:type="paragraph" w:styleId="Verzeichnis2">
    <w:name w:val="toc 2"/>
    <w:basedOn w:val="Standard"/>
    <w:next w:val="Standard"/>
    <w:autoRedefine/>
    <w:uiPriority w:val="39"/>
    <w:rsid w:val="005D3BFA"/>
    <w:pPr>
      <w:tabs>
        <w:tab w:val="left" w:pos="567"/>
        <w:tab w:val="right" w:pos="7938"/>
      </w:tabs>
      <w:ind w:left="567" w:hanging="567"/>
    </w:pPr>
  </w:style>
  <w:style w:type="paragraph" w:styleId="Fuzeile">
    <w:name w:val="footer"/>
    <w:basedOn w:val="Standard"/>
    <w:link w:val="FuzeileZchn"/>
    <w:uiPriority w:val="99"/>
    <w:rsid w:val="00286D0D"/>
    <w:pPr>
      <w:tabs>
        <w:tab w:val="right" w:pos="9469"/>
      </w:tabs>
      <w:spacing w:line="200" w:lineRule="atLeast"/>
    </w:pPr>
    <w:rPr>
      <w:sz w:val="16"/>
    </w:rPr>
  </w:style>
  <w:style w:type="paragraph" w:customStyle="1" w:styleId="Aufzhlungszeichenbold">
    <w:name w:val="Aufzählungszeichen bold"/>
    <w:basedOn w:val="Aufzhlungszeichen"/>
    <w:semiHidden/>
    <w:rsid w:val="00286D0D"/>
    <w:rPr>
      <w:b/>
    </w:rPr>
  </w:style>
  <w:style w:type="paragraph" w:customStyle="1" w:styleId="Informationen">
    <w:name w:val="Informationen"/>
    <w:basedOn w:val="Standardbold"/>
    <w:semiHidden/>
    <w:rsid w:val="00286D0D"/>
    <w:pPr>
      <w:pBdr>
        <w:bottom w:val="single" w:sz="2" w:space="10" w:color="auto"/>
      </w:pBdr>
      <w:spacing w:after="60"/>
    </w:pPr>
  </w:style>
  <w:style w:type="paragraph" w:styleId="Verzeichnis1">
    <w:name w:val="toc 1"/>
    <w:basedOn w:val="Standard"/>
    <w:next w:val="Standard"/>
    <w:autoRedefine/>
    <w:uiPriority w:val="39"/>
    <w:rsid w:val="00A138F3"/>
    <w:pPr>
      <w:tabs>
        <w:tab w:val="left" w:pos="567"/>
        <w:tab w:val="right" w:pos="7938"/>
      </w:tabs>
      <w:ind w:left="567" w:hanging="567"/>
    </w:pPr>
  </w:style>
  <w:style w:type="character" w:styleId="Hyperlink">
    <w:name w:val="Hyperlink"/>
    <w:uiPriority w:val="99"/>
    <w:rsid w:val="00286D0D"/>
    <w:rPr>
      <w:color w:val="0000FF"/>
      <w:u w:val="single"/>
    </w:rPr>
  </w:style>
  <w:style w:type="paragraph" w:styleId="Verzeichnis3">
    <w:name w:val="toc 3"/>
    <w:basedOn w:val="Standard"/>
    <w:next w:val="Standard"/>
    <w:autoRedefine/>
    <w:uiPriority w:val="39"/>
    <w:rsid w:val="003D14C7"/>
    <w:pPr>
      <w:tabs>
        <w:tab w:val="left" w:pos="567"/>
        <w:tab w:val="right" w:pos="7938"/>
      </w:tabs>
      <w:ind w:left="567" w:hanging="567"/>
    </w:pPr>
  </w:style>
  <w:style w:type="paragraph" w:styleId="Verzeichnis4">
    <w:name w:val="toc 4"/>
    <w:basedOn w:val="Standard"/>
    <w:next w:val="Standard"/>
    <w:autoRedefine/>
    <w:semiHidden/>
    <w:rsid w:val="00286D0D"/>
    <w:pPr>
      <w:ind w:left="660"/>
    </w:pPr>
  </w:style>
  <w:style w:type="paragraph" w:styleId="Verzeichnis5">
    <w:name w:val="toc 5"/>
    <w:basedOn w:val="Standard"/>
    <w:next w:val="Standard"/>
    <w:autoRedefine/>
    <w:semiHidden/>
    <w:rsid w:val="00286D0D"/>
    <w:pPr>
      <w:ind w:left="880"/>
    </w:pPr>
  </w:style>
  <w:style w:type="paragraph" w:styleId="Verzeichnis6">
    <w:name w:val="toc 6"/>
    <w:basedOn w:val="Standard"/>
    <w:next w:val="Standard"/>
    <w:autoRedefine/>
    <w:semiHidden/>
    <w:rsid w:val="00286D0D"/>
    <w:pPr>
      <w:ind w:left="1100"/>
    </w:pPr>
  </w:style>
  <w:style w:type="paragraph" w:styleId="Verzeichnis7">
    <w:name w:val="toc 7"/>
    <w:basedOn w:val="Standard"/>
    <w:next w:val="Standard"/>
    <w:autoRedefine/>
    <w:semiHidden/>
    <w:rsid w:val="00286D0D"/>
    <w:pPr>
      <w:ind w:left="1320"/>
    </w:pPr>
  </w:style>
  <w:style w:type="paragraph" w:styleId="Verzeichnis8">
    <w:name w:val="toc 8"/>
    <w:basedOn w:val="Standard"/>
    <w:next w:val="Standard"/>
    <w:autoRedefine/>
    <w:semiHidden/>
    <w:rsid w:val="00286D0D"/>
    <w:pPr>
      <w:ind w:left="1540"/>
    </w:pPr>
  </w:style>
  <w:style w:type="paragraph" w:styleId="Verzeichnis9">
    <w:name w:val="toc 9"/>
    <w:basedOn w:val="Standard"/>
    <w:next w:val="Standard"/>
    <w:autoRedefine/>
    <w:semiHidden/>
    <w:rsid w:val="00286D0D"/>
    <w:pPr>
      <w:ind w:left="1760"/>
    </w:pPr>
  </w:style>
  <w:style w:type="paragraph" w:customStyle="1" w:styleId="NormalKeepTogether">
    <w:name w:val="NormalKeepTogether"/>
    <w:basedOn w:val="Standard"/>
    <w:semiHidden/>
    <w:rsid w:val="00A308DF"/>
    <w:pPr>
      <w:keepNext/>
      <w:keepLines/>
    </w:pPr>
  </w:style>
  <w:style w:type="paragraph" w:customStyle="1" w:styleId="zOawDeliveryOption">
    <w:name w:val="zOawDeliveryOption"/>
    <w:basedOn w:val="Standard"/>
    <w:semiHidden/>
    <w:rsid w:val="007022E9"/>
    <w:rPr>
      <w:b/>
    </w:rPr>
  </w:style>
  <w:style w:type="paragraph" w:customStyle="1" w:styleId="zOawRecipient">
    <w:name w:val="zOawRecipient"/>
    <w:basedOn w:val="Standard"/>
    <w:semiHidden/>
    <w:rsid w:val="00286D0D"/>
  </w:style>
  <w:style w:type="paragraph" w:customStyle="1" w:styleId="Dokumentname">
    <w:name w:val="Dokumentname"/>
    <w:basedOn w:val="Standard"/>
    <w:semiHidden/>
    <w:rsid w:val="00286D0D"/>
    <w:pPr>
      <w:spacing w:line="520" w:lineRule="atLeast"/>
    </w:pPr>
    <w:rPr>
      <w:b/>
      <w:sz w:val="44"/>
    </w:rPr>
  </w:style>
  <w:style w:type="paragraph" w:customStyle="1" w:styleId="Themenblock50">
    <w:name w:val="Themenblock 50"/>
    <w:basedOn w:val="Standard"/>
    <w:semiHidden/>
    <w:rsid w:val="00286D0D"/>
    <w:pPr>
      <w:tabs>
        <w:tab w:val="left" w:pos="2835"/>
      </w:tabs>
      <w:ind w:left="2835" w:hanging="2835"/>
    </w:pPr>
  </w:style>
  <w:style w:type="paragraph" w:customStyle="1" w:styleId="Themenblock75">
    <w:name w:val="Themenblock 75"/>
    <w:basedOn w:val="Standard"/>
    <w:semiHidden/>
    <w:rsid w:val="00286D0D"/>
    <w:pPr>
      <w:tabs>
        <w:tab w:val="left" w:pos="4253"/>
      </w:tabs>
      <w:ind w:left="4253" w:hanging="4253"/>
    </w:pPr>
  </w:style>
  <w:style w:type="paragraph" w:styleId="Titel">
    <w:name w:val="Title"/>
    <w:basedOn w:val="Standard"/>
    <w:link w:val="TitelZchn"/>
    <w:qFormat/>
    <w:rsid w:val="00DA5602"/>
    <w:pPr>
      <w:spacing w:before="120" w:line="400" w:lineRule="atLeast"/>
      <w:outlineLvl w:val="0"/>
    </w:pPr>
    <w:rPr>
      <w:rFonts w:eastAsiaTheme="majorEastAsia" w:cs="Arial"/>
      <w:bCs/>
      <w:color w:val="005AA0"/>
      <w:sz w:val="72"/>
      <w:szCs w:val="32"/>
    </w:rPr>
  </w:style>
  <w:style w:type="paragraph" w:customStyle="1" w:styleId="Betreff">
    <w:name w:val="Betreff"/>
    <w:basedOn w:val="Standard"/>
    <w:semiHidden/>
    <w:rsid w:val="00286D0D"/>
    <w:rPr>
      <w:b/>
    </w:rPr>
  </w:style>
  <w:style w:type="paragraph" w:styleId="Aufzhlungszeichen2">
    <w:name w:val="List Bullet 2"/>
    <w:basedOn w:val="Standard"/>
    <w:semiHidden/>
    <w:rsid w:val="00FE0998"/>
    <w:pPr>
      <w:numPr>
        <w:numId w:val="3"/>
      </w:numPr>
      <w:spacing w:line="252" w:lineRule="exact"/>
      <w:ind w:left="714" w:hanging="357"/>
    </w:pPr>
  </w:style>
  <w:style w:type="paragraph" w:styleId="Aufzhlungszeichen3">
    <w:name w:val="List Bullet 3"/>
    <w:basedOn w:val="Standard"/>
    <w:semiHidden/>
    <w:rsid w:val="00FE0998"/>
    <w:pPr>
      <w:numPr>
        <w:numId w:val="4"/>
      </w:numPr>
      <w:spacing w:line="252" w:lineRule="exact"/>
      <w:ind w:left="1071" w:hanging="357"/>
    </w:pPr>
  </w:style>
  <w:style w:type="paragraph" w:styleId="Aufzhlungszeichen4">
    <w:name w:val="List Bullet 4"/>
    <w:basedOn w:val="Standard"/>
    <w:semiHidden/>
    <w:rsid w:val="00FE0998"/>
    <w:pPr>
      <w:numPr>
        <w:numId w:val="5"/>
      </w:numPr>
      <w:spacing w:line="252" w:lineRule="exact"/>
      <w:ind w:left="1429" w:hanging="357"/>
    </w:pPr>
  </w:style>
  <w:style w:type="paragraph" w:styleId="Aufzhlungszeichen5">
    <w:name w:val="List Bullet 5"/>
    <w:basedOn w:val="Standard"/>
    <w:semiHidden/>
    <w:rsid w:val="00FE0998"/>
    <w:pPr>
      <w:numPr>
        <w:numId w:val="6"/>
      </w:numPr>
      <w:spacing w:line="252" w:lineRule="exact"/>
      <w:ind w:left="1843" w:hanging="357"/>
    </w:pPr>
  </w:style>
  <w:style w:type="paragraph" w:styleId="Dokumentstruktur">
    <w:name w:val="Document Map"/>
    <w:basedOn w:val="Standard"/>
    <w:semiHidden/>
    <w:rsid w:val="00286D0D"/>
    <w:pPr>
      <w:shd w:val="clear" w:color="auto" w:fill="000080"/>
    </w:pPr>
    <w:rPr>
      <w:rFonts w:ascii="Tahoma" w:hAnsi="Tahoma" w:cs="Tahoma"/>
    </w:rPr>
  </w:style>
  <w:style w:type="paragraph" w:styleId="Listennummer">
    <w:name w:val="List Number"/>
    <w:basedOn w:val="Standard"/>
    <w:uiPriority w:val="3"/>
    <w:rsid w:val="008E3AAD"/>
    <w:pPr>
      <w:numPr>
        <w:numId w:val="7"/>
      </w:numPr>
      <w:tabs>
        <w:tab w:val="clear" w:pos="360"/>
      </w:tabs>
      <w:ind w:left="357" w:hanging="357"/>
      <w:contextualSpacing/>
    </w:pPr>
  </w:style>
  <w:style w:type="character" w:customStyle="1" w:styleId="berschrift1Zchn">
    <w:name w:val="Überschrift 1 Zchn"/>
    <w:link w:val="berschrift1"/>
    <w:uiPriority w:val="9"/>
    <w:rsid w:val="00A91C6B"/>
    <w:rPr>
      <w:rFonts w:asciiTheme="minorHAnsi" w:eastAsiaTheme="majorEastAsia" w:hAnsiTheme="minorHAnsi" w:cs="Arial"/>
      <w:bCs/>
      <w:color w:val="005AA0"/>
      <w:sz w:val="36"/>
      <w:szCs w:val="32"/>
      <w:lang w:eastAsia="en-US"/>
    </w:rPr>
  </w:style>
  <w:style w:type="character" w:customStyle="1" w:styleId="berschrift2Zchn">
    <w:name w:val="Überschrift 2 Zchn"/>
    <w:link w:val="berschrift2"/>
    <w:rsid w:val="001D6DF6"/>
    <w:rPr>
      <w:rFonts w:asciiTheme="minorHAnsi" w:eastAsiaTheme="majorEastAsia" w:hAnsiTheme="minorHAnsi" w:cs="Arial"/>
      <w:bCs/>
      <w:iCs/>
      <w:color w:val="005AA0"/>
      <w:sz w:val="28"/>
      <w:szCs w:val="28"/>
      <w:lang w:eastAsia="en-US"/>
    </w:rPr>
  </w:style>
  <w:style w:type="paragraph" w:styleId="Listenabsatz">
    <w:name w:val="List Paragraph"/>
    <w:basedOn w:val="Standard"/>
    <w:rsid w:val="00DA5602"/>
    <w:pPr>
      <w:ind w:left="720"/>
      <w:contextualSpacing/>
    </w:pPr>
  </w:style>
  <w:style w:type="paragraph" w:customStyle="1" w:styleId="Grundtext">
    <w:name w:val="Grundtext"/>
    <w:basedOn w:val="Standard"/>
    <w:link w:val="GrundtextZchn"/>
    <w:qFormat/>
    <w:rsid w:val="00DA5602"/>
    <w:pPr>
      <w:spacing w:after="220"/>
    </w:pPr>
  </w:style>
  <w:style w:type="character" w:styleId="IntensiveHervorhebung">
    <w:name w:val="Intense Emphasis"/>
    <w:rsid w:val="00DA5602"/>
    <w:rPr>
      <w:i/>
      <w:iCs/>
      <w:color w:val="000000"/>
      <w:lang w:val="de-CH"/>
    </w:rPr>
  </w:style>
  <w:style w:type="character" w:styleId="IntensiverVerweis">
    <w:name w:val="Intense Reference"/>
    <w:rsid w:val="00DA5602"/>
    <w:rPr>
      <w:b/>
      <w:bCs/>
      <w:smallCaps/>
      <w:color w:val="000000"/>
      <w:spacing w:val="5"/>
      <w:lang w:val="de-CH"/>
    </w:rPr>
  </w:style>
  <w:style w:type="paragraph" w:styleId="IntensivesZitat">
    <w:name w:val="Intense Quote"/>
    <w:basedOn w:val="Standard"/>
    <w:next w:val="Standard"/>
    <w:link w:val="IntensivesZitatZchn"/>
    <w:rsid w:val="00DA5602"/>
    <w:pPr>
      <w:pBdr>
        <w:top w:val="single" w:sz="4" w:space="10" w:color="000000"/>
        <w:bottom w:val="single" w:sz="4" w:space="10" w:color="000000"/>
      </w:pBdr>
      <w:spacing w:before="360" w:after="360"/>
      <w:ind w:left="864" w:right="864"/>
      <w:jc w:val="center"/>
    </w:pPr>
    <w:rPr>
      <w:rFonts w:ascii="Arial" w:hAnsi="Arial"/>
      <w:i/>
      <w:iCs/>
      <w:color w:val="000000"/>
      <w:sz w:val="22"/>
    </w:rPr>
  </w:style>
  <w:style w:type="character" w:customStyle="1" w:styleId="IntensivesZitatZchn">
    <w:name w:val="Intensives Zitat Zchn"/>
    <w:link w:val="IntensivesZitat"/>
    <w:rsid w:val="00DA5602"/>
    <w:rPr>
      <w:rFonts w:ascii="Arial" w:hAnsi="Arial"/>
      <w:i/>
      <w:iCs/>
      <w:color w:val="000000"/>
      <w:sz w:val="22"/>
      <w:lang w:eastAsia="en-US"/>
    </w:rPr>
  </w:style>
  <w:style w:type="paragraph" w:styleId="Inhaltsverzeichnisberschrift">
    <w:name w:val="TOC Heading"/>
    <w:basedOn w:val="berschrift1"/>
    <w:next w:val="Standard"/>
    <w:uiPriority w:val="39"/>
    <w:rsid w:val="00DA5602"/>
    <w:pPr>
      <w:keepLines/>
      <w:numPr>
        <w:numId w:val="0"/>
      </w:numPr>
      <w:spacing w:before="240" w:after="0" w:line="259" w:lineRule="auto"/>
      <w:outlineLvl w:val="9"/>
    </w:pPr>
    <w:rPr>
      <w:b/>
      <w:bCs w:val="0"/>
      <w:color w:val="000000"/>
      <w:sz w:val="32"/>
      <w:lang w:eastAsia="de-CH"/>
    </w:rPr>
  </w:style>
  <w:style w:type="paragraph" w:styleId="Sprechblasentext">
    <w:name w:val="Balloon Text"/>
    <w:basedOn w:val="Standard"/>
    <w:link w:val="SprechblasentextZchn"/>
    <w:semiHidden/>
    <w:unhideWhenUsed/>
    <w:rsid w:val="00EF532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532D"/>
    <w:rPr>
      <w:rFonts w:ascii="Segoe UI" w:hAnsi="Segoe UI" w:cs="Segoe UI"/>
      <w:sz w:val="18"/>
      <w:szCs w:val="18"/>
      <w:lang w:val="de-CH" w:eastAsia="en-US"/>
    </w:rPr>
  </w:style>
  <w:style w:type="paragraph" w:styleId="Listennummer2">
    <w:name w:val="List Number 2"/>
    <w:basedOn w:val="Standard"/>
    <w:semiHidden/>
    <w:rsid w:val="008E3AAD"/>
    <w:pPr>
      <w:numPr>
        <w:numId w:val="8"/>
      </w:numPr>
      <w:tabs>
        <w:tab w:val="clear" w:pos="643"/>
      </w:tabs>
      <w:ind w:left="714" w:hanging="357"/>
      <w:contextualSpacing/>
    </w:pPr>
  </w:style>
  <w:style w:type="character" w:customStyle="1" w:styleId="berschrift3Zchn">
    <w:name w:val="Überschrift 3 Zchn"/>
    <w:basedOn w:val="Absatz-Standardschriftart"/>
    <w:link w:val="berschrift3"/>
    <w:rsid w:val="00706786"/>
    <w:rPr>
      <w:rFonts w:asciiTheme="minorHAnsi" w:eastAsiaTheme="majorEastAsia" w:hAnsiTheme="minorHAnsi" w:cs="Arial"/>
      <w:bCs/>
      <w:color w:val="005AA0"/>
      <w:sz w:val="24"/>
      <w:szCs w:val="26"/>
      <w:lang w:val="de-CH" w:eastAsia="en-US"/>
    </w:rPr>
  </w:style>
  <w:style w:type="character" w:customStyle="1" w:styleId="berschrift4Zchn">
    <w:name w:val="Überschrift 4 Zchn"/>
    <w:basedOn w:val="Absatz-Standardschriftart"/>
    <w:link w:val="berschrift4"/>
    <w:rsid w:val="00706786"/>
    <w:rPr>
      <w:rFonts w:asciiTheme="minorHAnsi" w:eastAsiaTheme="majorEastAsia" w:hAnsiTheme="minorHAnsi" w:cstheme="majorBidi"/>
      <w:bCs/>
      <w:color w:val="005AA0"/>
      <w:szCs w:val="28"/>
      <w:lang w:val="de-CH" w:eastAsia="en-US"/>
    </w:rPr>
  </w:style>
  <w:style w:type="character" w:customStyle="1" w:styleId="berschrift5Zchn">
    <w:name w:val="Überschrift 5 Zchn"/>
    <w:basedOn w:val="Absatz-Standardschriftart"/>
    <w:link w:val="berschrift5"/>
    <w:semiHidden/>
    <w:rsid w:val="00DA5602"/>
    <w:rPr>
      <w:rFonts w:asciiTheme="minorHAnsi" w:eastAsiaTheme="majorEastAsia" w:hAnsiTheme="minorHAnsi" w:cstheme="majorBidi"/>
      <w:bCs/>
      <w:iCs/>
      <w:szCs w:val="26"/>
      <w:lang w:val="de-CH" w:eastAsia="en-US"/>
    </w:rPr>
  </w:style>
  <w:style w:type="character" w:customStyle="1" w:styleId="berschrift6Zchn">
    <w:name w:val="Überschrift 6 Zchn"/>
    <w:basedOn w:val="Absatz-Standardschriftart"/>
    <w:link w:val="berschrift6"/>
    <w:semiHidden/>
    <w:rsid w:val="00DA5602"/>
    <w:rPr>
      <w:rFonts w:asciiTheme="minorHAnsi" w:eastAsiaTheme="majorEastAsia" w:hAnsiTheme="minorHAnsi" w:cstheme="majorBidi"/>
      <w:bCs/>
      <w:szCs w:val="22"/>
      <w:lang w:val="de-CH" w:eastAsia="en-US"/>
    </w:rPr>
  </w:style>
  <w:style w:type="character" w:customStyle="1" w:styleId="berschrift7Zchn">
    <w:name w:val="Überschrift 7 Zchn"/>
    <w:basedOn w:val="Absatz-Standardschriftart"/>
    <w:link w:val="berschrift7"/>
    <w:semiHidden/>
    <w:rsid w:val="00DA5602"/>
    <w:rPr>
      <w:rFonts w:asciiTheme="minorHAnsi" w:eastAsiaTheme="majorEastAsia" w:hAnsiTheme="minorHAnsi" w:cstheme="majorBidi"/>
      <w:szCs w:val="24"/>
      <w:lang w:val="de-CH" w:eastAsia="en-US"/>
    </w:rPr>
  </w:style>
  <w:style w:type="character" w:customStyle="1" w:styleId="berschrift8Zchn">
    <w:name w:val="Überschrift 8 Zchn"/>
    <w:basedOn w:val="Absatz-Standardschriftart"/>
    <w:link w:val="berschrift8"/>
    <w:semiHidden/>
    <w:rsid w:val="00DA5602"/>
    <w:rPr>
      <w:rFonts w:asciiTheme="minorHAnsi" w:eastAsiaTheme="majorEastAsia" w:hAnsiTheme="minorHAnsi" w:cstheme="majorBidi"/>
      <w:iCs/>
      <w:szCs w:val="24"/>
      <w:lang w:val="de-CH" w:eastAsia="en-US"/>
    </w:rPr>
  </w:style>
  <w:style w:type="character" w:customStyle="1" w:styleId="berschrift9Zchn">
    <w:name w:val="Überschrift 9 Zchn"/>
    <w:basedOn w:val="Absatz-Standardschriftart"/>
    <w:link w:val="berschrift9"/>
    <w:semiHidden/>
    <w:rsid w:val="00DA5602"/>
    <w:rPr>
      <w:rFonts w:asciiTheme="minorHAnsi" w:eastAsiaTheme="majorEastAsia" w:hAnsiTheme="minorHAnsi" w:cs="Arial"/>
      <w:szCs w:val="22"/>
      <w:lang w:val="de-CH" w:eastAsia="en-US"/>
    </w:rPr>
  </w:style>
  <w:style w:type="paragraph" w:styleId="Beschriftung">
    <w:name w:val="caption"/>
    <w:basedOn w:val="Standard"/>
    <w:next w:val="Standard"/>
    <w:unhideWhenUsed/>
    <w:qFormat/>
    <w:rsid w:val="00DA5602"/>
    <w:pPr>
      <w:spacing w:after="200" w:line="240" w:lineRule="auto"/>
    </w:pPr>
    <w:rPr>
      <w:i/>
      <w:iCs/>
      <w:color w:val="242852" w:themeColor="text2"/>
      <w:sz w:val="18"/>
      <w:szCs w:val="18"/>
    </w:rPr>
  </w:style>
  <w:style w:type="character" w:customStyle="1" w:styleId="TitelZchn">
    <w:name w:val="Titel Zchn"/>
    <w:basedOn w:val="Absatz-Standardschriftart"/>
    <w:link w:val="Titel"/>
    <w:rsid w:val="00DA5602"/>
    <w:rPr>
      <w:rFonts w:asciiTheme="minorHAnsi" w:eastAsiaTheme="majorEastAsia" w:hAnsiTheme="minorHAnsi" w:cs="Arial"/>
      <w:bCs/>
      <w:color w:val="005AA0"/>
      <w:sz w:val="72"/>
      <w:szCs w:val="32"/>
      <w:lang w:val="de-CH" w:eastAsia="en-US"/>
    </w:rPr>
  </w:style>
  <w:style w:type="paragraph" w:styleId="Untertitel">
    <w:name w:val="Subtitle"/>
    <w:basedOn w:val="Standard"/>
    <w:next w:val="Standard"/>
    <w:link w:val="UntertitelZchn"/>
    <w:semiHidden/>
    <w:qFormat/>
    <w:rsid w:val="00DA5602"/>
    <w:pPr>
      <w:numPr>
        <w:ilvl w:val="1"/>
      </w:num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semiHidden/>
    <w:rsid w:val="00DA5602"/>
    <w:rPr>
      <w:rFonts w:asciiTheme="minorHAnsi" w:eastAsiaTheme="minorEastAsia" w:hAnsiTheme="minorHAnsi" w:cstheme="minorBidi"/>
      <w:color w:val="5A5A5A" w:themeColor="text1" w:themeTint="A5"/>
      <w:spacing w:val="15"/>
      <w:sz w:val="22"/>
      <w:szCs w:val="22"/>
      <w:lang w:val="de-CH" w:eastAsia="en-US"/>
    </w:rPr>
  </w:style>
  <w:style w:type="character" w:styleId="Fett">
    <w:name w:val="Strong"/>
    <w:basedOn w:val="Absatz-Standardschriftart"/>
    <w:semiHidden/>
    <w:qFormat/>
    <w:rsid w:val="00DA5602"/>
    <w:rPr>
      <w:b/>
      <w:bCs/>
      <w:lang w:val="de-CH"/>
    </w:rPr>
  </w:style>
  <w:style w:type="character" w:styleId="Hervorhebung">
    <w:name w:val="Emphasis"/>
    <w:basedOn w:val="Absatz-Standardschriftart"/>
    <w:semiHidden/>
    <w:qFormat/>
    <w:rsid w:val="00DA5602"/>
    <w:rPr>
      <w:i/>
      <w:iCs/>
      <w:lang w:val="de-CH"/>
    </w:rPr>
  </w:style>
  <w:style w:type="paragraph" w:styleId="KeinLeerraum">
    <w:name w:val="No Spacing"/>
    <w:link w:val="KeinLeerraumZchn"/>
    <w:uiPriority w:val="1"/>
    <w:rsid w:val="00DA5602"/>
    <w:rPr>
      <w:rFonts w:asciiTheme="minorHAnsi" w:hAnsiTheme="minorHAnsi"/>
      <w:lang w:eastAsia="en-US"/>
    </w:rPr>
  </w:style>
  <w:style w:type="paragraph" w:styleId="Zitat">
    <w:name w:val="Quote"/>
    <w:basedOn w:val="Standard"/>
    <w:next w:val="Standard"/>
    <w:link w:val="ZitatZchn"/>
    <w:semiHidden/>
    <w:qFormat/>
    <w:rsid w:val="00DA560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semiHidden/>
    <w:rsid w:val="00DA5602"/>
    <w:rPr>
      <w:rFonts w:asciiTheme="minorHAnsi" w:hAnsiTheme="minorHAnsi"/>
      <w:i/>
      <w:iCs/>
      <w:color w:val="404040" w:themeColor="text1" w:themeTint="BF"/>
      <w:lang w:val="de-CH" w:eastAsia="en-US"/>
    </w:rPr>
  </w:style>
  <w:style w:type="character" w:styleId="SchwacheHervorhebung">
    <w:name w:val="Subtle Emphasis"/>
    <w:basedOn w:val="Absatz-Standardschriftart"/>
    <w:semiHidden/>
    <w:qFormat/>
    <w:rsid w:val="00DA5602"/>
    <w:rPr>
      <w:i/>
      <w:iCs/>
      <w:color w:val="404040" w:themeColor="text1" w:themeTint="BF"/>
      <w:lang w:val="de-CH"/>
    </w:rPr>
  </w:style>
  <w:style w:type="character" w:styleId="SchwacherVerweis">
    <w:name w:val="Subtle Reference"/>
    <w:basedOn w:val="Absatz-Standardschriftart"/>
    <w:semiHidden/>
    <w:qFormat/>
    <w:rsid w:val="00DA5602"/>
    <w:rPr>
      <w:smallCaps/>
      <w:color w:val="5A5A5A" w:themeColor="text1" w:themeTint="A5"/>
      <w:lang w:val="de-CH"/>
    </w:rPr>
  </w:style>
  <w:style w:type="character" w:styleId="Buchtitel">
    <w:name w:val="Book Title"/>
    <w:basedOn w:val="Absatz-Standardschriftart"/>
    <w:semiHidden/>
    <w:qFormat/>
    <w:rsid w:val="00DA5602"/>
    <w:rPr>
      <w:b/>
      <w:bCs/>
      <w:i/>
      <w:iCs/>
      <w:spacing w:val="5"/>
      <w:lang w:val="de-CH"/>
    </w:rPr>
  </w:style>
  <w:style w:type="paragraph" w:customStyle="1" w:styleId="UntertitelWWZ">
    <w:name w:val="Untertitel WWZ"/>
    <w:basedOn w:val="Grundtext"/>
    <w:next w:val="Untertitel"/>
    <w:link w:val="UntertitelWWZZchn"/>
    <w:qFormat/>
    <w:rsid w:val="00951FB7"/>
    <w:rPr>
      <w:color w:val="005AA0"/>
      <w:sz w:val="36"/>
    </w:rPr>
  </w:style>
  <w:style w:type="character" w:customStyle="1" w:styleId="GrundtextZchn">
    <w:name w:val="Grundtext Zchn"/>
    <w:basedOn w:val="Absatz-Standardschriftart"/>
    <w:link w:val="Grundtext"/>
    <w:rsid w:val="00951FB7"/>
    <w:rPr>
      <w:rFonts w:asciiTheme="minorHAnsi" w:hAnsiTheme="minorHAnsi"/>
      <w:lang w:val="de-CH" w:eastAsia="en-US"/>
    </w:rPr>
  </w:style>
  <w:style w:type="character" w:customStyle="1" w:styleId="UntertitelWWZZchn">
    <w:name w:val="Untertitel WWZ Zchn"/>
    <w:basedOn w:val="GrundtextZchn"/>
    <w:link w:val="UntertitelWWZ"/>
    <w:rsid w:val="00951FB7"/>
    <w:rPr>
      <w:rFonts w:asciiTheme="minorHAnsi" w:hAnsiTheme="minorHAnsi"/>
      <w:color w:val="005AA0"/>
      <w:sz w:val="36"/>
      <w:lang w:val="de-CH" w:eastAsia="en-US"/>
    </w:rPr>
  </w:style>
  <w:style w:type="character" w:customStyle="1" w:styleId="KeinLeerraumZchn">
    <w:name w:val="Kein Leerraum Zchn"/>
    <w:basedOn w:val="Absatz-Standardschriftart"/>
    <w:link w:val="KeinLeerraum"/>
    <w:uiPriority w:val="1"/>
    <w:rsid w:val="00BC0173"/>
    <w:rPr>
      <w:rFonts w:asciiTheme="minorHAnsi" w:hAnsiTheme="minorHAnsi"/>
      <w:lang w:val="de-CH" w:eastAsia="en-US"/>
    </w:rPr>
  </w:style>
  <w:style w:type="character" w:customStyle="1" w:styleId="FuzeileZchn">
    <w:name w:val="Fußzeile Zchn"/>
    <w:basedOn w:val="Absatz-Standardschriftart"/>
    <w:link w:val="Fuzeile"/>
    <w:uiPriority w:val="99"/>
    <w:rsid w:val="00FD63E6"/>
    <w:rPr>
      <w:rFonts w:asciiTheme="minorHAnsi" w:hAnsiTheme="minorHAnsi"/>
      <w:sz w:val="16"/>
      <w:lang w:val="de-CH" w:eastAsia="en-US"/>
    </w:rPr>
  </w:style>
  <w:style w:type="paragraph" w:customStyle="1" w:styleId="IPABerichtTitel">
    <w:name w:val="IPA Bericht Titel"/>
    <w:basedOn w:val="Standard"/>
    <w:link w:val="IPABerichtTitelZchn"/>
    <w:qFormat/>
    <w:rsid w:val="004430A8"/>
    <w:rPr>
      <w:color w:val="005AA0"/>
      <w:sz w:val="72"/>
    </w:rPr>
  </w:style>
  <w:style w:type="table" w:styleId="Tabellenraster">
    <w:name w:val="Table Grid"/>
    <w:basedOn w:val="NormaleTabelle"/>
    <w:rsid w:val="001D6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BerichtTitelZchn">
    <w:name w:val="IPA Bericht Titel Zchn"/>
    <w:basedOn w:val="Absatz-Standardschriftart"/>
    <w:link w:val="IPABerichtTitel"/>
    <w:rsid w:val="004430A8"/>
    <w:rPr>
      <w:rFonts w:asciiTheme="minorHAnsi" w:hAnsiTheme="minorHAnsi"/>
      <w:color w:val="005AA0"/>
      <w:sz w:val="72"/>
      <w:lang w:val="de-CH" w:eastAsia="en-US"/>
    </w:rPr>
  </w:style>
  <w:style w:type="table" w:styleId="Listentabelle7farbigAkzent3">
    <w:name w:val="List Table 7 Colorful Accent 3"/>
    <w:basedOn w:val="NormaleTabelle"/>
    <w:uiPriority w:val="52"/>
    <w:rsid w:val="00BB1D69"/>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5A42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extSpeziell">
    <w:name w:val="Text Speziell"/>
    <w:basedOn w:val="Untertitel"/>
    <w:link w:val="TextSpeziellZchn"/>
    <w:qFormat/>
    <w:rsid w:val="00706786"/>
    <w:pPr>
      <w:jc w:val="center"/>
    </w:pPr>
    <w:rPr>
      <w:rFonts w:ascii="Segoe UI" w:hAnsi="Segoe UI" w:cs="Segoe UI"/>
    </w:rPr>
  </w:style>
  <w:style w:type="character" w:customStyle="1" w:styleId="TextSpeziellZchn">
    <w:name w:val="Text Speziell Zchn"/>
    <w:basedOn w:val="UntertitelZchn"/>
    <w:link w:val="TextSpeziell"/>
    <w:rsid w:val="00706786"/>
    <w:rPr>
      <w:rFonts w:ascii="Segoe UI" w:eastAsiaTheme="minorEastAsia" w:hAnsi="Segoe UI" w:cs="Segoe UI"/>
      <w:color w:val="5A5A5A" w:themeColor="text1" w:themeTint="A5"/>
      <w:spacing w:val="15"/>
      <w:sz w:val="22"/>
      <w:szCs w:val="22"/>
      <w:lang w:val="de-CH" w:eastAsia="en-US"/>
    </w:rPr>
  </w:style>
  <w:style w:type="character" w:styleId="BesuchterLink">
    <w:name w:val="FollowedHyperlink"/>
    <w:basedOn w:val="Absatz-Standardschriftart"/>
    <w:uiPriority w:val="99"/>
    <w:semiHidden/>
    <w:unhideWhenUsed/>
    <w:rsid w:val="0032528E"/>
    <w:rPr>
      <w:color w:val="954F72"/>
      <w:u w:val="single"/>
      <w:lang w:val="de-CH"/>
    </w:rPr>
  </w:style>
  <w:style w:type="paragraph" w:customStyle="1" w:styleId="msonormal0">
    <w:name w:val="msonormal"/>
    <w:basedOn w:val="Standard"/>
    <w:rsid w:val="0032528E"/>
    <w:pPr>
      <w:spacing w:before="100" w:beforeAutospacing="1" w:after="100" w:afterAutospacing="1" w:line="240" w:lineRule="auto"/>
    </w:pPr>
    <w:rPr>
      <w:rFonts w:ascii="Times New Roman" w:hAnsi="Times New Roman"/>
      <w:sz w:val="24"/>
      <w:szCs w:val="24"/>
      <w:lang w:eastAsia="de-CH"/>
    </w:rPr>
  </w:style>
  <w:style w:type="paragraph" w:customStyle="1" w:styleId="xl65">
    <w:name w:val="xl65"/>
    <w:basedOn w:val="Standard"/>
    <w:rsid w:val="00325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66">
    <w:name w:val="xl66"/>
    <w:basedOn w:val="Standard"/>
    <w:rsid w:val="0032528E"/>
    <w:pPr>
      <w:spacing w:before="100" w:beforeAutospacing="1" w:after="100" w:afterAutospacing="1" w:line="240" w:lineRule="auto"/>
      <w:jc w:val="center"/>
    </w:pPr>
    <w:rPr>
      <w:rFonts w:ascii="Times New Roman" w:hAnsi="Times New Roman"/>
      <w:sz w:val="24"/>
      <w:szCs w:val="24"/>
      <w:lang w:eastAsia="de-CH"/>
    </w:rPr>
  </w:style>
  <w:style w:type="paragraph" w:customStyle="1" w:styleId="xl67">
    <w:name w:val="xl67"/>
    <w:basedOn w:val="Standard"/>
    <w:rsid w:val="00325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68">
    <w:name w:val="xl68"/>
    <w:basedOn w:val="Standard"/>
    <w:rsid w:val="0032528E"/>
    <w:pPr>
      <w:pBdr>
        <w:top w:val="single" w:sz="4" w:space="0" w:color="auto"/>
        <w:left w:val="single" w:sz="4" w:space="0" w:color="auto"/>
        <w:bottom w:val="single" w:sz="4" w:space="0" w:color="auto"/>
        <w:right w:val="single" w:sz="4" w:space="0" w:color="auto"/>
      </w:pBdr>
      <w:shd w:val="clear" w:color="000000" w:fill="E6B30B"/>
      <w:spacing w:before="100" w:beforeAutospacing="1" w:after="100" w:afterAutospacing="1" w:line="240" w:lineRule="auto"/>
    </w:pPr>
    <w:rPr>
      <w:rFonts w:ascii="Times New Roman" w:hAnsi="Times New Roman"/>
      <w:sz w:val="24"/>
      <w:szCs w:val="24"/>
      <w:lang w:eastAsia="de-CH"/>
    </w:rPr>
  </w:style>
  <w:style w:type="paragraph" w:customStyle="1" w:styleId="xl69">
    <w:name w:val="xl69"/>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0">
    <w:name w:val="xl70"/>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1">
    <w:name w:val="xl71"/>
    <w:basedOn w:val="Standard"/>
    <w:rsid w:val="0032528E"/>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2">
    <w:name w:val="xl72"/>
    <w:basedOn w:val="Standard"/>
    <w:rsid w:val="0032528E"/>
    <w:pP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73">
    <w:name w:val="xl73"/>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74">
    <w:name w:val="xl74"/>
    <w:basedOn w:val="Standard"/>
    <w:rsid w:val="0032528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75">
    <w:name w:val="xl75"/>
    <w:basedOn w:val="Standard"/>
    <w:rsid w:val="0032528E"/>
    <w:pPr>
      <w:pBdr>
        <w:top w:val="single" w:sz="4" w:space="0" w:color="auto"/>
        <w:left w:val="single" w:sz="4" w:space="0" w:color="auto"/>
        <w:bottom w:val="single" w:sz="4" w:space="0" w:color="auto"/>
      </w:pBdr>
      <w:shd w:val="clear" w:color="000000" w:fill="4EB4ED"/>
      <w:spacing w:before="100" w:beforeAutospacing="1" w:after="100" w:afterAutospacing="1" w:line="240" w:lineRule="auto"/>
    </w:pPr>
    <w:rPr>
      <w:rFonts w:ascii="Times New Roman" w:hAnsi="Times New Roman"/>
      <w:b/>
      <w:bCs/>
      <w:sz w:val="24"/>
      <w:szCs w:val="24"/>
      <w:lang w:eastAsia="de-CH"/>
    </w:rPr>
  </w:style>
  <w:style w:type="paragraph" w:customStyle="1" w:styleId="xl76">
    <w:name w:val="xl76"/>
    <w:basedOn w:val="Standard"/>
    <w:rsid w:val="0032528E"/>
    <w:pPr>
      <w:pBdr>
        <w:top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7">
    <w:name w:val="xl77"/>
    <w:basedOn w:val="Standard"/>
    <w:rsid w:val="0032528E"/>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78">
    <w:name w:val="xl78"/>
    <w:basedOn w:val="Standard"/>
    <w:rsid w:val="0032528E"/>
    <w:pPr>
      <w:pBdr>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79">
    <w:name w:val="xl79"/>
    <w:basedOn w:val="Standard"/>
    <w:rsid w:val="0032528E"/>
    <w:pPr>
      <w:pBdr>
        <w:left w:val="single" w:sz="4" w:space="0" w:color="auto"/>
        <w:bottom w:val="single" w:sz="4" w:space="0" w:color="auto"/>
        <w:right w:val="single" w:sz="4" w:space="0" w:color="auto"/>
      </w:pBdr>
      <w:shd w:val="clear" w:color="000000" w:fill="4EB4ED"/>
      <w:spacing w:before="100" w:beforeAutospacing="1" w:after="100" w:afterAutospacing="1" w:line="240" w:lineRule="auto"/>
      <w:jc w:val="center"/>
    </w:pPr>
    <w:rPr>
      <w:rFonts w:ascii="Times New Roman" w:hAnsi="Times New Roman"/>
      <w:sz w:val="24"/>
      <w:szCs w:val="24"/>
      <w:lang w:eastAsia="de-CH"/>
    </w:rPr>
  </w:style>
  <w:style w:type="paragraph" w:customStyle="1" w:styleId="xl80">
    <w:name w:val="xl80"/>
    <w:basedOn w:val="Standard"/>
    <w:rsid w:val="0032528E"/>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81">
    <w:name w:val="xl81"/>
    <w:basedOn w:val="Standard"/>
    <w:rsid w:val="0032528E"/>
    <w:pPr>
      <w:pBdr>
        <w:top w:val="single" w:sz="4" w:space="0" w:color="auto"/>
        <w:left w:val="single" w:sz="4" w:space="0" w:color="auto"/>
        <w:bottom w:val="single" w:sz="4" w:space="0" w:color="auto"/>
        <w:right w:val="single" w:sz="4" w:space="0" w:color="auto"/>
      </w:pBdr>
      <w:shd w:val="clear" w:color="000000" w:fill="4EB4ED"/>
      <w:spacing w:before="100" w:beforeAutospacing="1" w:after="100" w:afterAutospacing="1" w:line="240" w:lineRule="auto"/>
    </w:pPr>
    <w:rPr>
      <w:rFonts w:ascii="Times New Roman" w:hAnsi="Times New Roman"/>
      <w:sz w:val="24"/>
      <w:szCs w:val="24"/>
      <w:lang w:eastAsia="de-CH"/>
    </w:rPr>
  </w:style>
  <w:style w:type="paragraph" w:customStyle="1" w:styleId="xl82">
    <w:name w:val="xl82"/>
    <w:basedOn w:val="Standard"/>
    <w:rsid w:val="0032528E"/>
    <w:pPr>
      <w:pBdr>
        <w:left w:val="single" w:sz="4" w:space="0" w:color="auto"/>
        <w:bottom w:val="single" w:sz="4" w:space="0" w:color="auto"/>
        <w:right w:val="single" w:sz="4" w:space="0" w:color="auto"/>
      </w:pBdr>
      <w:shd w:val="clear" w:color="000000" w:fill="4EB4ED"/>
      <w:spacing w:before="100" w:beforeAutospacing="1" w:after="100" w:afterAutospacing="1" w:line="240" w:lineRule="auto"/>
    </w:pPr>
    <w:rPr>
      <w:rFonts w:ascii="Times New Roman" w:hAnsi="Times New Roman"/>
      <w:sz w:val="24"/>
      <w:szCs w:val="24"/>
      <w:lang w:eastAsia="de-CH"/>
    </w:rPr>
  </w:style>
  <w:style w:type="paragraph" w:customStyle="1" w:styleId="xl83">
    <w:name w:val="xl83"/>
    <w:basedOn w:val="Standard"/>
    <w:rsid w:val="0032528E"/>
    <w:pPr>
      <w:spacing w:before="100" w:beforeAutospacing="1" w:after="100" w:afterAutospacing="1" w:line="240" w:lineRule="auto"/>
    </w:pPr>
    <w:rPr>
      <w:rFonts w:ascii="Times New Roman" w:hAnsi="Times New Roman"/>
      <w:sz w:val="24"/>
      <w:szCs w:val="24"/>
      <w:lang w:eastAsia="de-CH"/>
    </w:rPr>
  </w:style>
  <w:style w:type="paragraph" w:customStyle="1" w:styleId="xl84">
    <w:name w:val="xl84"/>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85">
    <w:name w:val="xl85"/>
    <w:basedOn w:val="Standard"/>
    <w:rsid w:val="0032528E"/>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86">
    <w:name w:val="xl86"/>
    <w:basedOn w:val="Standard"/>
    <w:rsid w:val="0032528E"/>
    <w:pPr>
      <w:pBdr>
        <w:top w:val="single" w:sz="4" w:space="0" w:color="auto"/>
        <w:left w:val="single" w:sz="4" w:space="0" w:color="auto"/>
        <w:bottom w:val="single" w:sz="4" w:space="0" w:color="auto"/>
        <w:right w:val="single" w:sz="4" w:space="0" w:color="auto"/>
      </w:pBdr>
      <w:shd w:val="clear" w:color="000000" w:fill="6797B5"/>
      <w:spacing w:before="100" w:beforeAutospacing="1" w:after="100" w:afterAutospacing="1" w:line="240" w:lineRule="auto"/>
      <w:jc w:val="center"/>
    </w:pPr>
    <w:rPr>
      <w:rFonts w:ascii="Times New Roman" w:hAnsi="Times New Roman"/>
      <w:sz w:val="24"/>
      <w:szCs w:val="24"/>
      <w:lang w:eastAsia="de-CH"/>
    </w:rPr>
  </w:style>
  <w:style w:type="paragraph" w:customStyle="1" w:styleId="xl87">
    <w:name w:val="xl87"/>
    <w:basedOn w:val="Standard"/>
    <w:rsid w:val="0032528E"/>
    <w:pPr>
      <w:shd w:val="clear" w:color="000000" w:fill="C00000"/>
      <w:spacing w:before="100" w:beforeAutospacing="1" w:after="100" w:afterAutospacing="1" w:line="240" w:lineRule="auto"/>
    </w:pPr>
    <w:rPr>
      <w:rFonts w:ascii="Times New Roman" w:hAnsi="Times New Roman"/>
      <w:sz w:val="24"/>
      <w:szCs w:val="24"/>
      <w:lang w:eastAsia="de-CH"/>
    </w:rPr>
  </w:style>
  <w:style w:type="paragraph" w:customStyle="1" w:styleId="xl88">
    <w:name w:val="xl88"/>
    <w:basedOn w:val="Standard"/>
    <w:rsid w:val="0032528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hAnsi="Times New Roman"/>
      <w:sz w:val="24"/>
      <w:szCs w:val="24"/>
      <w:lang w:eastAsia="de-CH"/>
    </w:rPr>
  </w:style>
  <w:style w:type="paragraph" w:customStyle="1" w:styleId="xl89">
    <w:name w:val="xl89"/>
    <w:basedOn w:val="Standard"/>
    <w:rsid w:val="0032528E"/>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hAnsi="Times New Roman"/>
      <w:sz w:val="24"/>
      <w:szCs w:val="24"/>
      <w:lang w:eastAsia="de-CH"/>
    </w:rPr>
  </w:style>
  <w:style w:type="paragraph" w:customStyle="1" w:styleId="xl90">
    <w:name w:val="xl90"/>
    <w:basedOn w:val="Standard"/>
    <w:rsid w:val="0032528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pPr>
    <w:rPr>
      <w:rFonts w:ascii="Times New Roman" w:hAnsi="Times New Roman"/>
      <w:sz w:val="24"/>
      <w:szCs w:val="24"/>
      <w:lang w:eastAsia="de-CH"/>
    </w:rPr>
  </w:style>
  <w:style w:type="paragraph" w:customStyle="1" w:styleId="xl91">
    <w:name w:val="xl91"/>
    <w:basedOn w:val="Standard"/>
    <w:rsid w:val="0032528E"/>
    <w:pPr>
      <w:pBdr>
        <w:right w:val="single" w:sz="4" w:space="0" w:color="auto"/>
      </w:pBdr>
      <w:spacing w:before="100" w:beforeAutospacing="1" w:after="100" w:afterAutospacing="1" w:line="240" w:lineRule="auto"/>
    </w:pPr>
    <w:rPr>
      <w:rFonts w:ascii="Times New Roman" w:hAnsi="Times New Roman"/>
      <w:sz w:val="24"/>
      <w:szCs w:val="24"/>
      <w:lang w:eastAsia="de-CH"/>
    </w:rPr>
  </w:style>
  <w:style w:type="paragraph" w:customStyle="1" w:styleId="xl92">
    <w:name w:val="xl92"/>
    <w:basedOn w:val="Standard"/>
    <w:rsid w:val="0032528E"/>
    <w:pPr>
      <w:spacing w:before="100" w:beforeAutospacing="1" w:after="100" w:afterAutospacing="1" w:line="240" w:lineRule="auto"/>
    </w:pPr>
    <w:rPr>
      <w:rFonts w:ascii="Times New Roman" w:hAnsi="Times New Roman"/>
      <w:b/>
      <w:bCs/>
      <w:sz w:val="24"/>
      <w:szCs w:val="24"/>
      <w:lang w:eastAsia="de-CH"/>
    </w:rPr>
  </w:style>
  <w:style w:type="paragraph" w:customStyle="1" w:styleId="xl93">
    <w:name w:val="xl93"/>
    <w:basedOn w:val="Standard"/>
    <w:rsid w:val="0032528E"/>
    <w:pPr>
      <w:pBdr>
        <w:top w:val="single" w:sz="4" w:space="0" w:color="auto"/>
        <w:left w:val="single" w:sz="4" w:space="0" w:color="auto"/>
        <w:bottom w:val="single" w:sz="4" w:space="0" w:color="auto"/>
      </w:pBdr>
      <w:shd w:val="clear" w:color="000000" w:fill="BD3804"/>
      <w:spacing w:before="100" w:beforeAutospacing="1" w:after="100" w:afterAutospacing="1" w:line="240" w:lineRule="auto"/>
      <w:jc w:val="center"/>
    </w:pPr>
    <w:rPr>
      <w:rFonts w:ascii="Times New Roman" w:hAnsi="Times New Roman"/>
      <w:sz w:val="24"/>
      <w:szCs w:val="24"/>
      <w:lang w:eastAsia="de-CH"/>
    </w:rPr>
  </w:style>
  <w:style w:type="paragraph" w:customStyle="1" w:styleId="xl94">
    <w:name w:val="xl94"/>
    <w:basedOn w:val="Standard"/>
    <w:rsid w:val="0032528E"/>
    <w:pPr>
      <w:pBdr>
        <w:top w:val="single" w:sz="4" w:space="0" w:color="auto"/>
        <w:bottom w:val="single" w:sz="4" w:space="0" w:color="auto"/>
        <w:right w:val="single" w:sz="4" w:space="0" w:color="auto"/>
      </w:pBdr>
      <w:shd w:val="clear" w:color="000000" w:fill="BD3804"/>
      <w:spacing w:before="100" w:beforeAutospacing="1" w:after="100" w:afterAutospacing="1" w:line="240" w:lineRule="auto"/>
      <w:jc w:val="center"/>
    </w:pPr>
    <w:rPr>
      <w:rFonts w:ascii="Times New Roman" w:hAnsi="Times New Roman"/>
      <w:sz w:val="24"/>
      <w:szCs w:val="24"/>
      <w:lang w:eastAsia="de-CH"/>
    </w:rPr>
  </w:style>
  <w:style w:type="paragraph" w:customStyle="1" w:styleId="xl95">
    <w:name w:val="xl95"/>
    <w:basedOn w:val="Standard"/>
    <w:rsid w:val="0032528E"/>
    <w:pPr>
      <w:pBdr>
        <w:top w:val="single" w:sz="4" w:space="0" w:color="auto"/>
        <w:left w:val="single" w:sz="4" w:space="0" w:color="auto"/>
        <w:bottom w:val="single" w:sz="4" w:space="0" w:color="auto"/>
      </w:pBdr>
      <w:shd w:val="clear" w:color="000000" w:fill="E6B30B"/>
      <w:spacing w:before="100" w:beforeAutospacing="1" w:after="100" w:afterAutospacing="1" w:line="240" w:lineRule="auto"/>
      <w:jc w:val="center"/>
    </w:pPr>
    <w:rPr>
      <w:rFonts w:ascii="Times New Roman" w:hAnsi="Times New Roman"/>
      <w:sz w:val="24"/>
      <w:szCs w:val="24"/>
      <w:lang w:eastAsia="de-CH"/>
    </w:rPr>
  </w:style>
  <w:style w:type="paragraph" w:customStyle="1" w:styleId="xl96">
    <w:name w:val="xl96"/>
    <w:basedOn w:val="Standard"/>
    <w:rsid w:val="0032528E"/>
    <w:pPr>
      <w:pBdr>
        <w:top w:val="single" w:sz="4" w:space="0" w:color="auto"/>
        <w:bottom w:val="single" w:sz="4" w:space="0" w:color="auto"/>
        <w:right w:val="single" w:sz="4" w:space="0" w:color="auto"/>
      </w:pBdr>
      <w:shd w:val="clear" w:color="000000" w:fill="E6B30B"/>
      <w:spacing w:before="100" w:beforeAutospacing="1" w:after="100" w:afterAutospacing="1" w:line="240" w:lineRule="auto"/>
      <w:jc w:val="center"/>
    </w:pPr>
    <w:rPr>
      <w:rFonts w:ascii="Times New Roman" w:hAnsi="Times New Roman"/>
      <w:sz w:val="24"/>
      <w:szCs w:val="24"/>
      <w:lang w:eastAsia="de-CH"/>
    </w:rPr>
  </w:style>
  <w:style w:type="paragraph" w:customStyle="1" w:styleId="xl97">
    <w:name w:val="xl97"/>
    <w:basedOn w:val="Standard"/>
    <w:rsid w:val="0032528E"/>
    <w:pPr>
      <w:pBdr>
        <w:top w:val="single" w:sz="4" w:space="0" w:color="auto"/>
        <w:left w:val="single" w:sz="4" w:space="0" w:color="auto"/>
        <w:bottom w:val="single" w:sz="4" w:space="0" w:color="auto"/>
      </w:pBdr>
      <w:shd w:val="clear" w:color="000000" w:fill="6797BF"/>
      <w:spacing w:before="100" w:beforeAutospacing="1" w:after="100" w:afterAutospacing="1" w:line="240" w:lineRule="auto"/>
      <w:jc w:val="center"/>
    </w:pPr>
    <w:rPr>
      <w:rFonts w:ascii="Times New Roman" w:hAnsi="Times New Roman"/>
      <w:sz w:val="24"/>
      <w:szCs w:val="24"/>
      <w:lang w:eastAsia="de-CH"/>
    </w:rPr>
  </w:style>
  <w:style w:type="paragraph" w:customStyle="1" w:styleId="xl98">
    <w:name w:val="xl98"/>
    <w:basedOn w:val="Standard"/>
    <w:rsid w:val="0032528E"/>
    <w:pPr>
      <w:pBdr>
        <w:top w:val="single" w:sz="4" w:space="0" w:color="auto"/>
        <w:bottom w:val="single" w:sz="4" w:space="0" w:color="auto"/>
        <w:right w:val="single" w:sz="4" w:space="0" w:color="auto"/>
      </w:pBdr>
      <w:shd w:val="clear" w:color="000000" w:fill="6797BF"/>
      <w:spacing w:before="100" w:beforeAutospacing="1" w:after="100" w:afterAutospacing="1" w:line="240" w:lineRule="auto"/>
      <w:jc w:val="center"/>
    </w:pPr>
    <w:rPr>
      <w:rFonts w:ascii="Times New Roman" w:hAnsi="Times New Roman"/>
      <w:sz w:val="24"/>
      <w:szCs w:val="24"/>
      <w:lang w:eastAsia="de-CH"/>
    </w:rPr>
  </w:style>
  <w:style w:type="paragraph" w:customStyle="1" w:styleId="xl99">
    <w:name w:val="xl99"/>
    <w:basedOn w:val="Standard"/>
    <w:rsid w:val="0032528E"/>
    <w:pPr>
      <w:pBdr>
        <w:top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0">
    <w:name w:val="xl100"/>
    <w:basedOn w:val="Standard"/>
    <w:rsid w:val="0032528E"/>
    <w:pPr>
      <w:pBdr>
        <w:top w:val="single" w:sz="4" w:space="0" w:color="auto"/>
        <w:lef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1">
    <w:name w:val="xl101"/>
    <w:basedOn w:val="Standard"/>
    <w:rsid w:val="0032528E"/>
    <w:pPr>
      <w:pBdr>
        <w:top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2">
    <w:name w:val="xl102"/>
    <w:basedOn w:val="Standard"/>
    <w:rsid w:val="0032528E"/>
    <w:pPr>
      <w:pBdr>
        <w:top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3">
    <w:name w:val="xl103"/>
    <w:basedOn w:val="Standard"/>
    <w:rsid w:val="0032528E"/>
    <w:pPr>
      <w:pBdr>
        <w:left w:val="single" w:sz="4" w:space="0" w:color="auto"/>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4">
    <w:name w:val="xl104"/>
    <w:basedOn w:val="Standard"/>
    <w:rsid w:val="0032528E"/>
    <w:pPr>
      <w:pBdr>
        <w:bottom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5">
    <w:name w:val="xl105"/>
    <w:basedOn w:val="Standard"/>
    <w:rsid w:val="0032528E"/>
    <w:pPr>
      <w:pBdr>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 w:type="paragraph" w:customStyle="1" w:styleId="xl106">
    <w:name w:val="xl106"/>
    <w:basedOn w:val="Standard"/>
    <w:rsid w:val="0032528E"/>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7">
    <w:name w:val="xl107"/>
    <w:basedOn w:val="Standard"/>
    <w:rsid w:val="0032528E"/>
    <w:pPr>
      <w:pBdr>
        <w:top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8">
    <w:name w:val="xl108"/>
    <w:basedOn w:val="Standard"/>
    <w:rsid w:val="0032528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lang w:eastAsia="de-CH"/>
    </w:rPr>
  </w:style>
  <w:style w:type="paragraph" w:customStyle="1" w:styleId="xl109">
    <w:name w:val="xl109"/>
    <w:basedOn w:val="Standard"/>
    <w:rsid w:val="0032528E"/>
    <w:pPr>
      <w:pBdr>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050459">
      <w:bodyDiv w:val="1"/>
      <w:marLeft w:val="0"/>
      <w:marRight w:val="0"/>
      <w:marTop w:val="0"/>
      <w:marBottom w:val="0"/>
      <w:divBdr>
        <w:top w:val="none" w:sz="0" w:space="0" w:color="auto"/>
        <w:left w:val="none" w:sz="0" w:space="0" w:color="auto"/>
        <w:bottom w:val="none" w:sz="0" w:space="0" w:color="auto"/>
        <w:right w:val="none" w:sz="0" w:space="0" w:color="auto"/>
      </w:divBdr>
    </w:div>
    <w:div w:id="15194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file:///C:\Users\stadni\Desktop\IPA\IPA%20Bericht.doc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stadni\Desktop\IPA\IPA%20Bericht.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stadni\Desktop\IPA\IPA%20Bericht.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ni\Desktop\IPA_Vorbereitung\Vorlagen\Doku-%20Vorlage.dotx" TargetMode="External"/></Relationships>
</file>

<file path=word/theme/theme1.xml><?xml version="1.0" encoding="utf-8"?>
<a:theme xmlns:a="http://schemas.openxmlformats.org/drawingml/2006/main" name="wwz">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ont_wwz">
      <a:majorFont>
        <a:latin typeface="Segoe UI Semibold"/>
        <a:ea typeface=""/>
        <a:cs typeface=""/>
      </a:majorFont>
      <a:minorFont>
        <a:latin typeface="Segoe UI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Formulas">eNp7v3u/jVt+UW5pTmKxgr4dAD33Bnw=</officeatwork>
</file>

<file path=customXml/item4.xml><?xml version="1.0" encoding="utf-8"?>
<officeatwork xmlns="http://schemas.officeatwork.com/CustomXMLPart"/>
</file>

<file path=customXml/item5.xml><?xml version="1.0" encoding="utf-8"?>
<officeatwork xmlns="http://schemas.officeatwork.com/MasterProperties">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</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A6AB0-3B49-40CD-BB00-2064416FFE7E}">
  <ds:schemaRefs>
    <ds:schemaRef ds:uri="http://schemas.officeatwork.com/Media"/>
  </ds:schemaRefs>
</ds:datastoreItem>
</file>

<file path=customXml/itemProps2.xml><?xml version="1.0" encoding="utf-8"?>
<ds:datastoreItem xmlns:ds="http://schemas.openxmlformats.org/officeDocument/2006/customXml" ds:itemID="{7ED2F0A3-F69C-4EC5-9B42-545702B06655}">
  <ds:schemaRefs>
    <ds:schemaRef ds:uri="http://schemas.officeatwork.com/Document"/>
  </ds:schemaRefs>
</ds:datastoreItem>
</file>

<file path=customXml/itemProps3.xml><?xml version="1.0" encoding="utf-8"?>
<ds:datastoreItem xmlns:ds="http://schemas.openxmlformats.org/officeDocument/2006/customXml" ds:itemID="{AFE4119D-280D-46BE-A997-EEC53A2A361F}">
  <ds:schemaRefs>
    <ds:schemaRef ds:uri="http://schemas.officeatwork.com/Formulas"/>
  </ds:schemaRefs>
</ds:datastoreItem>
</file>

<file path=customXml/itemProps4.xml><?xml version="1.0" encoding="utf-8"?>
<ds:datastoreItem xmlns:ds="http://schemas.openxmlformats.org/officeDocument/2006/customXml" ds:itemID="{CA6D6D59-7D4E-45EF-B033-92DC65898CD7}">
  <ds:schemaRefs>
    <ds:schemaRef ds:uri="http://schemas.officeatwork.com/CustomXMLPart"/>
  </ds:schemaRefs>
</ds:datastoreItem>
</file>

<file path=customXml/itemProps5.xml><?xml version="1.0" encoding="utf-8"?>
<ds:datastoreItem xmlns:ds="http://schemas.openxmlformats.org/officeDocument/2006/customXml" ds:itemID="{A5BD4F20-9761-47F0-9134-5895BDA19362}">
  <ds:schemaRefs>
    <ds:schemaRef ds:uri="http://schemas.officeatwork.com/MasterProperties"/>
  </ds:schemaRefs>
</ds:datastoreItem>
</file>

<file path=customXml/itemProps6.xml><?xml version="1.0" encoding="utf-8"?>
<ds:datastoreItem xmlns:ds="http://schemas.openxmlformats.org/officeDocument/2006/customXml" ds:itemID="{4932D84C-A62C-44E8-8D3B-56159757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 Vorlage.dotx</Template>
  <TotalTime>0</TotalTime>
  <Pages>22</Pages>
  <Words>2495</Words>
  <Characters>15719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Stadelmann Nicole</dc:creator>
  <cp:keywords/>
  <dc:description/>
  <cp:lastModifiedBy>Stadelmann Nicole</cp:lastModifiedBy>
  <cp:revision>4</cp:revision>
  <cp:lastPrinted>2018-04-03T13:11:00Z</cp:lastPrinted>
  <dcterms:created xsi:type="dcterms:W3CDTF">2018-04-03T11:38:00Z</dcterms:created>
  <dcterms:modified xsi:type="dcterms:W3CDTF">2018-04-04T05:51:00Z</dcterms:modified>
</cp:coreProperties>
</file>