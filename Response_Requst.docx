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73" w:rsidRPr="00680A64" w:rsidRDefault="00E43341" w:rsidP="002933DC">
      <w:pPr>
        <w:pStyle w:val="Grundtext"/>
      </w:pPr>
      <w:r w:rsidRPr="00680A64">
        <w:rPr>
          <w:noProof/>
        </w:rPr>
        <w:drawing>
          <wp:anchor distT="0" distB="0" distL="114300" distR="114300" simplePos="0" relativeHeight="251673088" behindDoc="0" locked="0" layoutInCell="1" allowOverlap="1" wp14:anchorId="55E70FAD" wp14:editId="1C515078">
            <wp:simplePos x="0" y="0"/>
            <wp:positionH relativeFrom="margin">
              <wp:posOffset>7640955</wp:posOffset>
            </wp:positionH>
            <wp:positionV relativeFrom="margin">
              <wp:posOffset>-664210</wp:posOffset>
            </wp:positionV>
            <wp:extent cx="1728000" cy="864000"/>
            <wp:effectExtent l="0" t="0" r="5715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rbe_mit_Log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20A" w:rsidRPr="00680A64">
        <w:rPr>
          <w:noProof/>
        </w:rPr>
        <w:drawing>
          <wp:anchor distT="0" distB="0" distL="114300" distR="114300" simplePos="0" relativeHeight="251667968" behindDoc="0" locked="0" layoutInCell="1" allowOverlap="1" wp14:anchorId="393D6835" wp14:editId="03D37AAC">
            <wp:simplePos x="0" y="0"/>
            <wp:positionH relativeFrom="margin">
              <wp:posOffset>-36830</wp:posOffset>
            </wp:positionH>
            <wp:positionV relativeFrom="margin">
              <wp:posOffset>-1076708</wp:posOffset>
            </wp:positionV>
            <wp:extent cx="1932305" cy="2188845"/>
            <wp:effectExtent l="0" t="0" r="0" b="1905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05EE4" w:rsidP="00BC0173">
      <w:r w:rsidRPr="00680A64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margin">
                  <wp:posOffset>85725</wp:posOffset>
                </wp:positionH>
                <wp:positionV relativeFrom="margin">
                  <wp:posOffset>2248535</wp:posOffset>
                </wp:positionV>
                <wp:extent cx="5600065" cy="1816735"/>
                <wp:effectExtent l="0" t="0" r="635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065" cy="181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E31B6" w:rsidRPr="0092684D" w:rsidRDefault="00B05EE4" w:rsidP="002933DC">
                            <w:pPr>
                              <w:pStyle w:val="IPABerichtTitel"/>
                              <w:jc w:val="center"/>
                            </w:pPr>
                            <w:bookmarkStart w:id="0" w:name="_Toc506285624"/>
                            <w:bookmarkStart w:id="1" w:name="_Toc506285690"/>
                            <w:bookmarkStart w:id="2" w:name="_Toc506282603"/>
                            <w:bookmarkStart w:id="3" w:name="_Toc506285652"/>
                            <w:bookmarkStart w:id="4" w:name="_Hlk506283580"/>
                            <w:r>
                              <w:t>Webservice Test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p w:rsidR="007E31B6" w:rsidRPr="0092684D" w:rsidRDefault="00B05EE4" w:rsidP="00B05EE4">
                            <w:pPr>
                              <w:pStyle w:val="UntertitelWWZ"/>
                              <w:jc w:val="center"/>
                            </w:pPr>
                            <w:r>
                              <w:t>Response und Request Nachrichten der Testfälle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.75pt;margin-top:177.05pt;width:440.95pt;height:143.05pt;z-index:251646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" fillcolor="white [3201]" stroked="f" strokeweight=".5pt">
                <v:textbox>
                  <w:txbxContent>
                    <w:p w:rsidR="007E31B6" w:rsidRPr="0092684D" w:rsidRDefault="00B05EE4" w:rsidP="002933DC">
                      <w:pPr>
                        <w:pStyle w:val="IPABerichtTitel"/>
                        <w:jc w:val="center"/>
                      </w:pPr>
                      <w:bookmarkStart w:id="5" w:name="_Toc506285624"/>
                      <w:bookmarkStart w:id="6" w:name="_Toc506285690"/>
                      <w:bookmarkStart w:id="7" w:name="_Toc506282603"/>
                      <w:bookmarkStart w:id="8" w:name="_Toc506285652"/>
                      <w:bookmarkStart w:id="9" w:name="_Hlk506283580"/>
                      <w:r>
                        <w:t>Webservice Test</w:t>
                      </w:r>
                    </w:p>
                    <w:bookmarkEnd w:id="5"/>
                    <w:bookmarkEnd w:id="6"/>
                    <w:bookmarkEnd w:id="7"/>
                    <w:bookmarkEnd w:id="8"/>
                    <w:bookmarkEnd w:id="9"/>
                    <w:p w:rsidR="007E31B6" w:rsidRPr="0092684D" w:rsidRDefault="00B05EE4" w:rsidP="00B05EE4">
                      <w:pPr>
                        <w:pStyle w:val="UntertitelWWZ"/>
                        <w:jc w:val="center"/>
                      </w:pPr>
                      <w:r>
                        <w:t>Response und Request Nachrichten der Testfälle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0173" w:rsidRPr="00680A64" w:rsidRDefault="00BC0173" w:rsidP="00B05EE4">
      <w:pPr>
        <w:pStyle w:val="UntertitelWWZ"/>
      </w:pPr>
    </w:p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A15433" w:rsidP="00CB3ACD">
      <w:pPr>
        <w:pStyle w:val="Untertitel"/>
      </w:pPr>
      <w:r w:rsidRPr="00680A64">
        <w:rPr>
          <w:noProof/>
        </w:rPr>
        <w:drawing>
          <wp:anchor distT="0" distB="0" distL="114300" distR="114300" simplePos="0" relativeHeight="251674112" behindDoc="0" locked="0" layoutInCell="1" allowOverlap="1" wp14:anchorId="5E96FCB0" wp14:editId="6168C4A7">
            <wp:simplePos x="0" y="0"/>
            <wp:positionH relativeFrom="margin">
              <wp:posOffset>4759325</wp:posOffset>
            </wp:positionH>
            <wp:positionV relativeFrom="margin">
              <wp:posOffset>6779260</wp:posOffset>
            </wp:positionV>
            <wp:extent cx="1932305" cy="188976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0173" w:rsidRPr="00680A64">
        <w:br w:type="page"/>
      </w:r>
    </w:p>
    <w:p w:rsidR="00B05EE4" w:rsidRDefault="008A1601" w:rsidP="008A1601">
      <w:pPr>
        <w:pStyle w:val="berschrift1"/>
      </w:pPr>
      <w:r w:rsidRPr="00D42467">
        <w:lastRenderedPageBreak/>
        <w:t xml:space="preserve">Webservice </w:t>
      </w:r>
      <w:proofErr w:type="spellStart"/>
      <w:r w:rsidRPr="00D42467">
        <w:t>BP_Search</w:t>
      </w:r>
      <w:proofErr w:type="spellEnd"/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7"/>
        <w:gridCol w:w="5103"/>
      </w:tblGrid>
      <w:tr w:rsidR="008A1601" w:rsidRPr="008A1601" w:rsidTr="004F3D91">
        <w:trPr>
          <w:trHeight w:val="30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601" w:rsidRPr="008A1601" w:rsidRDefault="008A1601" w:rsidP="008A160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bookmarkStart w:id="10" w:name="_GoBack"/>
            <w:bookmarkEnd w:id="10"/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01" w:rsidRPr="008A1601" w:rsidRDefault="008A1601" w:rsidP="008A160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8A1601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 xml:space="preserve"> </w:t>
            </w:r>
          </w:p>
        </w:tc>
      </w:tr>
      <w:tr w:rsidR="008A1601" w:rsidRPr="008A1601" w:rsidTr="004F3D91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1601" w:rsidRDefault="008A1601" w:rsidP="008A160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: 1</w:t>
            </w:r>
          </w:p>
          <w:p w:rsidR="008A1601" w:rsidRPr="008A1601" w:rsidRDefault="008A1601" w:rsidP="008A1601">
            <w:pPr>
              <w:spacing w:after="220"/>
            </w:pPr>
            <w:r w:rsidRPr="008A1601">
              <w:t>Kunde mit GP Nummer suchen</w:t>
            </w:r>
            <w:r>
              <w:t xml:space="preserve"> </w:t>
            </w:r>
            <w:r w:rsidRPr="008A1601">
              <w:t>(Privatkunde)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01" w:rsidRPr="008A1601" w:rsidRDefault="008A1601" w:rsidP="008A160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8A1601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 </w:t>
            </w:r>
          </w:p>
        </w:tc>
      </w:tr>
      <w:tr w:rsidR="008A1601" w:rsidRPr="008A1601" w:rsidTr="004F3D91">
        <w:trPr>
          <w:trHeight w:val="300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01" w:rsidRPr="008A1601" w:rsidRDefault="008A1601" w:rsidP="008A1601">
            <w:pPr>
              <w:spacing w:line="240" w:lineRule="auto"/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</w:pPr>
            <w:r w:rsidRPr="008A1601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 xml:space="preserve">Request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01" w:rsidRPr="008A1601" w:rsidRDefault="008A1601" w:rsidP="008A1601">
            <w:pPr>
              <w:spacing w:line="240" w:lineRule="auto"/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</w:pPr>
            <w:r w:rsidRPr="008A1601">
              <w:rPr>
                <w:rFonts w:ascii="Calibri" w:hAnsi="Calibri" w:cs="Calibri"/>
                <w:b/>
                <w:color w:val="000000"/>
                <w:sz w:val="22"/>
                <w:szCs w:val="22"/>
                <w:lang w:eastAsia="de-CH"/>
              </w:rPr>
              <w:t>Response</w:t>
            </w:r>
          </w:p>
        </w:tc>
      </w:tr>
      <w:tr w:rsidR="008A1601" w:rsidRPr="008A1601" w:rsidTr="004F3D91">
        <w:trPr>
          <w:trHeight w:val="300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1601" w:rsidRPr="008A1601" w:rsidRDefault="008A1601" w:rsidP="008A160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1601" w:rsidRPr="008A1601" w:rsidRDefault="008A1601" w:rsidP="008A1601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</w:p>
        </w:tc>
      </w:tr>
    </w:tbl>
    <w:p w:rsidR="008A1601" w:rsidRPr="008A1601" w:rsidRDefault="008A1601" w:rsidP="008A1601">
      <w:pPr>
        <w:pStyle w:val="Grundtext"/>
      </w:pPr>
    </w:p>
    <w:p w:rsidR="00B05EE4" w:rsidRDefault="00B05EE4" w:rsidP="00B05EE4">
      <w:pPr>
        <w:spacing w:line="240" w:lineRule="auto"/>
        <w:jc w:val="both"/>
      </w:pPr>
    </w:p>
    <w:p w:rsidR="008A1601" w:rsidRPr="008A1601" w:rsidRDefault="008A1601" w:rsidP="008A1601">
      <w:pPr>
        <w:pStyle w:val="berschrift1"/>
      </w:pPr>
      <w:r w:rsidRPr="008A1601">
        <w:t xml:space="preserve">Webservice BP_GetDetails </w:t>
      </w:r>
    </w:p>
    <w:p w:rsidR="008A1601" w:rsidRPr="008A1601" w:rsidRDefault="008A1601" w:rsidP="008A1601">
      <w:pPr>
        <w:pStyle w:val="berschrift1"/>
      </w:pPr>
      <w:r w:rsidRPr="008A1601">
        <w:t xml:space="preserve">Webservice BP_QMC_Products     </w:t>
      </w:r>
    </w:p>
    <w:p w:rsidR="008A1601" w:rsidRDefault="008A1601" w:rsidP="008A1601">
      <w:pPr>
        <w:pStyle w:val="berschrift1"/>
      </w:pPr>
      <w:r w:rsidRPr="00D42467">
        <w:t xml:space="preserve">Webservice </w:t>
      </w:r>
      <w:proofErr w:type="spellStart"/>
      <w:r w:rsidRPr="008A1601">
        <w:t xml:space="preserve">BP_Update </w:t>
      </w:r>
      <w:proofErr w:type="spellEnd"/>
      <w:r w:rsidRPr="008A1601">
        <w:t xml:space="preserve">   </w:t>
      </w:r>
    </w:p>
    <w:p w:rsidR="00D0451E" w:rsidRPr="00680A64" w:rsidRDefault="00D0451E" w:rsidP="00B05EE4">
      <w:pPr>
        <w:spacing w:line="240" w:lineRule="auto"/>
        <w:jc w:val="both"/>
      </w:pPr>
      <w:r w:rsidRPr="00680A64">
        <w:br w:type="page"/>
      </w:r>
    </w:p>
    <w:p w:rsidR="00BC0173" w:rsidRPr="00680A64" w:rsidRDefault="00BC0173" w:rsidP="00BC0173"/>
    <w:p w:rsidR="001312BD" w:rsidRPr="00680A64" w:rsidRDefault="001312BD" w:rsidP="001312BD">
      <w:pPr>
        <w:spacing w:line="240" w:lineRule="auto"/>
      </w:pPr>
    </w:p>
    <w:p w:rsidR="001312BD" w:rsidRPr="00680A64" w:rsidRDefault="001312BD" w:rsidP="001312BD"/>
    <w:p w:rsidR="001312BD" w:rsidRPr="00680A64" w:rsidRDefault="001312BD" w:rsidP="001312BD"/>
    <w:p w:rsidR="00A729CC" w:rsidRPr="00680A64" w:rsidRDefault="00A729CC" w:rsidP="0082363B"/>
    <w:sectPr w:rsidR="00A729CC" w:rsidRPr="00680A64" w:rsidSect="00B05EE4">
      <w:headerReference w:type="default" r:id="rId16"/>
      <w:pgSz w:w="11906" w:h="16838" w:code="9"/>
      <w:pgMar w:top="1134" w:right="1417" w:bottom="1702" w:left="1417" w:header="624" w:footer="7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3E7" w:rsidRPr="00680A64" w:rsidRDefault="00B513E7">
      <w:r w:rsidRPr="00680A64">
        <w:separator/>
      </w:r>
    </w:p>
  </w:endnote>
  <w:endnote w:type="continuationSeparator" w:id="0">
    <w:p w:rsidR="00B513E7" w:rsidRPr="00680A64" w:rsidRDefault="00B513E7">
      <w:r w:rsidRPr="00680A6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3E7" w:rsidRPr="00680A64" w:rsidRDefault="00B513E7">
      <w:r w:rsidRPr="00680A64">
        <w:separator/>
      </w:r>
    </w:p>
  </w:footnote>
  <w:footnote w:type="continuationSeparator" w:id="0">
    <w:p w:rsidR="00B513E7" w:rsidRPr="00680A64" w:rsidRDefault="00B513E7">
      <w:r w:rsidRPr="00680A6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1B6" w:rsidRPr="0059712C" w:rsidRDefault="00B05EE4" w:rsidP="00ED7617">
    <w:pPr>
      <w:pStyle w:val="Kopfzeile"/>
      <w:jc w:val="center"/>
      <w:rPr>
        <w:rFonts w:asciiTheme="majorHAnsi" w:hAnsiTheme="majorHAnsi"/>
        <w:color w:val="005AA0"/>
        <w:sz w:val="24"/>
      </w:rPr>
    </w:pPr>
    <w:r w:rsidRPr="0059712C">
      <w:rPr>
        <w:rFonts w:asciiTheme="majorHAnsi" w:hAnsiTheme="majorHAnsi"/>
        <w:noProof/>
      </w:rPr>
      <w:drawing>
        <wp:anchor distT="0" distB="0" distL="114300" distR="114300" simplePos="0" relativeHeight="251658752" behindDoc="0" locked="0" layoutInCell="1" allowOverlap="1" wp14:anchorId="6F1239F7" wp14:editId="2946BBA2">
          <wp:simplePos x="0" y="0"/>
          <wp:positionH relativeFrom="margin">
            <wp:posOffset>5366691</wp:posOffset>
          </wp:positionH>
          <wp:positionV relativeFrom="margin">
            <wp:posOffset>-683392</wp:posOffset>
          </wp:positionV>
          <wp:extent cx="900000" cy="493200"/>
          <wp:effectExtent l="0" t="0" r="0" b="254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arbe_ohne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49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E31B6" w:rsidRDefault="00B05EE4" w:rsidP="00ED7617">
    <w:pPr>
      <w:pStyle w:val="Kopfzeile"/>
      <w:rPr>
        <w:rFonts w:asciiTheme="majorHAnsi" w:hAnsiTheme="majorHAnsi"/>
        <w:color w:val="005AA0"/>
        <w:sz w:val="24"/>
      </w:rPr>
    </w:pPr>
    <w:r>
      <w:rPr>
        <w:rFonts w:asciiTheme="majorHAnsi" w:hAnsiTheme="majorHAnsi"/>
        <w:color w:val="005AA0"/>
        <w:sz w:val="24"/>
      </w:rPr>
      <w:t>Webservice Test</w:t>
    </w:r>
  </w:p>
  <w:p w:rsidR="007E31B6" w:rsidRPr="0059712C" w:rsidRDefault="007E31B6" w:rsidP="00ED7617">
    <w:pPr>
      <w:pStyle w:val="Kopfzeile"/>
      <w:rPr>
        <w:rFonts w:asciiTheme="majorHAnsi" w:hAnsiTheme="majorHAnsi"/>
        <w:color w:val="005AA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D9453F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84727C08"/>
    <w:lvl w:ilvl="0">
      <w:start w:val="1"/>
      <w:numFmt w:val="bullet"/>
      <w:pStyle w:val="Aufzhlungszeichen5"/>
      <w:lvlText w:val="–"/>
      <w:lvlJc w:val="left"/>
      <w:pPr>
        <w:ind w:left="1492" w:hanging="360"/>
      </w:pPr>
      <w:rPr>
        <w:rFonts w:ascii="Arial" w:hAnsi="Arial" w:hint="default"/>
        <w:sz w:val="22"/>
      </w:rPr>
    </w:lvl>
  </w:abstractNum>
  <w:abstractNum w:abstractNumId="2" w15:restartNumberingAfterBreak="0">
    <w:nsid w:val="FFFFFF81"/>
    <w:multiLevelType w:val="singleLevel"/>
    <w:tmpl w:val="90581ACC"/>
    <w:lvl w:ilvl="0">
      <w:start w:val="1"/>
      <w:numFmt w:val="bullet"/>
      <w:pStyle w:val="Aufzhlungszeichen4"/>
      <w:lvlText w:val="–"/>
      <w:lvlJc w:val="left"/>
      <w:pPr>
        <w:ind w:left="1209" w:hanging="360"/>
      </w:pPr>
      <w:rPr>
        <w:rFonts w:ascii="Arial" w:hAnsi="Arial" w:hint="default"/>
        <w:sz w:val="22"/>
      </w:rPr>
    </w:lvl>
  </w:abstractNum>
  <w:abstractNum w:abstractNumId="3" w15:restartNumberingAfterBreak="0">
    <w:nsid w:val="FFFFFF82"/>
    <w:multiLevelType w:val="singleLevel"/>
    <w:tmpl w:val="D310A266"/>
    <w:lvl w:ilvl="0">
      <w:start w:val="1"/>
      <w:numFmt w:val="bullet"/>
      <w:pStyle w:val="Aufzhlungszeichen3"/>
      <w:lvlText w:val="–"/>
      <w:lvlJc w:val="left"/>
      <w:pPr>
        <w:ind w:left="926" w:hanging="360"/>
      </w:pPr>
      <w:rPr>
        <w:rFonts w:ascii="Arial" w:hAnsi="Arial" w:hint="default"/>
        <w:sz w:val="22"/>
      </w:rPr>
    </w:lvl>
  </w:abstractNum>
  <w:abstractNum w:abstractNumId="4" w15:restartNumberingAfterBreak="0">
    <w:nsid w:val="FFFFFF83"/>
    <w:multiLevelType w:val="singleLevel"/>
    <w:tmpl w:val="BF466D3A"/>
    <w:lvl w:ilvl="0">
      <w:start w:val="1"/>
      <w:numFmt w:val="bullet"/>
      <w:pStyle w:val="Aufzhlungszeichen2"/>
      <w:lvlText w:val="–"/>
      <w:lvlJc w:val="left"/>
      <w:pPr>
        <w:ind w:left="643" w:hanging="360"/>
      </w:pPr>
      <w:rPr>
        <w:rFonts w:ascii="Arial" w:hAnsi="Arial" w:hint="default"/>
        <w:sz w:val="22"/>
      </w:rPr>
    </w:lvl>
  </w:abstractNum>
  <w:abstractNum w:abstractNumId="5" w15:restartNumberingAfterBreak="0">
    <w:nsid w:val="FFFFFF88"/>
    <w:multiLevelType w:val="singleLevel"/>
    <w:tmpl w:val="60146FB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8AEAD5C0"/>
    <w:lvl w:ilvl="0">
      <w:start w:val="1"/>
      <w:numFmt w:val="bullet"/>
      <w:pStyle w:val="Aufzhlungszeichen"/>
      <w:lvlText w:val="–"/>
      <w:lvlJc w:val="left"/>
      <w:pPr>
        <w:ind w:left="360" w:hanging="360"/>
      </w:pPr>
      <w:rPr>
        <w:rFonts w:asciiTheme="minorHAnsi" w:hAnsiTheme="minorHAnsi" w:cstheme="minorHAnsi" w:hint="default"/>
        <w:position w:val="3"/>
        <w:sz w:val="20"/>
        <w:szCs w:val="20"/>
      </w:rPr>
    </w:lvl>
  </w:abstractNum>
  <w:abstractNum w:abstractNumId="7" w15:restartNumberingAfterBreak="0">
    <w:nsid w:val="197D16C9"/>
    <w:multiLevelType w:val="hybridMultilevel"/>
    <w:tmpl w:val="7CE60004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56A5F"/>
    <w:multiLevelType w:val="hybridMultilevel"/>
    <w:tmpl w:val="1E7280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721A5"/>
    <w:multiLevelType w:val="hybridMultilevel"/>
    <w:tmpl w:val="C5D2C1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C295D"/>
    <w:multiLevelType w:val="multilevel"/>
    <w:tmpl w:val="875C573C"/>
    <w:lvl w:ilvl="0">
      <w:start w:val="1"/>
      <w:numFmt w:val="decimal"/>
      <w:pStyle w:val="Gliederungbold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Gliederung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90F0E8B"/>
    <w:multiLevelType w:val="hybridMultilevel"/>
    <w:tmpl w:val="2430B5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A7AC6"/>
    <w:multiLevelType w:val="multilevel"/>
    <w:tmpl w:val="B928C68A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3" w15:restartNumberingAfterBreak="0">
    <w:nsid w:val="7DD22E0D"/>
    <w:multiLevelType w:val="hybridMultilevel"/>
    <w:tmpl w:val="AB6AA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12"/>
  </w:num>
  <w:num w:numId="10">
    <w:abstractNumId w:val="13"/>
  </w:num>
  <w:num w:numId="11">
    <w:abstractNumId w:val="11"/>
  </w:num>
  <w:num w:numId="12">
    <w:abstractNumId w:val="8"/>
  </w:num>
  <w:num w:numId="13">
    <w:abstractNumId w:val="9"/>
  </w:num>
  <w:num w:numId="14">
    <w:abstractNumId w:val="7"/>
  </w:num>
  <w:num w:numId="15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e.Format.Long" w:val="13. November 2017"/>
    <w:docVar w:name="Date.Format.Long.dateValue" w:val="43052"/>
    <w:docVar w:name="OawAttachedTemplate" w:val="Neutral.owt"/>
    <w:docVar w:name="OawBuiltInDocProps" w:val="&lt;OawBuiltInDocProps&gt;&lt;default profileUID=&quot;0&quot;&gt;&lt;word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word&gt;&lt;PDF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PDF&gt;&lt;/default&gt;&lt;/OawBuiltInDocProps&gt;_x000d_"/>
    <w:docVar w:name="OawCreatedWithOfficeatworkVersion" w:val="4.9 R2 (4.9.1236)"/>
    <w:docVar w:name="OawCreatedWithProjectID" w:val="wwzch"/>
    <w:docVar w:name="OawCreatedWithProjectVersion" w:val="18"/>
    <w:docVar w:name="OawDate.Manual" w:val="&lt;document&gt;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&lt;/document&gt;"/>
    <w:docVar w:name="oawDefinitionTmpl" w:val="&lt;document&gt;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DocProperty name=&quot;Company.Depart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ment&quot;/&gt;&lt;/type&gt;&lt;/profile&gt;&lt;/OawDocProperty&gt;_x000d__x0009_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&lt;/document&gt;_x000d_"/>
    <w:docVar w:name="OawDistributionEnabled" w:val="&lt;Profiles&gt;&lt;Distribution type=&quot;1&quot; UID=&quot;2006120514175878093883&quot;/&gt;&lt;Distribution type=&quot;3&quot; UID=&quot;2006120514401556040061&quot;/&gt;&lt;/Profiles&gt;_x000d_"/>
    <w:docVar w:name="OawDocProp.2002122010583847234010578" w:val="&lt;source&gt;&lt;Fields List=&quot;DirectPhone|EMail&quot;/&gt;&lt;profile type=&quot;default&quot; UID=&quot;&quot; sameAsDefault=&quot;0&quot;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Department&quot;/&gt;&lt;profile type=&quot;default&quot; UID=&quot;&quot; sameAsDefault=&quot;0&quot;&gt;&lt;OawDocProperty name=&quot;Company.Department&quot; field=&quot;Department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Page&quot; field=&quot;Doc.Page&quot;/&gt;&lt;/profile&gt;&lt;/source&gt;"/>
    <w:docVar w:name="OawDocProp.2003061115381095709037" w:val="&lt;source&gt;&lt;Fields List=&quot;DirectPhone|EMail&quot;/&gt;&lt;profile type=&quot;default&quot; UID=&quot;&quot; sameAsDefault=&quot;0&quot;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EMail&quot;/&gt;&lt;profile type=&quot;default&quot; UID=&quot;&quot; sameAsDefault=&quot;0&quot;&gt;&lt;OawDocProperty name=&quot;Recipient.EMail&quot; field=&quot;EMail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17102016041906511806&quot;&gt;&lt;Field Name=&quot;UID&quot; Value=&quot;2017102016041906511806&quot;/&gt;&lt;Field Name=&quot;IDName&quot; Value=&quot;Empfänger&quot;/&gt;&lt;Field Name=&quot;RecipientPlainUnchanged&quot; Value=&quot;-1&quot;/&gt;&lt;Field Name=&quot;RecipientActive&quot; Value=&quot;-1&quot;/&gt;&lt;Field Name=&quot;RecipientIcon&quot; Value=&quot;Contact&quot;/&gt;&lt;Field Name=&quot;MappingTableLabel&quot; Value=&quot;&quot;/&gt;&lt;Field Name=&quot;MappingTableActive&quot; Value=&quot;&quot;/&gt;&lt;Field Name=&quot;DeliveryOption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&quot;/&gt;&lt;Field Name=&quot;Closing&quot; Value=&quot;&quot;/&gt;&lt;Field Name=&quot;FormattedFullAddress&quot; Value=&quot;&quot;/&gt;&lt;Field Name=&quot;DeliveryOption2&quot; Value=&quot;&quot;/&gt;&lt;/DocProp&gt;&lt;DocProp UID=&quot;2002122011014149059130932&quot; EntryUID=&quot;2007050709204416561040&quot;&gt;&lt;Field Name=&quot;UID&quot; Value=&quot;2007050709204416561040&quot;/&gt;&lt;Field Name=&quot;IDName&quot; Value=&quot;WWZ Energie AG&quot;/&gt;&lt;Field Name=&quot;Company&quot; Value=&quot;WWZ Energie AG&quot;/&gt;&lt;Field Name=&quot;Address1&quot; Value=&quot;Chollerstrasse 24&quot;/&gt;&lt;Field Name=&quot;Address2&quot; Value=&quot;Postfach&quot;/&gt;&lt;Field Name=&quot;Address3&quot; Value=&quot;&quot;/&gt;&lt;Field Name=&quot;Address4&quot; Value=&quot;&quot;/&gt;&lt;Field Name=&quot;Telefon&quot; Value=&quot;+41 41 748 45 45&quot;/&gt;&lt;Field Name=&quot;Fax&quot; Value=&quot;+41 41 748 47 47&quot;/&gt;&lt;Field Name=&quot;Country&quot; Value=&quot;&quot;/&gt;&lt;Field Name=&quot;LogoColor&quot; Value=&quot;%Logos%\WWZ.2100.350.emf&quot;/&gt;&lt;Field Name=&quot;LogoBlackWhite&quot; Value=&quot;%Logos%\WWZ_sw.2100.350.emf&quot;/&gt;&lt;Field Name=&quot;Address5&quot; Value=&quot;&quot;/&gt;&lt;Field Name=&quot;Address6&quot; Value=&quot;6301&quot;/&gt;&lt;Field Name=&quot;Email&quot; Value=&quot;info@wwz.ch&quot;/&gt;&lt;Field Name=&quot;Internet&quot; Value=&quot;wwz.ch&quot;/&gt;&lt;Field Name=&quot;City&quot; Value=&quot;Zug&quot;/&gt;&lt;Field Name=&quot;Footer1&quot; Value=&quot;Ein Unternehmen der WWZ AG&quot;/&gt;&lt;Field Name=&quot;Footer2&quot; Value=&quot;&quot;/&gt;&lt;Field Name=&quot;Footer3&quot; Value=&quot;&quot;/&gt;&lt;Field Name=&quot;Footer4&quot; Value=&quot;&quot;/&gt;&lt;Field Name=&quot;Department&quot; Value=&quot;WWZ Energie AG&quot;/&gt;&lt;Field Name=&quot;Störungsdienst&quot; Value=&quot;+41 41 748 48 48&quot;/&gt;&lt;Field Name=&quot;Kurzbezeichnung&quot; Value=&quot;WWE&quot;/&gt;&lt;Field Name=&quot;LogoLandscapeColor&quot; Value=&quot;%Logos%\WWZ.2970.2100.wmf&quot;/&gt;&lt;Field Name=&quot;LogoLandscapeBlackWhite&quot; Value=&quot;%Logos%\WWZ_sw.2970.2100.wmf&quot;/&gt;&lt;Field Name=&quot;Data_UID&quot; Value=&quot;20070507092044165610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AegeBr&quot;&gt;&lt;Field Name=&quot;UID&quot; Value=&quot;AegeBr&quot;/&gt;&lt;Field Name=&quot;IDName&quot; Value=&quot;Aegerter Bruno&quot;/&gt;&lt;Field Name=&quot;Name&quot; Value=&quot;Bruno Aegerter&quot;/&gt;&lt;Field Name=&quot;DirectPhone&quot; Value=&quot;+ 41 41 748 49 14&quot;/&gt;&lt;Field Name=&quot;DirectFax&quot; Value=&quot;+41 41 748 47 47&quot;/&gt;&lt;Field Name=&quot;Mobile&quot; Value=&quot;&quot;/&gt;&lt;Field Name=&quot;EMail&quot; Value=&quot;Bruno.Aegerter@wwz.ch&quot;/&gt;&lt;Field Name=&quot;Function&quot; Value=&quot;Wirtschaftsinformat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egeBr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AmetFi&quot;&gt;&lt;Field Name=&quot;UID&quot; Value=&quot;AmetFi&quot;/&gt;&lt;Field Name=&quot;IDName&quot; Value=&quot;Ameti Fisar&quot;/&gt;&lt;Field Name=&quot;Name&quot; Value=&quot;Fisar Ameti&quot;/&gt;&lt;Field Name=&quot;DirectPhone&quot; Value=&quot;+41 (0) 41 618 20 10&quot;/&gt;&lt;Field Name=&quot;DirectFax&quot; Value=&quot;+41 41 618 20 19&quot;/&gt;&lt;Field Name=&quot;Mobile&quot; Value=&quot;+41 79 731 17 79&quot;/&gt;&lt;Field Name=&quot;EMail&quot; Value=&quot;f.ameti@telcomcablenet.ch&quot;/&gt;&lt;Field Name=&quot;Function&quot; Value=&quot;Service Techn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metFi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06040509495284662868&quot; EntryUID=&quot;AmacRo&quot;&gt;&lt;Field Name=&quot;UID&quot; Value=&quot;AmacRo&quot;/&gt;&lt;Field Name=&quot;IDName&quot; Value=&quot;Amacher Roger&quot;/&gt;&lt;Field Name=&quot;Name&quot; Value=&quot;Roger Amacher&quot;/&gt;&lt;Field Name=&quot;DirectPhone&quot; Value=&quot;+ 41 41 748 47 07&quot;/&gt;&lt;Field Name=&quot;DirectFax&quot; Value=&quot;+41 41 748 47 47&quot;/&gt;&lt;Field Name=&quot;Mobile&quot; Value=&quot;+41 79 425 06 78&quot;/&gt;&lt;Field Name=&quot;EMail&quot; Value=&quot;Roger.Amacher@wwz.ch&quot;/&gt;&lt;Field Name=&quot;Function&quot; Value=&quot;Fahrdienst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ra&quot;/&gt;&lt;Field Name=&quot;Data_UID&quot; Value=&quot;AmacRo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1020413341175698940&quot; EntryUID=&quot;2003121817293296325874&quot;&gt;&lt;Field Name=&quot;UID&quot; Value=&quot;2003121817293296325874&quot;/&gt;&lt;/DocProp&gt;&lt;DocProp UID=&quot;2004112217290390304928&quot; EntryUID=&quot;2003121817293296325874&quot;&gt;&lt;Field Name=&quot;UID&quot; Value=&quot;2003121817293296325874&quot;/&gt;&lt;/DocProp&gt;&lt;DocProp UID=&quot;2004112217333376588294&quot; EntryUID=&quot;0&quot;&gt;&lt;Field Name=&quot;UID&quot; Value=&quot;0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/Item&gt;_x000d_&lt;Item Type=&quot;SubMenu&quot; IDName=&quot;StructureStyles&quot;&gt;_x000d_&lt;Item Type=&quot;Button&quot; IDName=&quot;Betreff&quot; Icon=&quot;3546&quot; Label=&quot;&amp;lt;translate&amp;gt;Style.Subject&amp;lt;/translate&amp;gt;&quot; Command=&quot;StyleApply&quot; Parameter=&quot;Betreff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/Item&gt;_x000d_&lt;Item Type=&quot;SubMenu&quot; IDName=&quot;TopicStyles&quot;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/Item&gt;_x000d_&lt;Item Type=&quot;SubMenu&quot; IDName=&quot;ListStyles&quot;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/Item&gt;_x000d_&lt;/MenusDef&gt;_x000d__x000d_&lt;!--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Betreff&quot; Icon=&quot;3546&quot; Label=&quot;&amp;lt;translate&amp;gt;Style.Subject&amp;lt;/translate&amp;gt;&quot; Command=&quot;StyleApply&quot; Parameter=&quot;Betreff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Separator&quot;/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Item Type=&quot;Separator&quot;/&gt;_x000d_&lt;Item Type=&quot;Button&quot; IDName=&quot;DefaultParagraphFont&quot;  Icon=&quot;3114&quot; Label=&quot;&amp;lt;translate&amp;gt;Style.Text&amp;lt;/translate&amp;gt;&quot; Command=&quot;StyleApply&quot; Parameter=&quot;-66&quot;/&gt;_x000d_&lt;/Item&gt;_x000d_&lt;/MenusDef&gt;_x000d__x000d__x000d__x000d_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Item Type=&quot;Button&quot; IDName=&quot;Description&quot;  Icon=&quot;3114&quot; Label=&quot;&amp;lt;translate&amp;gt;Style.Description&amp;lt;/translate&amp;gt;&quot; Command=&quot;StyleApply&quot; Parameter=&quot;Description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DocumentType&quot;/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Separator&quot; Icon=&quot;3546&quot; Label=&quot;&amp;lt;translate&amp;gt;Style.Separator&amp;lt;/translate&amp;gt;&quot; Command=&quot;StyleApply&quot; Parameter=&quot;Separator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Bullets&quot; Icon=&quot;3546&quot; Label=&quot;&amp;lt;translate&amp;gt;Style.ListWithBullets&amp;lt;/translate&amp;gt;&quot; Command=&quot;StyleApply&quot; Parameter=&quot;ListWithBullet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Item Type=&quot;Button&quot; IDName=&quot;ListWithCheckBoxes&quot; Icon=&quot;3546&quot; Label=&quot;&amp;lt;translate&amp;gt;Style.ListWithCheckBoxes&amp;lt;/translate&amp;gt;&quot; Command=&quot;StyleApply&quot; Parameter=&quot;ListWithCheckBoxes&quot;/&gt;_x000d_&lt;/Item&gt;_x000d_&lt;/MenusDef&gt;--&gt;"/>
    <w:docVar w:name="OawOMS" w:val="&lt;OawOMS&gt;&lt;send profileUID=&quot;2006120514175878093883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end&gt;&lt;send profileUID=&quot;2007050316223496641491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/to&gt;&lt;/mail&gt;&lt;PDF&gt;&lt;filename&gt;&lt;/filename&gt;&lt;keywords&gt;&lt;/keywords&gt;&lt;fileName&gt;&lt;/fileName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/PDF&gt;&lt;/send&gt;&lt;save profileUID=&quot;2006120514401556040061&quot;&gt;&lt;word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ave profileUID=&quot;2007050316171932156638&quot;&gt;&lt;PDF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/fileName&gt;&lt;/PDF&gt;&lt;/save&gt;&lt;save profileUID=&quot;2009091808394943173748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end profileUID=&quot;2009091808402562334392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mail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/send&gt;&lt;/OawOMS&gt;_x000d_"/>
    <w:docVar w:name="oawPaperSize" w:val="7"/>
    <w:docVar w:name="OawPrinterTray.2003010711185094343750537" w:val="document.firstpage:=2003061718080779000241;document.otherpages:=2003061718080779000241;"/>
    <w:docVar w:name="OawPrinterTray.2004040214370529854396" w:val="document.firstpage:=2003061718064858105452;document.otherpages:=2003061718080779000241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80779000241;"/>
    <w:docVar w:name="OawPrinterTray.2006120711380151760646" w:val="document.firstpage:=2007061811042748848232;document.otherpages:=2007061811042748848232;"/>
    <w:docVar w:name="OawPrinterTray.2007061216075796051464" w:val="document.firstpage:=2003061718080779000241;document.otherpages:=2003061718080779000241;"/>
    <w:docVar w:name="OawPrinterTray.2007061216132792989570" w:val="document.firstpage:=2003061718064858105452;document.otherpages:=2003061718080779000241;"/>
    <w:docVar w:name="OawPrinterTray.2007061216141787231160" w:val="document.firstpage:=2003061718080779000241;document.otherpages:=2003061718080779000241;"/>
    <w:docVar w:name="OawPrinterTray.2007061216234834813854" w:val="document.firstpage:=2003061718064858105452;document.otherpages:=2003061718080779000241;"/>
    <w:docVar w:name="OawPrinterTray.2007061216250673961402" w:val="document.firstpage:=2003061718064858105452;document.otherpages:=2003061718080779000241;"/>
    <w:docVar w:name="OawPrinterTray.2007061216253282860158" w:val="document.firstpage:=2003061718064858105452;document.otherpages:=2003061718080779000241;"/>
    <w:docVar w:name="OawPrinterTray.2009091514170843362972" w:val="document.firstpage:=2003061718080779000241;document.otherpages:=2003061718080779000241;"/>
    <w:docVar w:name="OawPrinterTray.2009091514171335171749" w:val="document.firstpage:=2007061811083403014751;document.otherpages:=2007061811042748848232;"/>
    <w:docVar w:name="OawPrinterTray.2009091514172729830867" w:val="document.firstpage:=2003061718064858105452;document.otherpages:=2003061718080779000241;"/>
    <w:docVar w:name="OawPrinterTray.3" w:val="document.firstpage:=2007061811042748848232;document.otherpages:=2007061811042748848232;"/>
    <w:docVar w:name="OawPrinterTray.4" w:val="document.firstpage:=2007061811083403014751;document.otherpages:=2007061811042748848232;"/>
    <w:docVar w:name="OawProjectID" w:val="wwzch"/>
    <w:docVar w:name="OawRecipients" w:val="&lt;Recipients&gt;&lt;Recipient&gt;&lt;UID&gt;2017102016041906511806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Company&gt;&lt;/Company&gt;&lt;Department&gt;&lt;/Department&gt;&lt;Title&gt;&lt;/Title&gt;&lt;FirstName&gt;&lt;/FirstName&gt;&lt;MiddleName&gt;&lt;/MiddleName&gt;&lt;LastName&gt;&lt;/LastName&gt;&lt;Suffix&gt;&lt;/Suffix&gt;&lt;FullName&gt;&lt;/FullNam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&lt;/Introduction&gt;&lt;Closing&gt;&lt;/Closing&gt;&lt;FormattedFullAddress&gt;&lt;/FormattedFullAddress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TemplateProperties" w:val="password:=&lt;Semicolon/&gt;MnO`rrvnqc.=;jumpToFirstField:=1;dotReverenceRemove:=1;resizeA4Letter:=0;unpdateDocPropsOnNewOnly:=0;showAllNoteItems:=0;CharCodeChecked:=;CharCodeUnchecked:=;WizardSteps:=0|1;DocumentTitle:=;DisplayName:=Neutral hoch mit Gliederung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awTemplPropsSt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fficeatworkWordMasterTemplateConfiguration" w:val="&lt;!--Created with officeatwork--&gt;_x000d__x000a_&lt;WordMasterTemplateConfiguration&gt;_x000d__x000a_  &lt;LayoutSets&gt;_x000d__x000a_    &lt;LayoutSet IdName=&quot;allPages&quot; Label=&quot;all Pages&quot; IsSelected=&quot;false&quot; IsExpanded=&quot;true&quot;&gt;_x000d__x000a_      &lt;PageSetups&gt;_x000d__x000a_        &lt;PageSetup IdName=&quot;A4Portrait&quot; Label=&quot;A4 Portrait&quot; PaperSize=&quot;A4&quot; Orientation=&quot;Portrait&quot; IsSelected=&quot;true&quot;&gt;_x000d__x000a_          &lt;TopMargin Unit=&quot;cm&quot;&gt;5&lt;/TopMargin&gt;_x000d__x000a_          &lt;LeftMargin Unit=&quot;cm&quot;&gt;2&lt;/LeftMargin&gt;_x000d__x000a_          &lt;RightMargin Unit=&quot;cm&quot;&gt;15&lt;/RightMargin&gt;_x000d__x000a_          &lt;BottomMargin Unit=&quot;cm&quot;&gt;3&lt;/BottomMargin&gt;_x000d__x000a_          &lt;Gutter Unit=&quot;cm&quot;&gt;0&lt;/Gutter&gt;_x000d__x000a_          &lt;HeaderDistance Unit=&quot;cm&quot;&gt;1&lt;/HeaderDistance&gt;_x000d__x000a_          &lt;FooterDistance Unit=&quot;cm&quot;&gt;1&lt;/FooterDistance&gt;_x000d__x000a_        &lt;/PageSetup&gt;_x000d__x000a_      &lt;/PageSetups&gt;_x000d__x000a_    &lt;/LayoutSet&gt;_x000d__x000a_  &lt;/LayoutSets&gt;_x000d__x000a_  &lt;Pictures&gt;_x000d__x000a_    &lt;Picture Id=&quot;98566181-7a52-47d1-9636-08b2&quot; IdName=&quot;logo_farbig&quot; IsSelected=&quot;False&quot; IsExpanded=&quot;True&quot;&gt;_x000d__x000a_      &lt;PageSetupSpecifics&gt;_x000d__x000a_        &lt;PageSetupSpecific IdName=&quot;A4Portrait&quot; PaperSize=&quot;A4&quot; Orientation=&quot;Portrait&quot; IsSelected=&quot;true&quot;&gt;_x000d__x000a_          &lt;Source Value=&quot;[[Translation(&amp;quot;wwz.Logo.rgb.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9091514170843362972&quot;&gt;_x000d__x000a_              &lt;Source Value=&quot;[[Translation(&amp;quot;wwz.Logo.sw.portrait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09091514172729830867&quot;&gt;_x000d__x000a_              &lt;Source Value=&quot;&quot; /&gt;_x000d__x000a_            &lt;/OutputProfileSpecific&gt;_x000d__x000a_            &lt;OutputProfileSpecific Type=&quot;Save&quot; Id=&quot;2006120514401556040061&quot; /&gt;_x000d__x000a_            &lt;OutputProfileSpecific Type=&quot;Save&quot; Id=&quot;2009091808394943173748&quot; /&gt;_x000d__x000a_            &lt;OutputProfileSpecific Type=&quot;Send&quot; Id=&quot;2006120514175878093883&quot; /&gt;_x000d__x000a_            &lt;OutputProfileSpecific Type=&quot;Send&quot; Id=&quot;200909180840256233439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AC35F0"/>
    <w:rsid w:val="000020B5"/>
    <w:rsid w:val="00002162"/>
    <w:rsid w:val="00004F68"/>
    <w:rsid w:val="0002449A"/>
    <w:rsid w:val="000274A3"/>
    <w:rsid w:val="00030542"/>
    <w:rsid w:val="00032630"/>
    <w:rsid w:val="00032C5B"/>
    <w:rsid w:val="00034446"/>
    <w:rsid w:val="00050AE0"/>
    <w:rsid w:val="00051BA1"/>
    <w:rsid w:val="00072EC2"/>
    <w:rsid w:val="00081E52"/>
    <w:rsid w:val="00095D1C"/>
    <w:rsid w:val="000A7D26"/>
    <w:rsid w:val="000B1277"/>
    <w:rsid w:val="000B16D1"/>
    <w:rsid w:val="000C1BEF"/>
    <w:rsid w:val="000C77FF"/>
    <w:rsid w:val="000E6FD3"/>
    <w:rsid w:val="000F219C"/>
    <w:rsid w:val="00110AAD"/>
    <w:rsid w:val="00114F03"/>
    <w:rsid w:val="001302B2"/>
    <w:rsid w:val="0013081A"/>
    <w:rsid w:val="001312BD"/>
    <w:rsid w:val="00137FB7"/>
    <w:rsid w:val="001405FB"/>
    <w:rsid w:val="001440C6"/>
    <w:rsid w:val="00144E97"/>
    <w:rsid w:val="00153311"/>
    <w:rsid w:val="0016180C"/>
    <w:rsid w:val="00183733"/>
    <w:rsid w:val="001837C5"/>
    <w:rsid w:val="001877BE"/>
    <w:rsid w:val="001922D3"/>
    <w:rsid w:val="001A1511"/>
    <w:rsid w:val="001A32EC"/>
    <w:rsid w:val="001A5988"/>
    <w:rsid w:val="001B07FA"/>
    <w:rsid w:val="001B1494"/>
    <w:rsid w:val="001B1ACD"/>
    <w:rsid w:val="001B42D1"/>
    <w:rsid w:val="001B5C9B"/>
    <w:rsid w:val="001D01A3"/>
    <w:rsid w:val="001D199B"/>
    <w:rsid w:val="001D6DF6"/>
    <w:rsid w:val="001E06E4"/>
    <w:rsid w:val="0020269C"/>
    <w:rsid w:val="00210AA5"/>
    <w:rsid w:val="00211DCC"/>
    <w:rsid w:val="00214A82"/>
    <w:rsid w:val="00214F92"/>
    <w:rsid w:val="002256E3"/>
    <w:rsid w:val="002307D7"/>
    <w:rsid w:val="00242864"/>
    <w:rsid w:val="002464C0"/>
    <w:rsid w:val="002545B3"/>
    <w:rsid w:val="00263529"/>
    <w:rsid w:val="002637C8"/>
    <w:rsid w:val="0026721D"/>
    <w:rsid w:val="00275DF1"/>
    <w:rsid w:val="00276FE8"/>
    <w:rsid w:val="002773D6"/>
    <w:rsid w:val="00286D0D"/>
    <w:rsid w:val="00290FD3"/>
    <w:rsid w:val="002933DC"/>
    <w:rsid w:val="002B119E"/>
    <w:rsid w:val="002B1830"/>
    <w:rsid w:val="002C257E"/>
    <w:rsid w:val="002C6AFF"/>
    <w:rsid w:val="002D5DB4"/>
    <w:rsid w:val="002E53CC"/>
    <w:rsid w:val="002E7AEA"/>
    <w:rsid w:val="002F2AFB"/>
    <w:rsid w:val="002F6118"/>
    <w:rsid w:val="00301FE8"/>
    <w:rsid w:val="003228B3"/>
    <w:rsid w:val="0032402E"/>
    <w:rsid w:val="0032527A"/>
    <w:rsid w:val="00341FDD"/>
    <w:rsid w:val="003452DA"/>
    <w:rsid w:val="00354F4C"/>
    <w:rsid w:val="00356ED6"/>
    <w:rsid w:val="003607B0"/>
    <w:rsid w:val="00361893"/>
    <w:rsid w:val="0037003A"/>
    <w:rsid w:val="00374906"/>
    <w:rsid w:val="003806B3"/>
    <w:rsid w:val="00381406"/>
    <w:rsid w:val="00382B75"/>
    <w:rsid w:val="003851B1"/>
    <w:rsid w:val="0039278A"/>
    <w:rsid w:val="003A4BB7"/>
    <w:rsid w:val="003A6767"/>
    <w:rsid w:val="003A7462"/>
    <w:rsid w:val="003B1B89"/>
    <w:rsid w:val="003B356E"/>
    <w:rsid w:val="003C7ADB"/>
    <w:rsid w:val="003D14C7"/>
    <w:rsid w:val="003D4909"/>
    <w:rsid w:val="003D50E0"/>
    <w:rsid w:val="003D76FD"/>
    <w:rsid w:val="003E3F78"/>
    <w:rsid w:val="003E79AE"/>
    <w:rsid w:val="004011E6"/>
    <w:rsid w:val="0041714D"/>
    <w:rsid w:val="004250D9"/>
    <w:rsid w:val="004430A8"/>
    <w:rsid w:val="00463423"/>
    <w:rsid w:val="004634A3"/>
    <w:rsid w:val="00476D63"/>
    <w:rsid w:val="00480AEB"/>
    <w:rsid w:val="00496A2D"/>
    <w:rsid w:val="004A3DE4"/>
    <w:rsid w:val="004D248B"/>
    <w:rsid w:val="004E62AD"/>
    <w:rsid w:val="004E70C7"/>
    <w:rsid w:val="004F3D91"/>
    <w:rsid w:val="00505BB1"/>
    <w:rsid w:val="00507B0F"/>
    <w:rsid w:val="00543653"/>
    <w:rsid w:val="0055378F"/>
    <w:rsid w:val="00556CAD"/>
    <w:rsid w:val="005620D5"/>
    <w:rsid w:val="0056408D"/>
    <w:rsid w:val="00566BF8"/>
    <w:rsid w:val="00582A6E"/>
    <w:rsid w:val="0059004B"/>
    <w:rsid w:val="00595B83"/>
    <w:rsid w:val="0059712C"/>
    <w:rsid w:val="005A420A"/>
    <w:rsid w:val="005B42BA"/>
    <w:rsid w:val="005B7515"/>
    <w:rsid w:val="005B7D53"/>
    <w:rsid w:val="005C483B"/>
    <w:rsid w:val="005C4B55"/>
    <w:rsid w:val="005D3BFA"/>
    <w:rsid w:val="005D4DFE"/>
    <w:rsid w:val="005F2334"/>
    <w:rsid w:val="006028AC"/>
    <w:rsid w:val="00612287"/>
    <w:rsid w:val="006218AA"/>
    <w:rsid w:val="00632158"/>
    <w:rsid w:val="0063407B"/>
    <w:rsid w:val="00637FB8"/>
    <w:rsid w:val="00640FE3"/>
    <w:rsid w:val="0064252F"/>
    <w:rsid w:val="00646221"/>
    <w:rsid w:val="00651CBD"/>
    <w:rsid w:val="0067781B"/>
    <w:rsid w:val="00680A64"/>
    <w:rsid w:val="00685964"/>
    <w:rsid w:val="0068596A"/>
    <w:rsid w:val="006958AC"/>
    <w:rsid w:val="0069703A"/>
    <w:rsid w:val="006C1AD7"/>
    <w:rsid w:val="006C2173"/>
    <w:rsid w:val="006C4599"/>
    <w:rsid w:val="006E0587"/>
    <w:rsid w:val="006E32FD"/>
    <w:rsid w:val="006F6866"/>
    <w:rsid w:val="007022E9"/>
    <w:rsid w:val="00706786"/>
    <w:rsid w:val="007071F8"/>
    <w:rsid w:val="00721674"/>
    <w:rsid w:val="00722D28"/>
    <w:rsid w:val="007320CF"/>
    <w:rsid w:val="00732838"/>
    <w:rsid w:val="00767899"/>
    <w:rsid w:val="00771CB4"/>
    <w:rsid w:val="007840EF"/>
    <w:rsid w:val="0078667D"/>
    <w:rsid w:val="007866D8"/>
    <w:rsid w:val="007B231E"/>
    <w:rsid w:val="007D168C"/>
    <w:rsid w:val="007D233A"/>
    <w:rsid w:val="007E31B6"/>
    <w:rsid w:val="007F104C"/>
    <w:rsid w:val="007F10DA"/>
    <w:rsid w:val="00810BC4"/>
    <w:rsid w:val="00821185"/>
    <w:rsid w:val="0082363B"/>
    <w:rsid w:val="008302AA"/>
    <w:rsid w:val="00840EC6"/>
    <w:rsid w:val="00851B30"/>
    <w:rsid w:val="0085495F"/>
    <w:rsid w:val="00891B9E"/>
    <w:rsid w:val="008968B9"/>
    <w:rsid w:val="008A1601"/>
    <w:rsid w:val="008C73FA"/>
    <w:rsid w:val="008D11C9"/>
    <w:rsid w:val="008E2A73"/>
    <w:rsid w:val="008E3AAD"/>
    <w:rsid w:val="008F688B"/>
    <w:rsid w:val="00901051"/>
    <w:rsid w:val="009028A6"/>
    <w:rsid w:val="009031E4"/>
    <w:rsid w:val="00911C60"/>
    <w:rsid w:val="00926802"/>
    <w:rsid w:val="0092684D"/>
    <w:rsid w:val="00951FB7"/>
    <w:rsid w:val="00954C51"/>
    <w:rsid w:val="00960600"/>
    <w:rsid w:val="00965B19"/>
    <w:rsid w:val="00966879"/>
    <w:rsid w:val="009737E9"/>
    <w:rsid w:val="009745A6"/>
    <w:rsid w:val="00986BEF"/>
    <w:rsid w:val="00987957"/>
    <w:rsid w:val="00994468"/>
    <w:rsid w:val="009947E0"/>
    <w:rsid w:val="009A69A5"/>
    <w:rsid w:val="009B7814"/>
    <w:rsid w:val="009C253E"/>
    <w:rsid w:val="009C383E"/>
    <w:rsid w:val="009D21BA"/>
    <w:rsid w:val="009E1D38"/>
    <w:rsid w:val="009E3D2F"/>
    <w:rsid w:val="00A003C0"/>
    <w:rsid w:val="00A1257C"/>
    <w:rsid w:val="00A138F3"/>
    <w:rsid w:val="00A15433"/>
    <w:rsid w:val="00A23066"/>
    <w:rsid w:val="00A304C6"/>
    <w:rsid w:val="00A308DF"/>
    <w:rsid w:val="00A42886"/>
    <w:rsid w:val="00A45EC9"/>
    <w:rsid w:val="00A61273"/>
    <w:rsid w:val="00A6403F"/>
    <w:rsid w:val="00A729CC"/>
    <w:rsid w:val="00A80C7B"/>
    <w:rsid w:val="00A83BDB"/>
    <w:rsid w:val="00A869A5"/>
    <w:rsid w:val="00A91C6B"/>
    <w:rsid w:val="00AA4A48"/>
    <w:rsid w:val="00AB2DA6"/>
    <w:rsid w:val="00AB7C46"/>
    <w:rsid w:val="00AC35F0"/>
    <w:rsid w:val="00AD5C67"/>
    <w:rsid w:val="00AF3B89"/>
    <w:rsid w:val="00B01CA8"/>
    <w:rsid w:val="00B05EE4"/>
    <w:rsid w:val="00B063E6"/>
    <w:rsid w:val="00B43A6E"/>
    <w:rsid w:val="00B44170"/>
    <w:rsid w:val="00B47476"/>
    <w:rsid w:val="00B513E7"/>
    <w:rsid w:val="00B529E7"/>
    <w:rsid w:val="00B55798"/>
    <w:rsid w:val="00B56F8F"/>
    <w:rsid w:val="00B634FD"/>
    <w:rsid w:val="00B704F7"/>
    <w:rsid w:val="00B775E0"/>
    <w:rsid w:val="00B81D69"/>
    <w:rsid w:val="00B830D1"/>
    <w:rsid w:val="00B85154"/>
    <w:rsid w:val="00B92335"/>
    <w:rsid w:val="00BB1674"/>
    <w:rsid w:val="00BB1D69"/>
    <w:rsid w:val="00BB1DDC"/>
    <w:rsid w:val="00BC0173"/>
    <w:rsid w:val="00BC1882"/>
    <w:rsid w:val="00BC2C49"/>
    <w:rsid w:val="00BD1E1D"/>
    <w:rsid w:val="00BE0D3C"/>
    <w:rsid w:val="00BE40C2"/>
    <w:rsid w:val="00BF5CC4"/>
    <w:rsid w:val="00BF6C12"/>
    <w:rsid w:val="00C04016"/>
    <w:rsid w:val="00C04487"/>
    <w:rsid w:val="00C21DCE"/>
    <w:rsid w:val="00C2260D"/>
    <w:rsid w:val="00C269C2"/>
    <w:rsid w:val="00C34160"/>
    <w:rsid w:val="00C37314"/>
    <w:rsid w:val="00C46604"/>
    <w:rsid w:val="00C62184"/>
    <w:rsid w:val="00C7072F"/>
    <w:rsid w:val="00C772AA"/>
    <w:rsid w:val="00CA4FD6"/>
    <w:rsid w:val="00CB3ACD"/>
    <w:rsid w:val="00CC3B26"/>
    <w:rsid w:val="00CD2916"/>
    <w:rsid w:val="00CF5481"/>
    <w:rsid w:val="00CF63EE"/>
    <w:rsid w:val="00CF6991"/>
    <w:rsid w:val="00D0085C"/>
    <w:rsid w:val="00D0451E"/>
    <w:rsid w:val="00D221E8"/>
    <w:rsid w:val="00D2495E"/>
    <w:rsid w:val="00D26DA9"/>
    <w:rsid w:val="00D26FB5"/>
    <w:rsid w:val="00D3173E"/>
    <w:rsid w:val="00D332E8"/>
    <w:rsid w:val="00D338F0"/>
    <w:rsid w:val="00D42467"/>
    <w:rsid w:val="00D426FB"/>
    <w:rsid w:val="00D637F6"/>
    <w:rsid w:val="00D63E65"/>
    <w:rsid w:val="00D71555"/>
    <w:rsid w:val="00D77E9D"/>
    <w:rsid w:val="00D95350"/>
    <w:rsid w:val="00D966FA"/>
    <w:rsid w:val="00DA110B"/>
    <w:rsid w:val="00DA1709"/>
    <w:rsid w:val="00DA5602"/>
    <w:rsid w:val="00DC2D53"/>
    <w:rsid w:val="00DC624E"/>
    <w:rsid w:val="00E00F67"/>
    <w:rsid w:val="00E07E7E"/>
    <w:rsid w:val="00E23B9D"/>
    <w:rsid w:val="00E2405E"/>
    <w:rsid w:val="00E37385"/>
    <w:rsid w:val="00E37BF3"/>
    <w:rsid w:val="00E43341"/>
    <w:rsid w:val="00E47D86"/>
    <w:rsid w:val="00E521EE"/>
    <w:rsid w:val="00E60E53"/>
    <w:rsid w:val="00E67B0C"/>
    <w:rsid w:val="00E772C0"/>
    <w:rsid w:val="00E77783"/>
    <w:rsid w:val="00E912AF"/>
    <w:rsid w:val="00E93FA4"/>
    <w:rsid w:val="00E975B2"/>
    <w:rsid w:val="00EB14CF"/>
    <w:rsid w:val="00EC4928"/>
    <w:rsid w:val="00EC5E57"/>
    <w:rsid w:val="00EC7E36"/>
    <w:rsid w:val="00ED0818"/>
    <w:rsid w:val="00ED7617"/>
    <w:rsid w:val="00EE5AE0"/>
    <w:rsid w:val="00EE773A"/>
    <w:rsid w:val="00EF408F"/>
    <w:rsid w:val="00EF532D"/>
    <w:rsid w:val="00F00F84"/>
    <w:rsid w:val="00F01421"/>
    <w:rsid w:val="00F03E11"/>
    <w:rsid w:val="00F03EC4"/>
    <w:rsid w:val="00F11002"/>
    <w:rsid w:val="00F1341F"/>
    <w:rsid w:val="00F379B7"/>
    <w:rsid w:val="00F447E9"/>
    <w:rsid w:val="00F44D4E"/>
    <w:rsid w:val="00F530FB"/>
    <w:rsid w:val="00F5467E"/>
    <w:rsid w:val="00F72639"/>
    <w:rsid w:val="00F83622"/>
    <w:rsid w:val="00F9145C"/>
    <w:rsid w:val="00F95908"/>
    <w:rsid w:val="00FB3E49"/>
    <w:rsid w:val="00FB4612"/>
    <w:rsid w:val="00FC4360"/>
    <w:rsid w:val="00FC5FE4"/>
    <w:rsid w:val="00FD63E6"/>
    <w:rsid w:val="00FD7D03"/>
    <w:rsid w:val="00FE07D1"/>
    <w:rsid w:val="00FE0998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353033"/>
  <w15:chartTrackingRefBased/>
  <w15:docId w15:val="{7BC49EC4-321A-4EC1-9CA6-F6FDBBD6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Subtle Reference" w:semiHidden="1" w:qFormat="1"/>
    <w:lsdException w:name="Book Title" w:semiHidden="1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DA5602"/>
    <w:pPr>
      <w:spacing w:line="220" w:lineRule="atLeast"/>
    </w:pPr>
    <w:rPr>
      <w:rFonts w:asciiTheme="minorHAnsi" w:hAnsiTheme="minorHAnsi"/>
      <w:lang w:eastAsia="en-US"/>
    </w:rPr>
  </w:style>
  <w:style w:type="paragraph" w:styleId="berschrift1">
    <w:name w:val="heading 1"/>
    <w:basedOn w:val="Standard"/>
    <w:next w:val="Grundtext"/>
    <w:link w:val="berschrift1Zchn"/>
    <w:uiPriority w:val="9"/>
    <w:qFormat/>
    <w:rsid w:val="00A91C6B"/>
    <w:pPr>
      <w:keepNext/>
      <w:numPr>
        <w:numId w:val="9"/>
      </w:numPr>
      <w:spacing w:after="60"/>
      <w:outlineLvl w:val="0"/>
    </w:pPr>
    <w:rPr>
      <w:rFonts w:eastAsiaTheme="majorEastAsia" w:cs="Arial"/>
      <w:bCs/>
      <w:color w:val="005AA0"/>
      <w:sz w:val="36"/>
      <w:szCs w:val="32"/>
    </w:rPr>
  </w:style>
  <w:style w:type="paragraph" w:styleId="berschrift2">
    <w:name w:val="heading 2"/>
    <w:basedOn w:val="Standard"/>
    <w:next w:val="Grundtext"/>
    <w:link w:val="berschrift2Zchn"/>
    <w:qFormat/>
    <w:rsid w:val="001D6DF6"/>
    <w:pPr>
      <w:keepNext/>
      <w:numPr>
        <w:ilvl w:val="1"/>
        <w:numId w:val="9"/>
      </w:numPr>
      <w:spacing w:after="60"/>
      <w:outlineLvl w:val="1"/>
    </w:pPr>
    <w:rPr>
      <w:rFonts w:eastAsiaTheme="majorEastAsia" w:cs="Arial"/>
      <w:bCs/>
      <w:iCs/>
      <w:color w:val="005AA0"/>
      <w:sz w:val="28"/>
      <w:szCs w:val="28"/>
    </w:rPr>
  </w:style>
  <w:style w:type="paragraph" w:styleId="berschrift3">
    <w:name w:val="heading 3"/>
    <w:basedOn w:val="Standard"/>
    <w:next w:val="Grundtext"/>
    <w:link w:val="berschrift3Zchn"/>
    <w:qFormat/>
    <w:rsid w:val="00706786"/>
    <w:pPr>
      <w:keepNext/>
      <w:numPr>
        <w:ilvl w:val="2"/>
        <w:numId w:val="9"/>
      </w:numPr>
      <w:spacing w:after="60"/>
      <w:outlineLvl w:val="2"/>
    </w:pPr>
    <w:rPr>
      <w:rFonts w:eastAsiaTheme="majorEastAsia" w:cs="Arial"/>
      <w:bCs/>
      <w:color w:val="005AA0"/>
      <w:sz w:val="24"/>
      <w:szCs w:val="26"/>
    </w:rPr>
  </w:style>
  <w:style w:type="paragraph" w:styleId="berschrift4">
    <w:name w:val="heading 4"/>
    <w:basedOn w:val="Standard"/>
    <w:next w:val="Grundtext"/>
    <w:link w:val="berschrift4Zchn"/>
    <w:qFormat/>
    <w:rsid w:val="00706786"/>
    <w:pPr>
      <w:keepNext/>
      <w:numPr>
        <w:ilvl w:val="3"/>
        <w:numId w:val="9"/>
      </w:numPr>
      <w:spacing w:after="60"/>
      <w:outlineLvl w:val="3"/>
    </w:pPr>
    <w:rPr>
      <w:rFonts w:eastAsiaTheme="majorEastAsia" w:cstheme="majorBidi"/>
      <w:bCs/>
      <w:color w:val="005AA0"/>
      <w:szCs w:val="28"/>
    </w:rPr>
  </w:style>
  <w:style w:type="paragraph" w:styleId="berschrift5">
    <w:name w:val="heading 5"/>
    <w:basedOn w:val="Standard"/>
    <w:next w:val="Standard"/>
    <w:link w:val="berschrift5Zchn"/>
    <w:semiHidden/>
    <w:qFormat/>
    <w:rsid w:val="00DA5602"/>
    <w:pPr>
      <w:keepNext/>
      <w:numPr>
        <w:ilvl w:val="4"/>
        <w:numId w:val="9"/>
      </w:numPr>
      <w:outlineLvl w:val="4"/>
    </w:pPr>
    <w:rPr>
      <w:rFonts w:eastAsiaTheme="majorEastAsia" w:cstheme="majorBidi"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semiHidden/>
    <w:qFormat/>
    <w:rsid w:val="00DA5602"/>
    <w:pPr>
      <w:keepNext/>
      <w:numPr>
        <w:ilvl w:val="5"/>
        <w:numId w:val="9"/>
      </w:numPr>
      <w:outlineLvl w:val="5"/>
    </w:pPr>
    <w:rPr>
      <w:rFonts w:eastAsiaTheme="majorEastAsia" w:cstheme="majorBidi"/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qFormat/>
    <w:rsid w:val="00DA5602"/>
    <w:pPr>
      <w:keepNext/>
      <w:numPr>
        <w:ilvl w:val="6"/>
        <w:numId w:val="9"/>
      </w:numPr>
      <w:outlineLvl w:val="6"/>
    </w:pPr>
    <w:rPr>
      <w:rFonts w:eastAsiaTheme="majorEastAsia" w:cstheme="majorBidi"/>
      <w:szCs w:val="24"/>
    </w:rPr>
  </w:style>
  <w:style w:type="paragraph" w:styleId="berschrift8">
    <w:name w:val="heading 8"/>
    <w:basedOn w:val="Standard"/>
    <w:next w:val="Standard"/>
    <w:link w:val="berschrift8Zchn"/>
    <w:semiHidden/>
    <w:qFormat/>
    <w:rsid w:val="00DA5602"/>
    <w:pPr>
      <w:keepNext/>
      <w:numPr>
        <w:ilvl w:val="7"/>
        <w:numId w:val="9"/>
      </w:numPr>
      <w:outlineLvl w:val="7"/>
    </w:pPr>
    <w:rPr>
      <w:rFonts w:eastAsiaTheme="majorEastAsia" w:cstheme="majorBidi"/>
      <w:iCs/>
      <w:szCs w:val="24"/>
    </w:rPr>
  </w:style>
  <w:style w:type="paragraph" w:styleId="berschrift9">
    <w:name w:val="heading 9"/>
    <w:basedOn w:val="Standard"/>
    <w:next w:val="Standard"/>
    <w:link w:val="berschrift9Zchn"/>
    <w:semiHidden/>
    <w:qFormat/>
    <w:rsid w:val="00DA5602"/>
    <w:pPr>
      <w:keepNext/>
      <w:numPr>
        <w:ilvl w:val="8"/>
        <w:numId w:val="9"/>
      </w:numPr>
      <w:outlineLvl w:val="8"/>
    </w:pPr>
    <w:rPr>
      <w:rFonts w:eastAsiaTheme="majorEastAsia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liederungbold">
    <w:name w:val="Gliederung bold"/>
    <w:basedOn w:val="Standard"/>
    <w:semiHidden/>
    <w:rsid w:val="00286D0D"/>
    <w:pPr>
      <w:numPr>
        <w:numId w:val="2"/>
      </w:numPr>
    </w:pPr>
    <w:rPr>
      <w:b/>
    </w:rPr>
  </w:style>
  <w:style w:type="paragraph" w:customStyle="1" w:styleId="Logo">
    <w:name w:val="Logo"/>
    <w:basedOn w:val="Kopfzeile"/>
    <w:semiHidden/>
    <w:rsid w:val="00286D0D"/>
  </w:style>
  <w:style w:type="paragraph" w:styleId="Kopfzeile">
    <w:name w:val="header"/>
    <w:basedOn w:val="Standard"/>
    <w:semiHidden/>
    <w:rsid w:val="00286D0D"/>
    <w:pPr>
      <w:tabs>
        <w:tab w:val="center" w:pos="4536"/>
        <w:tab w:val="right" w:pos="9072"/>
      </w:tabs>
    </w:pPr>
  </w:style>
  <w:style w:type="paragraph" w:customStyle="1" w:styleId="Obertitel">
    <w:name w:val="Obertitel"/>
    <w:basedOn w:val="Standardbold"/>
    <w:rsid w:val="002545B3"/>
    <w:pPr>
      <w:spacing w:after="360" w:line="260" w:lineRule="atLeast"/>
    </w:pPr>
    <w:rPr>
      <w:sz w:val="26"/>
    </w:rPr>
  </w:style>
  <w:style w:type="paragraph" w:customStyle="1" w:styleId="Gliederung">
    <w:name w:val="Gliederung"/>
    <w:basedOn w:val="Gliederungbold"/>
    <w:semiHidden/>
    <w:rsid w:val="00286D0D"/>
    <w:pPr>
      <w:numPr>
        <w:ilvl w:val="1"/>
      </w:numPr>
    </w:pPr>
    <w:rPr>
      <w:b w:val="0"/>
    </w:rPr>
  </w:style>
  <w:style w:type="paragraph" w:customStyle="1" w:styleId="Standardbold">
    <w:name w:val="Standard bold"/>
    <w:basedOn w:val="Standard"/>
    <w:next w:val="Standard"/>
    <w:rsid w:val="00B92335"/>
    <w:rPr>
      <w:rFonts w:asciiTheme="majorHAnsi" w:hAnsiTheme="majorHAnsi"/>
    </w:rPr>
  </w:style>
  <w:style w:type="paragraph" w:styleId="Aufzhlungszeichen">
    <w:name w:val="List Bullet"/>
    <w:basedOn w:val="Standard"/>
    <w:rsid w:val="00C04016"/>
    <w:pPr>
      <w:numPr>
        <w:numId w:val="1"/>
      </w:numPr>
      <w:spacing w:line="252" w:lineRule="exact"/>
      <w:ind w:left="357" w:hanging="357"/>
    </w:pPr>
  </w:style>
  <w:style w:type="paragraph" w:styleId="Verzeichnis2">
    <w:name w:val="toc 2"/>
    <w:basedOn w:val="Standard"/>
    <w:next w:val="Standard"/>
    <w:autoRedefine/>
    <w:uiPriority w:val="39"/>
    <w:rsid w:val="005D3BFA"/>
    <w:pPr>
      <w:tabs>
        <w:tab w:val="left" w:pos="567"/>
        <w:tab w:val="right" w:pos="7938"/>
      </w:tabs>
      <w:ind w:left="567" w:hanging="567"/>
    </w:pPr>
  </w:style>
  <w:style w:type="paragraph" w:styleId="Fuzeile">
    <w:name w:val="footer"/>
    <w:basedOn w:val="Standard"/>
    <w:link w:val="FuzeileZchn"/>
    <w:uiPriority w:val="99"/>
    <w:rsid w:val="00286D0D"/>
    <w:pPr>
      <w:tabs>
        <w:tab w:val="right" w:pos="9469"/>
      </w:tabs>
      <w:spacing w:line="200" w:lineRule="atLeast"/>
    </w:pPr>
    <w:rPr>
      <w:sz w:val="16"/>
    </w:rPr>
  </w:style>
  <w:style w:type="paragraph" w:customStyle="1" w:styleId="Aufzhlungszeichenbold">
    <w:name w:val="Aufzählungszeichen bold"/>
    <w:basedOn w:val="Aufzhlungszeichen"/>
    <w:semiHidden/>
    <w:rsid w:val="00286D0D"/>
    <w:rPr>
      <w:b/>
    </w:rPr>
  </w:style>
  <w:style w:type="paragraph" w:customStyle="1" w:styleId="Informationen">
    <w:name w:val="Informationen"/>
    <w:basedOn w:val="Standardbold"/>
    <w:semiHidden/>
    <w:rsid w:val="00286D0D"/>
    <w:pPr>
      <w:pBdr>
        <w:bottom w:val="single" w:sz="2" w:space="10" w:color="auto"/>
      </w:pBdr>
      <w:spacing w:after="60"/>
    </w:pPr>
  </w:style>
  <w:style w:type="paragraph" w:styleId="Verzeichnis1">
    <w:name w:val="toc 1"/>
    <w:basedOn w:val="Standard"/>
    <w:next w:val="Standard"/>
    <w:autoRedefine/>
    <w:uiPriority w:val="39"/>
    <w:rsid w:val="00A138F3"/>
    <w:pPr>
      <w:tabs>
        <w:tab w:val="left" w:pos="567"/>
        <w:tab w:val="right" w:pos="7938"/>
      </w:tabs>
      <w:ind w:left="567" w:hanging="567"/>
    </w:pPr>
  </w:style>
  <w:style w:type="character" w:styleId="Hyperlink">
    <w:name w:val="Hyperlink"/>
    <w:uiPriority w:val="99"/>
    <w:rsid w:val="00286D0D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uiPriority w:val="39"/>
    <w:rsid w:val="003D14C7"/>
    <w:pPr>
      <w:tabs>
        <w:tab w:val="left" w:pos="567"/>
        <w:tab w:val="right" w:pos="7938"/>
      </w:tabs>
      <w:ind w:left="567" w:hanging="567"/>
    </w:pPr>
  </w:style>
  <w:style w:type="paragraph" w:styleId="Verzeichnis4">
    <w:name w:val="toc 4"/>
    <w:basedOn w:val="Standard"/>
    <w:next w:val="Standard"/>
    <w:autoRedefine/>
    <w:semiHidden/>
    <w:rsid w:val="00286D0D"/>
    <w:pPr>
      <w:ind w:left="660"/>
    </w:pPr>
  </w:style>
  <w:style w:type="paragraph" w:styleId="Verzeichnis5">
    <w:name w:val="toc 5"/>
    <w:basedOn w:val="Standard"/>
    <w:next w:val="Standard"/>
    <w:autoRedefine/>
    <w:semiHidden/>
    <w:rsid w:val="00286D0D"/>
    <w:pPr>
      <w:ind w:left="880"/>
    </w:pPr>
  </w:style>
  <w:style w:type="paragraph" w:styleId="Verzeichnis6">
    <w:name w:val="toc 6"/>
    <w:basedOn w:val="Standard"/>
    <w:next w:val="Standard"/>
    <w:autoRedefine/>
    <w:semiHidden/>
    <w:rsid w:val="00286D0D"/>
    <w:pPr>
      <w:ind w:left="1100"/>
    </w:pPr>
  </w:style>
  <w:style w:type="paragraph" w:styleId="Verzeichnis7">
    <w:name w:val="toc 7"/>
    <w:basedOn w:val="Standard"/>
    <w:next w:val="Standard"/>
    <w:autoRedefine/>
    <w:semiHidden/>
    <w:rsid w:val="00286D0D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286D0D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286D0D"/>
    <w:pPr>
      <w:ind w:left="1760"/>
    </w:pPr>
  </w:style>
  <w:style w:type="paragraph" w:customStyle="1" w:styleId="NormalKeepTogether">
    <w:name w:val="NormalKeepTogether"/>
    <w:basedOn w:val="Standard"/>
    <w:semiHidden/>
    <w:rsid w:val="00A308DF"/>
    <w:pPr>
      <w:keepNext/>
      <w:keepLines/>
    </w:pPr>
  </w:style>
  <w:style w:type="paragraph" w:customStyle="1" w:styleId="zOawDeliveryOption">
    <w:name w:val="zOawDeliveryOption"/>
    <w:basedOn w:val="Standard"/>
    <w:semiHidden/>
    <w:rsid w:val="007022E9"/>
    <w:rPr>
      <w:b/>
    </w:rPr>
  </w:style>
  <w:style w:type="paragraph" w:customStyle="1" w:styleId="zOawRecipient">
    <w:name w:val="zOawRecipient"/>
    <w:basedOn w:val="Standard"/>
    <w:semiHidden/>
    <w:rsid w:val="00286D0D"/>
  </w:style>
  <w:style w:type="paragraph" w:customStyle="1" w:styleId="Dokumentname">
    <w:name w:val="Dokumentname"/>
    <w:basedOn w:val="Standard"/>
    <w:semiHidden/>
    <w:rsid w:val="00286D0D"/>
    <w:pPr>
      <w:spacing w:line="520" w:lineRule="atLeast"/>
    </w:pPr>
    <w:rPr>
      <w:b/>
      <w:sz w:val="44"/>
    </w:rPr>
  </w:style>
  <w:style w:type="paragraph" w:customStyle="1" w:styleId="Themenblock50">
    <w:name w:val="Themenblock 50"/>
    <w:basedOn w:val="Standard"/>
    <w:semiHidden/>
    <w:rsid w:val="00286D0D"/>
    <w:pPr>
      <w:tabs>
        <w:tab w:val="left" w:pos="2835"/>
      </w:tabs>
      <w:ind w:left="2835" w:hanging="2835"/>
    </w:pPr>
  </w:style>
  <w:style w:type="paragraph" w:customStyle="1" w:styleId="Themenblock75">
    <w:name w:val="Themenblock 75"/>
    <w:basedOn w:val="Standard"/>
    <w:semiHidden/>
    <w:rsid w:val="00286D0D"/>
    <w:pPr>
      <w:tabs>
        <w:tab w:val="left" w:pos="4253"/>
      </w:tabs>
      <w:ind w:left="4253" w:hanging="4253"/>
    </w:pPr>
  </w:style>
  <w:style w:type="paragraph" w:styleId="Titel">
    <w:name w:val="Title"/>
    <w:basedOn w:val="Standard"/>
    <w:link w:val="TitelZchn"/>
    <w:qFormat/>
    <w:rsid w:val="00DA5602"/>
    <w:pPr>
      <w:spacing w:before="120" w:line="400" w:lineRule="atLeast"/>
      <w:outlineLvl w:val="0"/>
    </w:pPr>
    <w:rPr>
      <w:rFonts w:eastAsiaTheme="majorEastAsia" w:cs="Arial"/>
      <w:bCs/>
      <w:color w:val="005AA0"/>
      <w:sz w:val="72"/>
      <w:szCs w:val="32"/>
    </w:rPr>
  </w:style>
  <w:style w:type="paragraph" w:customStyle="1" w:styleId="Betreff">
    <w:name w:val="Betreff"/>
    <w:basedOn w:val="Standard"/>
    <w:semiHidden/>
    <w:rsid w:val="00286D0D"/>
    <w:rPr>
      <w:b/>
    </w:rPr>
  </w:style>
  <w:style w:type="paragraph" w:styleId="Aufzhlungszeichen2">
    <w:name w:val="List Bullet 2"/>
    <w:basedOn w:val="Standard"/>
    <w:semiHidden/>
    <w:rsid w:val="00FE0998"/>
    <w:pPr>
      <w:numPr>
        <w:numId w:val="3"/>
      </w:numPr>
      <w:spacing w:line="252" w:lineRule="exact"/>
      <w:ind w:left="714" w:hanging="357"/>
    </w:pPr>
  </w:style>
  <w:style w:type="paragraph" w:styleId="Aufzhlungszeichen3">
    <w:name w:val="List Bullet 3"/>
    <w:basedOn w:val="Standard"/>
    <w:semiHidden/>
    <w:rsid w:val="00FE0998"/>
    <w:pPr>
      <w:numPr>
        <w:numId w:val="4"/>
      </w:numPr>
      <w:spacing w:line="252" w:lineRule="exact"/>
      <w:ind w:left="1071" w:hanging="357"/>
    </w:pPr>
  </w:style>
  <w:style w:type="paragraph" w:styleId="Aufzhlungszeichen4">
    <w:name w:val="List Bullet 4"/>
    <w:basedOn w:val="Standard"/>
    <w:semiHidden/>
    <w:rsid w:val="00FE0998"/>
    <w:pPr>
      <w:numPr>
        <w:numId w:val="5"/>
      </w:numPr>
      <w:spacing w:line="252" w:lineRule="exact"/>
      <w:ind w:left="1429" w:hanging="357"/>
    </w:pPr>
  </w:style>
  <w:style w:type="paragraph" w:styleId="Aufzhlungszeichen5">
    <w:name w:val="List Bullet 5"/>
    <w:basedOn w:val="Standard"/>
    <w:semiHidden/>
    <w:rsid w:val="00FE0998"/>
    <w:pPr>
      <w:numPr>
        <w:numId w:val="6"/>
      </w:numPr>
      <w:spacing w:line="252" w:lineRule="exact"/>
      <w:ind w:left="1843" w:hanging="357"/>
    </w:pPr>
  </w:style>
  <w:style w:type="paragraph" w:styleId="Dokumentstruktur">
    <w:name w:val="Document Map"/>
    <w:basedOn w:val="Standard"/>
    <w:semiHidden/>
    <w:rsid w:val="00286D0D"/>
    <w:pPr>
      <w:shd w:val="clear" w:color="auto" w:fill="000080"/>
    </w:pPr>
    <w:rPr>
      <w:rFonts w:ascii="Tahoma" w:hAnsi="Tahoma" w:cs="Tahoma"/>
    </w:rPr>
  </w:style>
  <w:style w:type="paragraph" w:styleId="Listennummer">
    <w:name w:val="List Number"/>
    <w:basedOn w:val="Standard"/>
    <w:uiPriority w:val="3"/>
    <w:rsid w:val="008E3AAD"/>
    <w:pPr>
      <w:numPr>
        <w:numId w:val="7"/>
      </w:numPr>
      <w:tabs>
        <w:tab w:val="clear" w:pos="360"/>
      </w:tabs>
      <w:ind w:left="357" w:hanging="357"/>
      <w:contextualSpacing/>
    </w:pPr>
  </w:style>
  <w:style w:type="character" w:customStyle="1" w:styleId="berschrift1Zchn">
    <w:name w:val="Überschrift 1 Zchn"/>
    <w:link w:val="berschrift1"/>
    <w:uiPriority w:val="9"/>
    <w:rsid w:val="00A91C6B"/>
    <w:rPr>
      <w:rFonts w:asciiTheme="minorHAnsi" w:eastAsiaTheme="majorEastAsia" w:hAnsiTheme="minorHAnsi" w:cs="Arial"/>
      <w:bCs/>
      <w:color w:val="005AA0"/>
      <w:sz w:val="36"/>
      <w:szCs w:val="32"/>
      <w:lang w:eastAsia="en-US"/>
    </w:rPr>
  </w:style>
  <w:style w:type="character" w:customStyle="1" w:styleId="berschrift2Zchn">
    <w:name w:val="Überschrift 2 Zchn"/>
    <w:link w:val="berschrift2"/>
    <w:rsid w:val="001D6DF6"/>
    <w:rPr>
      <w:rFonts w:asciiTheme="minorHAnsi" w:eastAsiaTheme="majorEastAsia" w:hAnsiTheme="minorHAnsi" w:cs="Arial"/>
      <w:bCs/>
      <w:iCs/>
      <w:color w:val="005AA0"/>
      <w:sz w:val="28"/>
      <w:szCs w:val="28"/>
      <w:lang w:eastAsia="en-US"/>
    </w:rPr>
  </w:style>
  <w:style w:type="paragraph" w:styleId="Listenabsatz">
    <w:name w:val="List Paragraph"/>
    <w:basedOn w:val="Standard"/>
    <w:rsid w:val="00DA5602"/>
    <w:pPr>
      <w:ind w:left="720"/>
      <w:contextualSpacing/>
    </w:pPr>
  </w:style>
  <w:style w:type="paragraph" w:customStyle="1" w:styleId="Grundtext">
    <w:name w:val="Grundtext"/>
    <w:basedOn w:val="Standard"/>
    <w:link w:val="GrundtextZchn"/>
    <w:qFormat/>
    <w:rsid w:val="00DA5602"/>
    <w:pPr>
      <w:spacing w:after="220"/>
    </w:pPr>
  </w:style>
  <w:style w:type="character" w:styleId="IntensiveHervorhebung">
    <w:name w:val="Intense Emphasis"/>
    <w:rsid w:val="00DA5602"/>
    <w:rPr>
      <w:i/>
      <w:iCs/>
      <w:color w:val="000000"/>
      <w:lang w:val="de-CH"/>
    </w:rPr>
  </w:style>
  <w:style w:type="character" w:styleId="IntensiverVerweis">
    <w:name w:val="Intense Reference"/>
    <w:rsid w:val="00DA5602"/>
    <w:rPr>
      <w:b/>
      <w:bCs/>
      <w:smallCaps/>
      <w:color w:val="000000"/>
      <w:spacing w:val="5"/>
      <w:lang w:val="de-CH"/>
    </w:rPr>
  </w:style>
  <w:style w:type="paragraph" w:styleId="IntensivesZitat">
    <w:name w:val="Intense Quote"/>
    <w:basedOn w:val="Standard"/>
    <w:next w:val="Standard"/>
    <w:link w:val="IntensivesZitatZchn"/>
    <w:rsid w:val="00DA5602"/>
    <w:pPr>
      <w:pBdr>
        <w:top w:val="single" w:sz="4" w:space="10" w:color="000000"/>
        <w:bottom w:val="single" w:sz="4" w:space="10" w:color="000000"/>
      </w:pBdr>
      <w:spacing w:before="360" w:after="360"/>
      <w:ind w:left="864" w:right="864"/>
      <w:jc w:val="center"/>
    </w:pPr>
    <w:rPr>
      <w:rFonts w:ascii="Arial" w:hAnsi="Arial"/>
      <w:i/>
      <w:iCs/>
      <w:color w:val="000000"/>
      <w:sz w:val="22"/>
    </w:rPr>
  </w:style>
  <w:style w:type="character" w:customStyle="1" w:styleId="IntensivesZitatZchn">
    <w:name w:val="Intensives Zitat Zchn"/>
    <w:link w:val="IntensivesZitat"/>
    <w:rsid w:val="00DA5602"/>
    <w:rPr>
      <w:rFonts w:ascii="Arial" w:hAnsi="Arial"/>
      <w:i/>
      <w:iCs/>
      <w:color w:val="000000"/>
      <w:sz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rsid w:val="00DA5602"/>
    <w:pPr>
      <w:keepLines/>
      <w:numPr>
        <w:numId w:val="0"/>
      </w:numPr>
      <w:spacing w:before="240" w:after="0" w:line="259" w:lineRule="auto"/>
      <w:outlineLvl w:val="9"/>
    </w:pPr>
    <w:rPr>
      <w:b/>
      <w:bCs w:val="0"/>
      <w:color w:val="000000"/>
      <w:sz w:val="32"/>
      <w:lang w:eastAsia="de-CH"/>
    </w:rPr>
  </w:style>
  <w:style w:type="paragraph" w:styleId="Sprechblasentext">
    <w:name w:val="Balloon Text"/>
    <w:basedOn w:val="Standard"/>
    <w:link w:val="SprechblasentextZchn"/>
    <w:semiHidden/>
    <w:unhideWhenUsed/>
    <w:rsid w:val="00EF53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F532D"/>
    <w:rPr>
      <w:rFonts w:ascii="Segoe UI" w:hAnsi="Segoe UI" w:cs="Segoe UI"/>
      <w:sz w:val="18"/>
      <w:szCs w:val="18"/>
      <w:lang w:val="de-CH" w:eastAsia="en-US"/>
    </w:rPr>
  </w:style>
  <w:style w:type="paragraph" w:styleId="Listennummer2">
    <w:name w:val="List Number 2"/>
    <w:basedOn w:val="Standard"/>
    <w:semiHidden/>
    <w:rsid w:val="008E3AAD"/>
    <w:pPr>
      <w:numPr>
        <w:numId w:val="8"/>
      </w:numPr>
      <w:tabs>
        <w:tab w:val="clear" w:pos="643"/>
      </w:tabs>
      <w:ind w:left="714" w:hanging="357"/>
      <w:contextualSpacing/>
    </w:pPr>
  </w:style>
  <w:style w:type="character" w:customStyle="1" w:styleId="berschrift3Zchn">
    <w:name w:val="Überschrift 3 Zchn"/>
    <w:basedOn w:val="Absatz-Standardschriftart"/>
    <w:link w:val="berschrift3"/>
    <w:rsid w:val="00706786"/>
    <w:rPr>
      <w:rFonts w:asciiTheme="minorHAnsi" w:eastAsiaTheme="majorEastAsia" w:hAnsiTheme="minorHAnsi" w:cs="Arial"/>
      <w:bCs/>
      <w:color w:val="005AA0"/>
      <w:sz w:val="24"/>
      <w:szCs w:val="26"/>
      <w:lang w:val="de-CH" w:eastAsia="en-US"/>
    </w:rPr>
  </w:style>
  <w:style w:type="character" w:customStyle="1" w:styleId="berschrift4Zchn">
    <w:name w:val="Überschrift 4 Zchn"/>
    <w:basedOn w:val="Absatz-Standardschriftart"/>
    <w:link w:val="berschrift4"/>
    <w:rsid w:val="00706786"/>
    <w:rPr>
      <w:rFonts w:asciiTheme="minorHAnsi" w:eastAsiaTheme="majorEastAsia" w:hAnsiTheme="minorHAnsi" w:cstheme="majorBidi"/>
      <w:bCs/>
      <w:color w:val="005AA0"/>
      <w:szCs w:val="28"/>
      <w:lang w:val="de-CH" w:eastAsia="en-US"/>
    </w:rPr>
  </w:style>
  <w:style w:type="character" w:customStyle="1" w:styleId="berschrift5Zchn">
    <w:name w:val="Überschrift 5 Zchn"/>
    <w:basedOn w:val="Absatz-Standardschriftart"/>
    <w:link w:val="berschrift5"/>
    <w:semiHidden/>
    <w:rsid w:val="00DA5602"/>
    <w:rPr>
      <w:rFonts w:asciiTheme="minorHAnsi" w:eastAsiaTheme="majorEastAsia" w:hAnsiTheme="minorHAnsi" w:cstheme="majorBidi"/>
      <w:bCs/>
      <w:iCs/>
      <w:szCs w:val="26"/>
      <w:lang w:val="de-CH" w:eastAsia="en-US"/>
    </w:rPr>
  </w:style>
  <w:style w:type="character" w:customStyle="1" w:styleId="berschrift6Zchn">
    <w:name w:val="Überschrift 6 Zchn"/>
    <w:basedOn w:val="Absatz-Standardschriftart"/>
    <w:link w:val="berschrift6"/>
    <w:semiHidden/>
    <w:rsid w:val="00DA5602"/>
    <w:rPr>
      <w:rFonts w:asciiTheme="minorHAnsi" w:eastAsiaTheme="majorEastAsia" w:hAnsiTheme="minorHAnsi" w:cstheme="majorBidi"/>
      <w:bCs/>
      <w:szCs w:val="2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semiHidden/>
    <w:rsid w:val="00DA5602"/>
    <w:rPr>
      <w:rFonts w:asciiTheme="minorHAnsi" w:eastAsiaTheme="majorEastAsia" w:hAnsiTheme="minorHAnsi" w:cstheme="majorBidi"/>
      <w:szCs w:val="24"/>
      <w:lang w:val="de-CH" w:eastAsia="en-US"/>
    </w:rPr>
  </w:style>
  <w:style w:type="character" w:customStyle="1" w:styleId="berschrift8Zchn">
    <w:name w:val="Überschrift 8 Zchn"/>
    <w:basedOn w:val="Absatz-Standardschriftart"/>
    <w:link w:val="berschrift8"/>
    <w:semiHidden/>
    <w:rsid w:val="00DA5602"/>
    <w:rPr>
      <w:rFonts w:asciiTheme="minorHAnsi" w:eastAsiaTheme="majorEastAsia" w:hAnsiTheme="minorHAnsi" w:cstheme="majorBidi"/>
      <w:iCs/>
      <w:szCs w:val="24"/>
      <w:lang w:val="de-CH" w:eastAsia="en-US"/>
    </w:rPr>
  </w:style>
  <w:style w:type="character" w:customStyle="1" w:styleId="berschrift9Zchn">
    <w:name w:val="Überschrift 9 Zchn"/>
    <w:basedOn w:val="Absatz-Standardschriftart"/>
    <w:link w:val="berschrift9"/>
    <w:semiHidden/>
    <w:rsid w:val="00DA5602"/>
    <w:rPr>
      <w:rFonts w:asciiTheme="minorHAnsi" w:eastAsiaTheme="majorEastAsia" w:hAnsiTheme="minorHAnsi" w:cs="Arial"/>
      <w:szCs w:val="22"/>
      <w:lang w:val="de-CH" w:eastAsia="en-US"/>
    </w:rPr>
  </w:style>
  <w:style w:type="paragraph" w:styleId="Beschriftung">
    <w:name w:val="caption"/>
    <w:basedOn w:val="Standard"/>
    <w:next w:val="Standard"/>
    <w:semiHidden/>
    <w:unhideWhenUsed/>
    <w:qFormat/>
    <w:rsid w:val="00DA5602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character" w:customStyle="1" w:styleId="TitelZchn">
    <w:name w:val="Titel Zchn"/>
    <w:basedOn w:val="Absatz-Standardschriftart"/>
    <w:link w:val="Titel"/>
    <w:rsid w:val="00DA5602"/>
    <w:rPr>
      <w:rFonts w:asciiTheme="minorHAnsi" w:eastAsiaTheme="majorEastAsia" w:hAnsiTheme="minorHAnsi" w:cs="Arial"/>
      <w:bCs/>
      <w:color w:val="005AA0"/>
      <w:sz w:val="72"/>
      <w:szCs w:val="32"/>
      <w:lang w:val="de-CH" w:eastAsia="en-US"/>
    </w:rPr>
  </w:style>
  <w:style w:type="paragraph" w:styleId="Untertitel">
    <w:name w:val="Subtitle"/>
    <w:basedOn w:val="Standard"/>
    <w:next w:val="Standard"/>
    <w:link w:val="UntertitelZchn"/>
    <w:semiHidden/>
    <w:qFormat/>
    <w:rsid w:val="00DA5602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semiHidden/>
    <w:rsid w:val="00DA560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CH" w:eastAsia="en-US"/>
    </w:rPr>
  </w:style>
  <w:style w:type="character" w:styleId="Fett">
    <w:name w:val="Strong"/>
    <w:basedOn w:val="Absatz-Standardschriftart"/>
    <w:semiHidden/>
    <w:qFormat/>
    <w:rsid w:val="00DA5602"/>
    <w:rPr>
      <w:b/>
      <w:bCs/>
      <w:lang w:val="de-CH"/>
    </w:rPr>
  </w:style>
  <w:style w:type="character" w:styleId="Hervorhebung">
    <w:name w:val="Emphasis"/>
    <w:basedOn w:val="Absatz-Standardschriftart"/>
    <w:semiHidden/>
    <w:qFormat/>
    <w:rsid w:val="00DA5602"/>
    <w:rPr>
      <w:i/>
      <w:iCs/>
      <w:lang w:val="de-CH"/>
    </w:rPr>
  </w:style>
  <w:style w:type="paragraph" w:styleId="KeinLeerraum">
    <w:name w:val="No Spacing"/>
    <w:link w:val="KeinLeerraumZchn"/>
    <w:uiPriority w:val="1"/>
    <w:rsid w:val="00DA5602"/>
    <w:rPr>
      <w:rFonts w:asciiTheme="minorHAnsi" w:hAnsiTheme="minorHAnsi"/>
      <w:lang w:eastAsia="en-US"/>
    </w:rPr>
  </w:style>
  <w:style w:type="paragraph" w:styleId="Zitat">
    <w:name w:val="Quote"/>
    <w:basedOn w:val="Standard"/>
    <w:next w:val="Standard"/>
    <w:link w:val="ZitatZchn"/>
    <w:semiHidden/>
    <w:qFormat/>
    <w:rsid w:val="00DA5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semiHidden/>
    <w:rsid w:val="00DA5602"/>
    <w:rPr>
      <w:rFonts w:asciiTheme="minorHAnsi" w:hAnsiTheme="minorHAnsi"/>
      <w:i/>
      <w:iCs/>
      <w:color w:val="404040" w:themeColor="text1" w:themeTint="BF"/>
      <w:lang w:val="de-CH" w:eastAsia="en-US"/>
    </w:rPr>
  </w:style>
  <w:style w:type="character" w:styleId="SchwacheHervorhebung">
    <w:name w:val="Subtle Emphasis"/>
    <w:basedOn w:val="Absatz-Standardschriftart"/>
    <w:semiHidden/>
    <w:qFormat/>
    <w:rsid w:val="00DA5602"/>
    <w:rPr>
      <w:i/>
      <w:iCs/>
      <w:color w:val="404040" w:themeColor="text1" w:themeTint="BF"/>
      <w:lang w:val="de-CH"/>
    </w:rPr>
  </w:style>
  <w:style w:type="character" w:styleId="SchwacherVerweis">
    <w:name w:val="Subtle Reference"/>
    <w:basedOn w:val="Absatz-Standardschriftart"/>
    <w:semiHidden/>
    <w:qFormat/>
    <w:rsid w:val="00DA5602"/>
    <w:rPr>
      <w:smallCaps/>
      <w:color w:val="5A5A5A" w:themeColor="text1" w:themeTint="A5"/>
      <w:lang w:val="de-CH"/>
    </w:rPr>
  </w:style>
  <w:style w:type="character" w:styleId="Buchtitel">
    <w:name w:val="Book Title"/>
    <w:basedOn w:val="Absatz-Standardschriftart"/>
    <w:semiHidden/>
    <w:qFormat/>
    <w:rsid w:val="00DA5602"/>
    <w:rPr>
      <w:b/>
      <w:bCs/>
      <w:i/>
      <w:iCs/>
      <w:spacing w:val="5"/>
      <w:lang w:val="de-CH"/>
    </w:rPr>
  </w:style>
  <w:style w:type="paragraph" w:customStyle="1" w:styleId="UntertitelWWZ">
    <w:name w:val="Untertitel WWZ"/>
    <w:basedOn w:val="Grundtext"/>
    <w:next w:val="Untertitel"/>
    <w:link w:val="UntertitelWWZZchn"/>
    <w:qFormat/>
    <w:rsid w:val="00951FB7"/>
    <w:rPr>
      <w:color w:val="005AA0"/>
      <w:sz w:val="36"/>
    </w:rPr>
  </w:style>
  <w:style w:type="character" w:customStyle="1" w:styleId="GrundtextZchn">
    <w:name w:val="Grundtext Zchn"/>
    <w:basedOn w:val="Absatz-Standardschriftart"/>
    <w:link w:val="Grundtext"/>
    <w:rsid w:val="00951FB7"/>
    <w:rPr>
      <w:rFonts w:asciiTheme="minorHAnsi" w:hAnsiTheme="minorHAnsi"/>
      <w:lang w:val="de-CH" w:eastAsia="en-US"/>
    </w:rPr>
  </w:style>
  <w:style w:type="character" w:customStyle="1" w:styleId="UntertitelWWZZchn">
    <w:name w:val="Untertitel WWZ Zchn"/>
    <w:basedOn w:val="GrundtextZchn"/>
    <w:link w:val="UntertitelWWZ"/>
    <w:rsid w:val="00951FB7"/>
    <w:rPr>
      <w:rFonts w:asciiTheme="minorHAnsi" w:hAnsiTheme="minorHAnsi"/>
      <w:color w:val="005AA0"/>
      <w:sz w:val="36"/>
      <w:lang w:val="de-CH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C0173"/>
    <w:rPr>
      <w:rFonts w:asciiTheme="minorHAnsi" w:hAnsiTheme="minorHAnsi"/>
      <w:lang w:val="de-CH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D63E6"/>
    <w:rPr>
      <w:rFonts w:asciiTheme="minorHAnsi" w:hAnsiTheme="minorHAnsi"/>
      <w:sz w:val="16"/>
      <w:lang w:val="de-CH" w:eastAsia="en-US"/>
    </w:rPr>
  </w:style>
  <w:style w:type="paragraph" w:customStyle="1" w:styleId="IPABerichtTitel">
    <w:name w:val="IPA Bericht Titel"/>
    <w:basedOn w:val="Standard"/>
    <w:link w:val="IPABerichtTitelZchn"/>
    <w:qFormat/>
    <w:rsid w:val="004430A8"/>
    <w:rPr>
      <w:color w:val="005AA0"/>
      <w:sz w:val="72"/>
    </w:rPr>
  </w:style>
  <w:style w:type="table" w:styleId="Tabellenraster">
    <w:name w:val="Table Grid"/>
    <w:basedOn w:val="NormaleTabelle"/>
    <w:rsid w:val="001D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BerichtTitelZchn">
    <w:name w:val="IPA Bericht Titel Zchn"/>
    <w:basedOn w:val="Absatz-Standardschriftart"/>
    <w:link w:val="IPABerichtTitel"/>
    <w:rsid w:val="004430A8"/>
    <w:rPr>
      <w:rFonts w:asciiTheme="minorHAnsi" w:hAnsiTheme="minorHAnsi"/>
      <w:color w:val="005AA0"/>
      <w:sz w:val="72"/>
      <w:lang w:val="de-CH" w:eastAsia="en-US"/>
    </w:rPr>
  </w:style>
  <w:style w:type="table" w:styleId="Listentabelle7farbigAkzent3">
    <w:name w:val="List Table 7 Colorful Accent 3"/>
    <w:basedOn w:val="NormaleTabelle"/>
    <w:uiPriority w:val="52"/>
    <w:rsid w:val="00BB1D69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5A42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extSpeziell">
    <w:name w:val="Text Speziell"/>
    <w:basedOn w:val="Untertitel"/>
    <w:link w:val="TextSpeziellZchn"/>
    <w:qFormat/>
    <w:rsid w:val="00706786"/>
    <w:pPr>
      <w:jc w:val="center"/>
    </w:pPr>
    <w:rPr>
      <w:rFonts w:ascii="Segoe UI" w:hAnsi="Segoe UI" w:cs="Segoe UI"/>
    </w:rPr>
  </w:style>
  <w:style w:type="character" w:customStyle="1" w:styleId="TextSpeziellZchn">
    <w:name w:val="Text Speziell Zchn"/>
    <w:basedOn w:val="UntertitelZchn"/>
    <w:link w:val="TextSpeziell"/>
    <w:rsid w:val="00706786"/>
    <w:rPr>
      <w:rFonts w:ascii="Segoe UI" w:eastAsiaTheme="minorEastAsia" w:hAnsi="Segoe UI" w:cs="Segoe UI"/>
      <w:color w:val="5A5A5A" w:themeColor="text1" w:themeTint="A5"/>
      <w:spacing w:val="15"/>
      <w:sz w:val="22"/>
      <w:szCs w:val="22"/>
      <w:lang w:val="de-CH" w:eastAsia="en-US"/>
    </w:rPr>
  </w:style>
  <w:style w:type="character" w:styleId="Platzhaltertext">
    <w:name w:val="Placeholder Text"/>
    <w:basedOn w:val="Absatz-Standardschriftart"/>
    <w:semiHidden/>
    <w:rsid w:val="00911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ni\Documents\Benutzerdefinierte%20Office-Vorlagen\Vorlage%20Testprotokoll.dotx" TargetMode="External"/></Relationships>
</file>

<file path=word/theme/theme1.xml><?xml version="1.0" encoding="utf-8"?>
<a:theme xmlns:a="http://schemas.openxmlformats.org/drawingml/2006/main" name="wwz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ont_wwz">
      <a:majorFont>
        <a:latin typeface="Segoe UI Semibold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CustomXMLPart"/>
</file>

<file path=customXml/item2.xml><?xml version="1.0" encoding="utf-8"?>
<officeatwork xmlns="http://schemas.officeatwork.com/MasterProperties">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</officeatwork>
</file>

<file path=customXml/item3.xml><?xml version="1.0" encoding="utf-8"?>
<officeatwork xmlns="http://schemas.officeatwork.com/Media"/>
</file>

<file path=customXml/item4.xml><?xml version="1.0" encoding="utf-8"?>
<officeatwork xmlns="http://schemas.officeatwork.com/Document">eNp7v3u/jUt+cmlual6JnU1wfk5pSWZ+nmeKnY0+MscnMS+9NDE91c7IwNTURh/OtQnLTC0HqoVScJMAxiof0g==</officeatwork>
</file>

<file path=customXml/item5.xml><?xml version="1.0" encoding="utf-8"?>
<officeatwork xmlns="http://schemas.officeatwork.com/Formulas">eNp7v3u/jVt+UW5pTmKxgr4dAD33Bnw=</officeatwork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D6D59-7D4E-45EF-B033-92DC65898CD7}">
  <ds:schemaRefs>
    <ds:schemaRef ds:uri="http://schemas.officeatwork.com/CustomXMLPart"/>
  </ds:schemaRefs>
</ds:datastoreItem>
</file>

<file path=customXml/itemProps2.xml><?xml version="1.0" encoding="utf-8"?>
<ds:datastoreItem xmlns:ds="http://schemas.openxmlformats.org/officeDocument/2006/customXml" ds:itemID="{A5BD4F20-9761-47F0-9134-5895BDA19362}">
  <ds:schemaRefs>
    <ds:schemaRef ds:uri="http://schemas.officeatwork.com/MasterProperties"/>
  </ds:schemaRefs>
</ds:datastoreItem>
</file>

<file path=customXml/itemProps3.xml><?xml version="1.0" encoding="utf-8"?>
<ds:datastoreItem xmlns:ds="http://schemas.openxmlformats.org/officeDocument/2006/customXml" ds:itemID="{C35A6AB0-3B49-40CD-BB00-2064416FFE7E}">
  <ds:schemaRefs>
    <ds:schemaRef ds:uri="http://schemas.officeatwork.com/Media"/>
  </ds:schemaRefs>
</ds:datastoreItem>
</file>

<file path=customXml/itemProps4.xml><?xml version="1.0" encoding="utf-8"?>
<ds:datastoreItem xmlns:ds="http://schemas.openxmlformats.org/officeDocument/2006/customXml" ds:itemID="{7ED2F0A3-F69C-4EC5-9B42-545702B06655}">
  <ds:schemaRefs>
    <ds:schemaRef ds:uri="http://schemas.officeatwork.com/Document"/>
  </ds:schemaRefs>
</ds:datastoreItem>
</file>

<file path=customXml/itemProps5.xml><?xml version="1.0" encoding="utf-8"?>
<ds:datastoreItem xmlns:ds="http://schemas.openxmlformats.org/officeDocument/2006/customXml" ds:itemID="{AFE4119D-280D-46BE-A997-EEC53A2A361F}">
  <ds:schemaRefs>
    <ds:schemaRef ds:uri="http://schemas.officeatwork.com/Formulas"/>
  </ds:schemaRefs>
</ds:datastoreItem>
</file>

<file path=customXml/itemProps6.xml><?xml version="1.0" encoding="utf-8"?>
<ds:datastoreItem xmlns:ds="http://schemas.openxmlformats.org/officeDocument/2006/customXml" ds:itemID="{102DF3CB-2B69-42F0-8693-6B9582BD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Testprotokoll.dotx</Template>
  <TotalTime>0</TotalTime>
  <Pages>3</Pages>
  <Words>30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Stadelmann Nicole</dc:creator>
  <cp:keywords/>
  <dc:description/>
  <cp:lastModifiedBy>Nicole Stadelmann</cp:lastModifiedBy>
  <cp:revision>3</cp:revision>
  <cp:lastPrinted>2018-02-13T12:58:00Z</cp:lastPrinted>
  <dcterms:created xsi:type="dcterms:W3CDTF">2018-04-08T17:20:00Z</dcterms:created>
  <dcterms:modified xsi:type="dcterms:W3CDTF">2018-04-08T17:45:00Z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1573757515</vt:i4>
  </property>
  <property fmtid="{D5CDD505-2E9C-101B-9397-08002B2CF9AE}" pid="3" name="_NewReviewCycle">
    <vt:lpwstr/>
  </property>
  <property fmtid="{D5CDD505-2E9C-101B-9397-08002B2CF9AE}" pid="4" name="_EmailSubject">
    <vt:lpwstr>Testfälle</vt:lpwstr>
  </property>
  <property fmtid="{D5CDD505-2E9C-101B-9397-08002B2CF9AE}" pid="5" name="_AuthorEmail">
    <vt:lpwstr>Nicole.Stadelmann@wwz.ch</vt:lpwstr>
  </property>
  <property fmtid="{D5CDD505-2E9C-101B-9397-08002B2CF9AE}" pid="6" name="_AuthorEmailDisplayName">
    <vt:lpwstr>Stadelmann Nicole</vt:lpwstr>
  </property>
  <property fmtid="{D5CDD505-2E9C-101B-9397-08002B2CF9AE}" pid="7" name="_ReviewingToolsShownOnce">
    <vt:lpwstr/>
  </property>
</Properties>
</file>